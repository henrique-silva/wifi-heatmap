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F4C00" w14:textId="047847F5" w:rsidR="005E20A5" w:rsidRDefault="00943680" w:rsidP="00DE7B23">
      <w:pPr>
        <w:pStyle w:val="Title"/>
      </w:pPr>
      <w:r w:rsidRPr="001A5AF0">
        <w:t>T</w:t>
      </w:r>
      <w:r w:rsidR="00304DB6">
        <w:t>452</w:t>
      </w:r>
      <w:r w:rsidRPr="001A5AF0">
        <w:t xml:space="preserve"> -</w:t>
      </w:r>
      <w:r w:rsidR="00304DB6">
        <w:t>2</w:t>
      </w:r>
      <w:r w:rsidR="00F01006">
        <w:t>2B</w:t>
      </w:r>
      <w:r w:rsidR="000A53D0" w:rsidRPr="001A5AF0">
        <w:t xml:space="preserve">: </w:t>
      </w:r>
      <w:r w:rsidR="00F01006">
        <w:t xml:space="preserve">The </w:t>
      </w:r>
      <w:r w:rsidR="00304DB6">
        <w:t>Engineering Project</w:t>
      </w:r>
    </w:p>
    <w:p w14:paraId="1B02D8AB" w14:textId="56263D35" w:rsidR="006338EA" w:rsidRDefault="006338EA" w:rsidP="006338EA"/>
    <w:p w14:paraId="14070C13" w14:textId="715291C7" w:rsidR="006338EA" w:rsidRPr="006338EA" w:rsidRDefault="006338EA" w:rsidP="006338EA">
      <w:pPr>
        <w:pStyle w:val="Title"/>
      </w:pPr>
      <w:r w:rsidRPr="00B330E3">
        <w:t>Optimization of WiFi Access Point placement in floorplans using signal propagation loss models in Python</w:t>
      </w:r>
    </w:p>
    <w:p w14:paraId="17F36E80" w14:textId="08D118E3" w:rsidR="005E20A5" w:rsidRDefault="005E20A5" w:rsidP="005E20A5"/>
    <w:p w14:paraId="58B461DA" w14:textId="2CBFCD30" w:rsidR="006A73CB" w:rsidRDefault="006A73CB" w:rsidP="005E20A5"/>
    <w:p w14:paraId="552F8014" w14:textId="1A5170B6" w:rsidR="006A73CB" w:rsidRDefault="006A73CB" w:rsidP="005E20A5"/>
    <w:p w14:paraId="0C957FA3" w14:textId="546A6C0E" w:rsidR="00A15052" w:rsidRDefault="00A15052" w:rsidP="005E20A5"/>
    <w:p w14:paraId="11C03D04" w14:textId="271E0178" w:rsidR="00A15052" w:rsidRDefault="00A15052" w:rsidP="005E20A5"/>
    <w:p w14:paraId="452B1FC7" w14:textId="1CDDAB06" w:rsidR="00A15052" w:rsidRDefault="00A15052" w:rsidP="005E20A5"/>
    <w:p w14:paraId="7EF6B92D" w14:textId="2309AED2" w:rsidR="00A15052" w:rsidRDefault="00A15052" w:rsidP="005E20A5"/>
    <w:p w14:paraId="45848308" w14:textId="77777777" w:rsidR="00A15052" w:rsidRDefault="00A15052" w:rsidP="005E20A5"/>
    <w:p w14:paraId="4C085B8F" w14:textId="77777777" w:rsidR="00A15052" w:rsidRDefault="00BB6B1E" w:rsidP="00A15052">
      <w:pPr>
        <w:pStyle w:val="Title"/>
        <w:rPr>
          <w:sz w:val="32"/>
          <w:szCs w:val="32"/>
        </w:rPr>
      </w:pPr>
      <w:bookmarkStart w:id="0" w:name="_Hlk113482772"/>
      <w:r w:rsidRPr="001A5AF0">
        <w:rPr>
          <w:sz w:val="32"/>
          <w:szCs w:val="32"/>
        </w:rPr>
        <w:t>Henrique Aires Silva</w:t>
      </w:r>
      <w:r w:rsidR="005E20A5" w:rsidRPr="001A5AF0">
        <w:rPr>
          <w:sz w:val="32"/>
          <w:szCs w:val="32"/>
        </w:rPr>
        <w:t xml:space="preserve"> (J5734318)</w:t>
      </w:r>
    </w:p>
    <w:p w14:paraId="4B30C18E" w14:textId="77777777" w:rsidR="00A15052" w:rsidRDefault="00A15052" w:rsidP="00A15052"/>
    <w:p w14:paraId="70E2D773" w14:textId="05D4AE56" w:rsidR="00A15052" w:rsidRPr="00A15052" w:rsidRDefault="00A15052" w:rsidP="00A15052">
      <w:pPr>
        <w:sectPr w:rsidR="00A15052" w:rsidRPr="00A15052" w:rsidSect="00DE7B23">
          <w:headerReference w:type="default" r:id="rId11"/>
          <w:footerReference w:type="default" r:id="rId12"/>
          <w:pgSz w:w="11906" w:h="16838"/>
          <w:pgMar w:top="1440" w:right="1440" w:bottom="1440" w:left="1440" w:header="709" w:footer="709" w:gutter="0"/>
          <w:cols w:space="708"/>
          <w:vAlign w:val="center"/>
          <w:titlePg/>
          <w:docGrid w:linePitch="360"/>
        </w:sectPr>
      </w:pPr>
      <w:r>
        <w:t>Bachelor of Engineering (Honours) – Electronics Pathway</w:t>
      </w:r>
    </w:p>
    <w:bookmarkEnd w:id="0" w:displacedByCustomXml="next"/>
    <w:sdt>
      <w:sdtPr>
        <w:rPr>
          <w:rFonts w:asciiTheme="minorHAnsi" w:eastAsiaTheme="minorHAnsi" w:hAnsiTheme="minorHAnsi" w:cstheme="minorBidi"/>
          <w:color w:val="auto"/>
          <w:sz w:val="22"/>
          <w:szCs w:val="22"/>
          <w:lang w:val="en-GB"/>
        </w:rPr>
        <w:id w:val="-370697149"/>
        <w:docPartObj>
          <w:docPartGallery w:val="Table of Contents"/>
          <w:docPartUnique/>
        </w:docPartObj>
      </w:sdtPr>
      <w:sdtEndPr>
        <w:rPr>
          <w:b/>
          <w:bCs/>
          <w:noProof/>
          <w:sz w:val="24"/>
        </w:rPr>
      </w:sdtEndPr>
      <w:sdtContent>
        <w:p w14:paraId="49704466" w14:textId="77777777" w:rsidR="007C500A" w:rsidRPr="001A5AF0" w:rsidRDefault="007C500A">
          <w:pPr>
            <w:pStyle w:val="TOCHeading"/>
            <w:rPr>
              <w:lang w:val="en-GB"/>
            </w:rPr>
          </w:pPr>
          <w:r w:rsidRPr="001A5AF0">
            <w:rPr>
              <w:lang w:val="en-GB"/>
            </w:rPr>
            <w:t>Contents</w:t>
          </w:r>
        </w:p>
        <w:p w14:paraId="5BDD5CA5" w14:textId="5FE73B97" w:rsidR="00D21EFB" w:rsidRDefault="007C500A">
          <w:pPr>
            <w:pStyle w:val="TOC1"/>
            <w:tabs>
              <w:tab w:val="right" w:leader="dot" w:pos="9016"/>
            </w:tabs>
            <w:rPr>
              <w:rFonts w:eastAsiaTheme="minorEastAsia"/>
              <w:noProof/>
              <w:sz w:val="22"/>
              <w:lang w:eastAsia="en-GB"/>
            </w:rPr>
          </w:pPr>
          <w:r w:rsidRPr="001A5AF0">
            <w:fldChar w:fldCharType="begin"/>
          </w:r>
          <w:r w:rsidRPr="001A5AF0">
            <w:instrText xml:space="preserve"> TOC \o "1-3" \h \z \u </w:instrText>
          </w:r>
          <w:r w:rsidRPr="001A5AF0">
            <w:fldChar w:fldCharType="separate"/>
          </w:r>
          <w:hyperlink w:anchor="_Toc113483073" w:history="1">
            <w:r w:rsidR="00D21EFB" w:rsidRPr="00FD0400">
              <w:rPr>
                <w:rStyle w:val="Hyperlink"/>
                <w:noProof/>
              </w:rPr>
              <w:t>Introduction</w:t>
            </w:r>
            <w:r w:rsidR="00D21EFB">
              <w:rPr>
                <w:noProof/>
                <w:webHidden/>
              </w:rPr>
              <w:tab/>
            </w:r>
            <w:r w:rsidR="00D21EFB">
              <w:rPr>
                <w:noProof/>
                <w:webHidden/>
              </w:rPr>
              <w:fldChar w:fldCharType="begin"/>
            </w:r>
            <w:r w:rsidR="00D21EFB">
              <w:rPr>
                <w:noProof/>
                <w:webHidden/>
              </w:rPr>
              <w:instrText xml:space="preserve"> PAGEREF _Toc113483073 \h </w:instrText>
            </w:r>
            <w:r w:rsidR="00D21EFB">
              <w:rPr>
                <w:noProof/>
                <w:webHidden/>
              </w:rPr>
            </w:r>
            <w:r w:rsidR="00D21EFB">
              <w:rPr>
                <w:noProof/>
                <w:webHidden/>
              </w:rPr>
              <w:fldChar w:fldCharType="separate"/>
            </w:r>
            <w:r w:rsidR="00EA1484">
              <w:rPr>
                <w:noProof/>
                <w:webHidden/>
              </w:rPr>
              <w:t>3</w:t>
            </w:r>
            <w:r w:rsidR="00D21EFB">
              <w:rPr>
                <w:noProof/>
                <w:webHidden/>
              </w:rPr>
              <w:fldChar w:fldCharType="end"/>
            </w:r>
          </w:hyperlink>
        </w:p>
        <w:p w14:paraId="56381728" w14:textId="46BE3B3F" w:rsidR="00D21EFB" w:rsidRDefault="00D21EFB">
          <w:pPr>
            <w:pStyle w:val="TOC1"/>
            <w:tabs>
              <w:tab w:val="right" w:leader="dot" w:pos="9016"/>
            </w:tabs>
            <w:rPr>
              <w:rFonts w:eastAsiaTheme="minorEastAsia"/>
              <w:noProof/>
              <w:sz w:val="22"/>
              <w:lang w:eastAsia="en-GB"/>
            </w:rPr>
          </w:pPr>
          <w:hyperlink w:anchor="_Toc113483074" w:history="1">
            <w:r w:rsidRPr="00FD0400">
              <w:rPr>
                <w:rStyle w:val="Hyperlink"/>
                <w:noProof/>
              </w:rPr>
              <w:t>Theory Review</w:t>
            </w:r>
            <w:r>
              <w:rPr>
                <w:noProof/>
                <w:webHidden/>
              </w:rPr>
              <w:tab/>
            </w:r>
            <w:r>
              <w:rPr>
                <w:noProof/>
                <w:webHidden/>
              </w:rPr>
              <w:fldChar w:fldCharType="begin"/>
            </w:r>
            <w:r>
              <w:rPr>
                <w:noProof/>
                <w:webHidden/>
              </w:rPr>
              <w:instrText xml:space="preserve"> PAGEREF _Toc113483074 \h </w:instrText>
            </w:r>
            <w:r>
              <w:rPr>
                <w:noProof/>
                <w:webHidden/>
              </w:rPr>
            </w:r>
            <w:r>
              <w:rPr>
                <w:noProof/>
                <w:webHidden/>
              </w:rPr>
              <w:fldChar w:fldCharType="separate"/>
            </w:r>
            <w:r w:rsidR="00EA1484">
              <w:rPr>
                <w:noProof/>
                <w:webHidden/>
              </w:rPr>
              <w:t>4</w:t>
            </w:r>
            <w:r>
              <w:rPr>
                <w:noProof/>
                <w:webHidden/>
              </w:rPr>
              <w:fldChar w:fldCharType="end"/>
            </w:r>
          </w:hyperlink>
        </w:p>
        <w:p w14:paraId="40DD44FB" w14:textId="415CFAEF" w:rsidR="00D21EFB" w:rsidRDefault="00D21EFB">
          <w:pPr>
            <w:pStyle w:val="TOC2"/>
            <w:tabs>
              <w:tab w:val="right" w:leader="dot" w:pos="9016"/>
            </w:tabs>
            <w:rPr>
              <w:rFonts w:eastAsiaTheme="minorEastAsia"/>
              <w:noProof/>
              <w:sz w:val="22"/>
              <w:lang w:eastAsia="en-GB"/>
            </w:rPr>
          </w:pPr>
          <w:hyperlink w:anchor="_Toc113483075" w:history="1">
            <w:r w:rsidRPr="00FD0400">
              <w:rPr>
                <w:rStyle w:val="Hyperlink"/>
                <w:noProof/>
              </w:rPr>
              <w:t>Signal Loss Modelling</w:t>
            </w:r>
            <w:r>
              <w:rPr>
                <w:noProof/>
                <w:webHidden/>
              </w:rPr>
              <w:tab/>
            </w:r>
            <w:r>
              <w:rPr>
                <w:noProof/>
                <w:webHidden/>
              </w:rPr>
              <w:fldChar w:fldCharType="begin"/>
            </w:r>
            <w:r>
              <w:rPr>
                <w:noProof/>
                <w:webHidden/>
              </w:rPr>
              <w:instrText xml:space="preserve"> PAGEREF _Toc113483075 \h </w:instrText>
            </w:r>
            <w:r>
              <w:rPr>
                <w:noProof/>
                <w:webHidden/>
              </w:rPr>
            </w:r>
            <w:r>
              <w:rPr>
                <w:noProof/>
                <w:webHidden/>
              </w:rPr>
              <w:fldChar w:fldCharType="separate"/>
            </w:r>
            <w:r w:rsidR="00EA1484">
              <w:rPr>
                <w:noProof/>
                <w:webHidden/>
              </w:rPr>
              <w:t>4</w:t>
            </w:r>
            <w:r>
              <w:rPr>
                <w:noProof/>
                <w:webHidden/>
              </w:rPr>
              <w:fldChar w:fldCharType="end"/>
            </w:r>
          </w:hyperlink>
        </w:p>
        <w:p w14:paraId="03AC16CC" w14:textId="32A50BCB" w:rsidR="00D21EFB" w:rsidRDefault="00D21EFB">
          <w:pPr>
            <w:pStyle w:val="TOC2"/>
            <w:tabs>
              <w:tab w:val="right" w:leader="dot" w:pos="9016"/>
            </w:tabs>
            <w:rPr>
              <w:rFonts w:eastAsiaTheme="minorEastAsia"/>
              <w:noProof/>
              <w:sz w:val="22"/>
              <w:lang w:eastAsia="en-GB"/>
            </w:rPr>
          </w:pPr>
          <w:hyperlink w:anchor="_Toc113483076" w:history="1">
            <w:r w:rsidRPr="00FD0400">
              <w:rPr>
                <w:rStyle w:val="Hyperlink"/>
                <w:noProof/>
              </w:rPr>
              <w:t>Image Processing</w:t>
            </w:r>
            <w:r>
              <w:rPr>
                <w:noProof/>
                <w:webHidden/>
              </w:rPr>
              <w:tab/>
            </w:r>
            <w:r>
              <w:rPr>
                <w:noProof/>
                <w:webHidden/>
              </w:rPr>
              <w:fldChar w:fldCharType="begin"/>
            </w:r>
            <w:r>
              <w:rPr>
                <w:noProof/>
                <w:webHidden/>
              </w:rPr>
              <w:instrText xml:space="preserve"> PAGEREF _Toc113483076 \h </w:instrText>
            </w:r>
            <w:r>
              <w:rPr>
                <w:noProof/>
                <w:webHidden/>
              </w:rPr>
            </w:r>
            <w:r>
              <w:rPr>
                <w:noProof/>
                <w:webHidden/>
              </w:rPr>
              <w:fldChar w:fldCharType="separate"/>
            </w:r>
            <w:r w:rsidR="00EA1484">
              <w:rPr>
                <w:noProof/>
                <w:webHidden/>
              </w:rPr>
              <w:t>6</w:t>
            </w:r>
            <w:r>
              <w:rPr>
                <w:noProof/>
                <w:webHidden/>
              </w:rPr>
              <w:fldChar w:fldCharType="end"/>
            </w:r>
          </w:hyperlink>
        </w:p>
        <w:p w14:paraId="7BF339C4" w14:textId="33E5AD2C" w:rsidR="00D21EFB" w:rsidRDefault="00D21EFB">
          <w:pPr>
            <w:pStyle w:val="TOC3"/>
            <w:tabs>
              <w:tab w:val="right" w:leader="dot" w:pos="9016"/>
            </w:tabs>
            <w:rPr>
              <w:rFonts w:eastAsiaTheme="minorEastAsia"/>
              <w:noProof/>
              <w:sz w:val="22"/>
              <w:lang w:eastAsia="en-GB"/>
            </w:rPr>
          </w:pPr>
          <w:hyperlink w:anchor="_Toc113483077" w:history="1">
            <w:r w:rsidRPr="00FD0400">
              <w:rPr>
                <w:rStyle w:val="Hyperlink"/>
                <w:noProof/>
              </w:rPr>
              <w:t>Image Thresholding</w:t>
            </w:r>
            <w:r>
              <w:rPr>
                <w:noProof/>
                <w:webHidden/>
              </w:rPr>
              <w:tab/>
            </w:r>
            <w:r>
              <w:rPr>
                <w:noProof/>
                <w:webHidden/>
              </w:rPr>
              <w:fldChar w:fldCharType="begin"/>
            </w:r>
            <w:r>
              <w:rPr>
                <w:noProof/>
                <w:webHidden/>
              </w:rPr>
              <w:instrText xml:space="preserve"> PAGEREF _Toc113483077 \h </w:instrText>
            </w:r>
            <w:r>
              <w:rPr>
                <w:noProof/>
                <w:webHidden/>
              </w:rPr>
            </w:r>
            <w:r>
              <w:rPr>
                <w:noProof/>
                <w:webHidden/>
              </w:rPr>
              <w:fldChar w:fldCharType="separate"/>
            </w:r>
            <w:r w:rsidR="00EA1484">
              <w:rPr>
                <w:noProof/>
                <w:webHidden/>
              </w:rPr>
              <w:t>6</w:t>
            </w:r>
            <w:r>
              <w:rPr>
                <w:noProof/>
                <w:webHidden/>
              </w:rPr>
              <w:fldChar w:fldCharType="end"/>
            </w:r>
          </w:hyperlink>
        </w:p>
        <w:p w14:paraId="3CFC141B" w14:textId="3372C778" w:rsidR="00D21EFB" w:rsidRDefault="00D21EFB">
          <w:pPr>
            <w:pStyle w:val="TOC3"/>
            <w:tabs>
              <w:tab w:val="right" w:leader="dot" w:pos="9016"/>
            </w:tabs>
            <w:rPr>
              <w:rFonts w:eastAsiaTheme="minorEastAsia"/>
              <w:noProof/>
              <w:sz w:val="22"/>
              <w:lang w:eastAsia="en-GB"/>
            </w:rPr>
          </w:pPr>
          <w:hyperlink w:anchor="_Toc113483078" w:history="1">
            <w:r w:rsidRPr="00FD0400">
              <w:rPr>
                <w:rStyle w:val="Hyperlink"/>
                <w:noProof/>
              </w:rPr>
              <w:t>Morphological Transformations</w:t>
            </w:r>
            <w:r>
              <w:rPr>
                <w:noProof/>
                <w:webHidden/>
              </w:rPr>
              <w:tab/>
            </w:r>
            <w:r>
              <w:rPr>
                <w:noProof/>
                <w:webHidden/>
              </w:rPr>
              <w:fldChar w:fldCharType="begin"/>
            </w:r>
            <w:r>
              <w:rPr>
                <w:noProof/>
                <w:webHidden/>
              </w:rPr>
              <w:instrText xml:space="preserve"> PAGEREF _Toc113483078 \h </w:instrText>
            </w:r>
            <w:r>
              <w:rPr>
                <w:noProof/>
                <w:webHidden/>
              </w:rPr>
            </w:r>
            <w:r>
              <w:rPr>
                <w:noProof/>
                <w:webHidden/>
              </w:rPr>
              <w:fldChar w:fldCharType="separate"/>
            </w:r>
            <w:r w:rsidR="00EA1484">
              <w:rPr>
                <w:noProof/>
                <w:webHidden/>
              </w:rPr>
              <w:t>6</w:t>
            </w:r>
            <w:r>
              <w:rPr>
                <w:noProof/>
                <w:webHidden/>
              </w:rPr>
              <w:fldChar w:fldCharType="end"/>
            </w:r>
          </w:hyperlink>
        </w:p>
        <w:p w14:paraId="2D9C2C0C" w14:textId="23BD26A6" w:rsidR="00D21EFB" w:rsidRDefault="00D21EFB">
          <w:pPr>
            <w:pStyle w:val="TOC1"/>
            <w:tabs>
              <w:tab w:val="right" w:leader="dot" w:pos="9016"/>
            </w:tabs>
            <w:rPr>
              <w:rFonts w:eastAsiaTheme="minorEastAsia"/>
              <w:noProof/>
              <w:sz w:val="22"/>
              <w:lang w:eastAsia="en-GB"/>
            </w:rPr>
          </w:pPr>
          <w:hyperlink w:anchor="_Toc113483079" w:history="1">
            <w:r w:rsidRPr="00FD0400">
              <w:rPr>
                <w:rStyle w:val="Hyperlink"/>
                <w:noProof/>
              </w:rPr>
              <w:t>Methodology</w:t>
            </w:r>
            <w:r>
              <w:rPr>
                <w:noProof/>
                <w:webHidden/>
              </w:rPr>
              <w:tab/>
            </w:r>
            <w:r>
              <w:rPr>
                <w:noProof/>
                <w:webHidden/>
              </w:rPr>
              <w:fldChar w:fldCharType="begin"/>
            </w:r>
            <w:r>
              <w:rPr>
                <w:noProof/>
                <w:webHidden/>
              </w:rPr>
              <w:instrText xml:space="preserve"> PAGEREF _Toc113483079 \h </w:instrText>
            </w:r>
            <w:r>
              <w:rPr>
                <w:noProof/>
                <w:webHidden/>
              </w:rPr>
            </w:r>
            <w:r>
              <w:rPr>
                <w:noProof/>
                <w:webHidden/>
              </w:rPr>
              <w:fldChar w:fldCharType="separate"/>
            </w:r>
            <w:r w:rsidR="00EA1484">
              <w:rPr>
                <w:noProof/>
                <w:webHidden/>
              </w:rPr>
              <w:t>8</w:t>
            </w:r>
            <w:r>
              <w:rPr>
                <w:noProof/>
                <w:webHidden/>
              </w:rPr>
              <w:fldChar w:fldCharType="end"/>
            </w:r>
          </w:hyperlink>
        </w:p>
        <w:p w14:paraId="5B5292D6" w14:textId="1E2AB9AE" w:rsidR="00D21EFB" w:rsidRDefault="00D21EFB">
          <w:pPr>
            <w:pStyle w:val="TOC2"/>
            <w:tabs>
              <w:tab w:val="right" w:leader="dot" w:pos="9016"/>
            </w:tabs>
            <w:rPr>
              <w:rFonts w:eastAsiaTheme="minorEastAsia"/>
              <w:noProof/>
              <w:sz w:val="22"/>
              <w:lang w:eastAsia="en-GB"/>
            </w:rPr>
          </w:pPr>
          <w:hyperlink w:anchor="_Toc113483080" w:history="1">
            <w:r w:rsidRPr="00FD0400">
              <w:rPr>
                <w:rStyle w:val="Hyperlink"/>
                <w:noProof/>
              </w:rPr>
              <w:t>Computational Environment Setup</w:t>
            </w:r>
            <w:r>
              <w:rPr>
                <w:noProof/>
                <w:webHidden/>
              </w:rPr>
              <w:tab/>
            </w:r>
            <w:r>
              <w:rPr>
                <w:noProof/>
                <w:webHidden/>
              </w:rPr>
              <w:fldChar w:fldCharType="begin"/>
            </w:r>
            <w:r>
              <w:rPr>
                <w:noProof/>
                <w:webHidden/>
              </w:rPr>
              <w:instrText xml:space="preserve"> PAGEREF _Toc113483080 \h </w:instrText>
            </w:r>
            <w:r>
              <w:rPr>
                <w:noProof/>
                <w:webHidden/>
              </w:rPr>
            </w:r>
            <w:r>
              <w:rPr>
                <w:noProof/>
                <w:webHidden/>
              </w:rPr>
              <w:fldChar w:fldCharType="separate"/>
            </w:r>
            <w:r w:rsidR="00EA1484">
              <w:rPr>
                <w:noProof/>
                <w:webHidden/>
              </w:rPr>
              <w:t>8</w:t>
            </w:r>
            <w:r>
              <w:rPr>
                <w:noProof/>
                <w:webHidden/>
              </w:rPr>
              <w:fldChar w:fldCharType="end"/>
            </w:r>
          </w:hyperlink>
        </w:p>
        <w:p w14:paraId="09D80AB7" w14:textId="7B25FC14" w:rsidR="00D21EFB" w:rsidRDefault="00D21EFB">
          <w:pPr>
            <w:pStyle w:val="TOC2"/>
            <w:tabs>
              <w:tab w:val="right" w:leader="dot" w:pos="9016"/>
            </w:tabs>
            <w:rPr>
              <w:rFonts w:eastAsiaTheme="minorEastAsia"/>
              <w:noProof/>
              <w:sz w:val="22"/>
              <w:lang w:eastAsia="en-GB"/>
            </w:rPr>
          </w:pPr>
          <w:hyperlink w:anchor="_Toc113483081" w:history="1">
            <w:r w:rsidRPr="00FD0400">
              <w:rPr>
                <w:rStyle w:val="Hyperlink"/>
                <w:noProof/>
              </w:rPr>
              <w:t>Floorplan Image Processing</w:t>
            </w:r>
            <w:r>
              <w:rPr>
                <w:noProof/>
                <w:webHidden/>
              </w:rPr>
              <w:tab/>
            </w:r>
            <w:r>
              <w:rPr>
                <w:noProof/>
                <w:webHidden/>
              </w:rPr>
              <w:fldChar w:fldCharType="begin"/>
            </w:r>
            <w:r>
              <w:rPr>
                <w:noProof/>
                <w:webHidden/>
              </w:rPr>
              <w:instrText xml:space="preserve"> PAGEREF _Toc113483081 \h </w:instrText>
            </w:r>
            <w:r>
              <w:rPr>
                <w:noProof/>
                <w:webHidden/>
              </w:rPr>
            </w:r>
            <w:r>
              <w:rPr>
                <w:noProof/>
                <w:webHidden/>
              </w:rPr>
              <w:fldChar w:fldCharType="separate"/>
            </w:r>
            <w:r w:rsidR="00EA1484">
              <w:rPr>
                <w:noProof/>
                <w:webHidden/>
              </w:rPr>
              <w:t>9</w:t>
            </w:r>
            <w:r>
              <w:rPr>
                <w:noProof/>
                <w:webHidden/>
              </w:rPr>
              <w:fldChar w:fldCharType="end"/>
            </w:r>
          </w:hyperlink>
        </w:p>
        <w:p w14:paraId="401FC255" w14:textId="10F79D23" w:rsidR="00D21EFB" w:rsidRDefault="00D21EFB">
          <w:pPr>
            <w:pStyle w:val="TOC3"/>
            <w:tabs>
              <w:tab w:val="right" w:leader="dot" w:pos="9016"/>
            </w:tabs>
            <w:rPr>
              <w:rFonts w:eastAsiaTheme="minorEastAsia"/>
              <w:noProof/>
              <w:sz w:val="22"/>
              <w:lang w:eastAsia="en-GB"/>
            </w:rPr>
          </w:pPr>
          <w:hyperlink w:anchor="_Toc113483082" w:history="1">
            <w:r w:rsidRPr="00FD0400">
              <w:rPr>
                <w:rStyle w:val="Hyperlink"/>
                <w:noProof/>
              </w:rPr>
              <w:t>Database</w:t>
            </w:r>
            <w:r>
              <w:rPr>
                <w:noProof/>
                <w:webHidden/>
              </w:rPr>
              <w:tab/>
            </w:r>
            <w:r>
              <w:rPr>
                <w:noProof/>
                <w:webHidden/>
              </w:rPr>
              <w:fldChar w:fldCharType="begin"/>
            </w:r>
            <w:r>
              <w:rPr>
                <w:noProof/>
                <w:webHidden/>
              </w:rPr>
              <w:instrText xml:space="preserve"> PAGEREF _Toc113483082 \h </w:instrText>
            </w:r>
            <w:r>
              <w:rPr>
                <w:noProof/>
                <w:webHidden/>
              </w:rPr>
            </w:r>
            <w:r>
              <w:rPr>
                <w:noProof/>
                <w:webHidden/>
              </w:rPr>
              <w:fldChar w:fldCharType="separate"/>
            </w:r>
            <w:r w:rsidR="00EA1484">
              <w:rPr>
                <w:noProof/>
                <w:webHidden/>
              </w:rPr>
              <w:t>10</w:t>
            </w:r>
            <w:r>
              <w:rPr>
                <w:noProof/>
                <w:webHidden/>
              </w:rPr>
              <w:fldChar w:fldCharType="end"/>
            </w:r>
          </w:hyperlink>
        </w:p>
        <w:p w14:paraId="1D6F0508" w14:textId="61453C89" w:rsidR="00D21EFB" w:rsidRDefault="00D21EFB">
          <w:pPr>
            <w:pStyle w:val="TOC3"/>
            <w:tabs>
              <w:tab w:val="right" w:leader="dot" w:pos="9016"/>
            </w:tabs>
            <w:rPr>
              <w:rFonts w:eastAsiaTheme="minorEastAsia"/>
              <w:noProof/>
              <w:sz w:val="22"/>
              <w:lang w:eastAsia="en-GB"/>
            </w:rPr>
          </w:pPr>
          <w:hyperlink w:anchor="_Toc113483083" w:history="1">
            <w:r w:rsidRPr="00FD0400">
              <w:rPr>
                <w:rStyle w:val="Hyperlink"/>
                <w:noProof/>
              </w:rPr>
              <w:t>Morphological Transformations</w:t>
            </w:r>
            <w:r>
              <w:rPr>
                <w:noProof/>
                <w:webHidden/>
              </w:rPr>
              <w:tab/>
            </w:r>
            <w:r>
              <w:rPr>
                <w:noProof/>
                <w:webHidden/>
              </w:rPr>
              <w:fldChar w:fldCharType="begin"/>
            </w:r>
            <w:r>
              <w:rPr>
                <w:noProof/>
                <w:webHidden/>
              </w:rPr>
              <w:instrText xml:space="preserve"> PAGEREF _Toc113483083 \h </w:instrText>
            </w:r>
            <w:r>
              <w:rPr>
                <w:noProof/>
                <w:webHidden/>
              </w:rPr>
            </w:r>
            <w:r>
              <w:rPr>
                <w:noProof/>
                <w:webHidden/>
              </w:rPr>
              <w:fldChar w:fldCharType="separate"/>
            </w:r>
            <w:r w:rsidR="00EA1484">
              <w:rPr>
                <w:noProof/>
                <w:webHidden/>
              </w:rPr>
              <w:t>11</w:t>
            </w:r>
            <w:r>
              <w:rPr>
                <w:noProof/>
                <w:webHidden/>
              </w:rPr>
              <w:fldChar w:fldCharType="end"/>
            </w:r>
          </w:hyperlink>
        </w:p>
        <w:p w14:paraId="4720C8B1" w14:textId="2FD6175B" w:rsidR="00D21EFB" w:rsidRDefault="00D21EFB">
          <w:pPr>
            <w:pStyle w:val="TOC2"/>
            <w:tabs>
              <w:tab w:val="right" w:leader="dot" w:pos="9016"/>
            </w:tabs>
            <w:rPr>
              <w:rFonts w:eastAsiaTheme="minorEastAsia"/>
              <w:noProof/>
              <w:sz w:val="22"/>
              <w:lang w:eastAsia="en-GB"/>
            </w:rPr>
          </w:pPr>
          <w:hyperlink w:anchor="_Toc113483084" w:history="1">
            <w:r w:rsidRPr="00FD0400">
              <w:rPr>
                <w:rStyle w:val="Hyperlink"/>
                <w:noProof/>
              </w:rPr>
              <w:t>Wifi Signal Loss Computational Modelling</w:t>
            </w:r>
            <w:r>
              <w:rPr>
                <w:noProof/>
                <w:webHidden/>
              </w:rPr>
              <w:tab/>
            </w:r>
            <w:r>
              <w:rPr>
                <w:noProof/>
                <w:webHidden/>
              </w:rPr>
              <w:fldChar w:fldCharType="begin"/>
            </w:r>
            <w:r>
              <w:rPr>
                <w:noProof/>
                <w:webHidden/>
              </w:rPr>
              <w:instrText xml:space="preserve"> PAGEREF _Toc113483084 \h </w:instrText>
            </w:r>
            <w:r>
              <w:rPr>
                <w:noProof/>
                <w:webHidden/>
              </w:rPr>
            </w:r>
            <w:r>
              <w:rPr>
                <w:noProof/>
                <w:webHidden/>
              </w:rPr>
              <w:fldChar w:fldCharType="separate"/>
            </w:r>
            <w:r w:rsidR="00EA1484">
              <w:rPr>
                <w:noProof/>
                <w:webHidden/>
              </w:rPr>
              <w:t>13</w:t>
            </w:r>
            <w:r>
              <w:rPr>
                <w:noProof/>
                <w:webHidden/>
              </w:rPr>
              <w:fldChar w:fldCharType="end"/>
            </w:r>
          </w:hyperlink>
        </w:p>
        <w:p w14:paraId="4FBFFE66" w14:textId="2829F129" w:rsidR="00D21EFB" w:rsidRDefault="00D21EFB">
          <w:pPr>
            <w:pStyle w:val="TOC3"/>
            <w:tabs>
              <w:tab w:val="right" w:leader="dot" w:pos="9016"/>
            </w:tabs>
            <w:rPr>
              <w:rFonts w:eastAsiaTheme="minorEastAsia"/>
              <w:noProof/>
              <w:sz w:val="22"/>
              <w:lang w:eastAsia="en-GB"/>
            </w:rPr>
          </w:pPr>
          <w:hyperlink w:anchor="_Toc113483085" w:history="1">
            <w:r w:rsidRPr="00FD0400">
              <w:rPr>
                <w:rStyle w:val="Hyperlink"/>
                <w:noProof/>
              </w:rPr>
              <w:t>Wall Identification and Counting</w:t>
            </w:r>
            <w:r>
              <w:rPr>
                <w:noProof/>
                <w:webHidden/>
              </w:rPr>
              <w:tab/>
            </w:r>
            <w:r>
              <w:rPr>
                <w:noProof/>
                <w:webHidden/>
              </w:rPr>
              <w:fldChar w:fldCharType="begin"/>
            </w:r>
            <w:r>
              <w:rPr>
                <w:noProof/>
                <w:webHidden/>
              </w:rPr>
              <w:instrText xml:space="preserve"> PAGEREF _Toc113483085 \h </w:instrText>
            </w:r>
            <w:r>
              <w:rPr>
                <w:noProof/>
                <w:webHidden/>
              </w:rPr>
            </w:r>
            <w:r>
              <w:rPr>
                <w:noProof/>
                <w:webHidden/>
              </w:rPr>
              <w:fldChar w:fldCharType="separate"/>
            </w:r>
            <w:r w:rsidR="00EA1484">
              <w:rPr>
                <w:noProof/>
                <w:webHidden/>
              </w:rPr>
              <w:t>14</w:t>
            </w:r>
            <w:r>
              <w:rPr>
                <w:noProof/>
                <w:webHidden/>
              </w:rPr>
              <w:fldChar w:fldCharType="end"/>
            </w:r>
          </w:hyperlink>
        </w:p>
        <w:p w14:paraId="138F6F91" w14:textId="1011CED2" w:rsidR="00D21EFB" w:rsidRDefault="00D21EFB">
          <w:pPr>
            <w:pStyle w:val="TOC3"/>
            <w:tabs>
              <w:tab w:val="right" w:leader="dot" w:pos="9016"/>
            </w:tabs>
            <w:rPr>
              <w:rFonts w:eastAsiaTheme="minorEastAsia"/>
              <w:noProof/>
              <w:sz w:val="22"/>
              <w:lang w:eastAsia="en-GB"/>
            </w:rPr>
          </w:pPr>
          <w:hyperlink w:anchor="_Toc113483086" w:history="1">
            <w:r w:rsidRPr="00FD0400">
              <w:rPr>
                <w:rStyle w:val="Hyperlink"/>
                <w:noProof/>
              </w:rPr>
              <w:t>User Interaction</w:t>
            </w:r>
            <w:r>
              <w:rPr>
                <w:noProof/>
                <w:webHidden/>
              </w:rPr>
              <w:tab/>
            </w:r>
            <w:r>
              <w:rPr>
                <w:noProof/>
                <w:webHidden/>
              </w:rPr>
              <w:fldChar w:fldCharType="begin"/>
            </w:r>
            <w:r>
              <w:rPr>
                <w:noProof/>
                <w:webHidden/>
              </w:rPr>
              <w:instrText xml:space="preserve"> PAGEREF _Toc113483086 \h </w:instrText>
            </w:r>
            <w:r>
              <w:rPr>
                <w:noProof/>
                <w:webHidden/>
              </w:rPr>
            </w:r>
            <w:r>
              <w:rPr>
                <w:noProof/>
                <w:webHidden/>
              </w:rPr>
              <w:fldChar w:fldCharType="separate"/>
            </w:r>
            <w:r w:rsidR="00EA1484">
              <w:rPr>
                <w:noProof/>
                <w:webHidden/>
              </w:rPr>
              <w:t>16</w:t>
            </w:r>
            <w:r>
              <w:rPr>
                <w:noProof/>
                <w:webHidden/>
              </w:rPr>
              <w:fldChar w:fldCharType="end"/>
            </w:r>
          </w:hyperlink>
        </w:p>
        <w:p w14:paraId="00B7BF5C" w14:textId="7C949A49" w:rsidR="00D21EFB" w:rsidRDefault="00D21EFB">
          <w:pPr>
            <w:pStyle w:val="TOC2"/>
            <w:tabs>
              <w:tab w:val="right" w:leader="dot" w:pos="9016"/>
            </w:tabs>
            <w:rPr>
              <w:rFonts w:eastAsiaTheme="minorEastAsia"/>
              <w:noProof/>
              <w:sz w:val="22"/>
              <w:lang w:eastAsia="en-GB"/>
            </w:rPr>
          </w:pPr>
          <w:hyperlink w:anchor="_Toc113483087" w:history="1">
            <w:r w:rsidRPr="00FD0400">
              <w:rPr>
                <w:rStyle w:val="Hyperlink"/>
                <w:noProof/>
              </w:rPr>
              <w:t>Access Point Placement Optimization</w:t>
            </w:r>
            <w:r>
              <w:rPr>
                <w:noProof/>
                <w:webHidden/>
              </w:rPr>
              <w:tab/>
            </w:r>
            <w:r>
              <w:rPr>
                <w:noProof/>
                <w:webHidden/>
              </w:rPr>
              <w:fldChar w:fldCharType="begin"/>
            </w:r>
            <w:r>
              <w:rPr>
                <w:noProof/>
                <w:webHidden/>
              </w:rPr>
              <w:instrText xml:space="preserve"> PAGEREF _Toc113483087 \h </w:instrText>
            </w:r>
            <w:r>
              <w:rPr>
                <w:noProof/>
                <w:webHidden/>
              </w:rPr>
            </w:r>
            <w:r>
              <w:rPr>
                <w:noProof/>
                <w:webHidden/>
              </w:rPr>
              <w:fldChar w:fldCharType="separate"/>
            </w:r>
            <w:r w:rsidR="00EA1484">
              <w:rPr>
                <w:noProof/>
                <w:webHidden/>
              </w:rPr>
              <w:t>17</w:t>
            </w:r>
            <w:r>
              <w:rPr>
                <w:noProof/>
                <w:webHidden/>
              </w:rPr>
              <w:fldChar w:fldCharType="end"/>
            </w:r>
          </w:hyperlink>
        </w:p>
        <w:p w14:paraId="2434C9F2" w14:textId="6E945109" w:rsidR="00D21EFB" w:rsidRDefault="00D21EFB">
          <w:pPr>
            <w:pStyle w:val="TOC1"/>
            <w:tabs>
              <w:tab w:val="right" w:leader="dot" w:pos="9016"/>
            </w:tabs>
            <w:rPr>
              <w:rFonts w:eastAsiaTheme="minorEastAsia"/>
              <w:noProof/>
              <w:sz w:val="22"/>
              <w:lang w:eastAsia="en-GB"/>
            </w:rPr>
          </w:pPr>
          <w:hyperlink w:anchor="_Toc113483088" w:history="1">
            <w:r w:rsidRPr="00FD0400">
              <w:rPr>
                <w:rStyle w:val="Hyperlink"/>
                <w:noProof/>
              </w:rPr>
              <w:t>Results</w:t>
            </w:r>
            <w:r>
              <w:rPr>
                <w:noProof/>
                <w:webHidden/>
              </w:rPr>
              <w:tab/>
            </w:r>
            <w:r>
              <w:rPr>
                <w:noProof/>
                <w:webHidden/>
              </w:rPr>
              <w:fldChar w:fldCharType="begin"/>
            </w:r>
            <w:r>
              <w:rPr>
                <w:noProof/>
                <w:webHidden/>
              </w:rPr>
              <w:instrText xml:space="preserve"> PAGEREF _Toc113483088 \h </w:instrText>
            </w:r>
            <w:r>
              <w:rPr>
                <w:noProof/>
                <w:webHidden/>
              </w:rPr>
            </w:r>
            <w:r>
              <w:rPr>
                <w:noProof/>
                <w:webHidden/>
              </w:rPr>
              <w:fldChar w:fldCharType="separate"/>
            </w:r>
            <w:r w:rsidR="00EA1484">
              <w:rPr>
                <w:noProof/>
                <w:webHidden/>
              </w:rPr>
              <w:t>18</w:t>
            </w:r>
            <w:r>
              <w:rPr>
                <w:noProof/>
                <w:webHidden/>
              </w:rPr>
              <w:fldChar w:fldCharType="end"/>
            </w:r>
          </w:hyperlink>
        </w:p>
        <w:p w14:paraId="1834121F" w14:textId="4FA9BA46" w:rsidR="00D21EFB" w:rsidRDefault="00D21EFB">
          <w:pPr>
            <w:pStyle w:val="TOC2"/>
            <w:tabs>
              <w:tab w:val="right" w:leader="dot" w:pos="9016"/>
            </w:tabs>
            <w:rPr>
              <w:rFonts w:eastAsiaTheme="minorEastAsia"/>
              <w:noProof/>
              <w:sz w:val="22"/>
              <w:lang w:eastAsia="en-GB"/>
            </w:rPr>
          </w:pPr>
          <w:hyperlink w:anchor="_Toc113483089" w:history="1">
            <w:r w:rsidRPr="00FD0400">
              <w:rPr>
                <w:rStyle w:val="Hyperlink"/>
                <w:noProof/>
              </w:rPr>
              <w:t>Runtime</w:t>
            </w:r>
            <w:r>
              <w:rPr>
                <w:noProof/>
                <w:webHidden/>
              </w:rPr>
              <w:tab/>
            </w:r>
            <w:r>
              <w:rPr>
                <w:noProof/>
                <w:webHidden/>
              </w:rPr>
              <w:fldChar w:fldCharType="begin"/>
            </w:r>
            <w:r>
              <w:rPr>
                <w:noProof/>
                <w:webHidden/>
              </w:rPr>
              <w:instrText xml:space="preserve"> PAGEREF _Toc113483089 \h </w:instrText>
            </w:r>
            <w:r>
              <w:rPr>
                <w:noProof/>
                <w:webHidden/>
              </w:rPr>
            </w:r>
            <w:r>
              <w:rPr>
                <w:noProof/>
                <w:webHidden/>
              </w:rPr>
              <w:fldChar w:fldCharType="separate"/>
            </w:r>
            <w:r w:rsidR="00EA1484">
              <w:rPr>
                <w:noProof/>
                <w:webHidden/>
              </w:rPr>
              <w:t>23</w:t>
            </w:r>
            <w:r>
              <w:rPr>
                <w:noProof/>
                <w:webHidden/>
              </w:rPr>
              <w:fldChar w:fldCharType="end"/>
            </w:r>
          </w:hyperlink>
        </w:p>
        <w:p w14:paraId="20A80000" w14:textId="0D668755" w:rsidR="00D21EFB" w:rsidRDefault="00D21EFB">
          <w:pPr>
            <w:pStyle w:val="TOC1"/>
            <w:tabs>
              <w:tab w:val="right" w:leader="dot" w:pos="9016"/>
            </w:tabs>
            <w:rPr>
              <w:rFonts w:eastAsiaTheme="minorEastAsia"/>
              <w:noProof/>
              <w:sz w:val="22"/>
              <w:lang w:eastAsia="en-GB"/>
            </w:rPr>
          </w:pPr>
          <w:hyperlink w:anchor="_Toc113483090" w:history="1">
            <w:r w:rsidRPr="00FD0400">
              <w:rPr>
                <w:rStyle w:val="Hyperlink"/>
                <w:noProof/>
              </w:rPr>
              <w:t>Conclusions</w:t>
            </w:r>
            <w:r>
              <w:rPr>
                <w:noProof/>
                <w:webHidden/>
              </w:rPr>
              <w:tab/>
            </w:r>
            <w:r>
              <w:rPr>
                <w:noProof/>
                <w:webHidden/>
              </w:rPr>
              <w:fldChar w:fldCharType="begin"/>
            </w:r>
            <w:r>
              <w:rPr>
                <w:noProof/>
                <w:webHidden/>
              </w:rPr>
              <w:instrText xml:space="preserve"> PAGEREF _Toc113483090 \h </w:instrText>
            </w:r>
            <w:r>
              <w:rPr>
                <w:noProof/>
                <w:webHidden/>
              </w:rPr>
            </w:r>
            <w:r>
              <w:rPr>
                <w:noProof/>
                <w:webHidden/>
              </w:rPr>
              <w:fldChar w:fldCharType="separate"/>
            </w:r>
            <w:r w:rsidR="00EA1484">
              <w:rPr>
                <w:noProof/>
                <w:webHidden/>
              </w:rPr>
              <w:t>25</w:t>
            </w:r>
            <w:r>
              <w:rPr>
                <w:noProof/>
                <w:webHidden/>
              </w:rPr>
              <w:fldChar w:fldCharType="end"/>
            </w:r>
          </w:hyperlink>
        </w:p>
        <w:p w14:paraId="6814BBD4" w14:textId="2A9EBE2C" w:rsidR="00D21EFB" w:rsidRDefault="00D21EFB">
          <w:pPr>
            <w:pStyle w:val="TOC1"/>
            <w:tabs>
              <w:tab w:val="right" w:leader="dot" w:pos="9016"/>
            </w:tabs>
            <w:rPr>
              <w:rFonts w:eastAsiaTheme="minorEastAsia"/>
              <w:noProof/>
              <w:sz w:val="22"/>
              <w:lang w:eastAsia="en-GB"/>
            </w:rPr>
          </w:pPr>
          <w:hyperlink w:anchor="_Toc113483091" w:history="1">
            <w:r w:rsidRPr="00FD0400">
              <w:rPr>
                <w:rStyle w:val="Hyperlink"/>
                <w:noProof/>
              </w:rPr>
              <w:t>References</w:t>
            </w:r>
            <w:r>
              <w:rPr>
                <w:noProof/>
                <w:webHidden/>
              </w:rPr>
              <w:tab/>
            </w:r>
            <w:r>
              <w:rPr>
                <w:noProof/>
                <w:webHidden/>
              </w:rPr>
              <w:fldChar w:fldCharType="begin"/>
            </w:r>
            <w:r>
              <w:rPr>
                <w:noProof/>
                <w:webHidden/>
              </w:rPr>
              <w:instrText xml:space="preserve"> PAGEREF _Toc113483091 \h </w:instrText>
            </w:r>
            <w:r>
              <w:rPr>
                <w:noProof/>
                <w:webHidden/>
              </w:rPr>
            </w:r>
            <w:r>
              <w:rPr>
                <w:noProof/>
                <w:webHidden/>
              </w:rPr>
              <w:fldChar w:fldCharType="separate"/>
            </w:r>
            <w:r w:rsidR="00EA1484">
              <w:rPr>
                <w:noProof/>
                <w:webHidden/>
              </w:rPr>
              <w:t>26</w:t>
            </w:r>
            <w:r>
              <w:rPr>
                <w:noProof/>
                <w:webHidden/>
              </w:rPr>
              <w:fldChar w:fldCharType="end"/>
            </w:r>
          </w:hyperlink>
        </w:p>
        <w:p w14:paraId="4CE1BFA7" w14:textId="7E76A292" w:rsidR="00CB38B1" w:rsidRDefault="007C500A" w:rsidP="00CB38B1">
          <w:pPr>
            <w:rPr>
              <w:b/>
              <w:bCs/>
              <w:noProof/>
            </w:rPr>
          </w:pPr>
          <w:r w:rsidRPr="001A5AF0">
            <w:rPr>
              <w:b/>
              <w:bCs/>
              <w:noProof/>
            </w:rPr>
            <w:fldChar w:fldCharType="end"/>
          </w:r>
        </w:p>
        <w:p w14:paraId="446BBB0D" w14:textId="6F5C8EDE" w:rsidR="007C500A" w:rsidRPr="001A5AF0" w:rsidRDefault="00000000" w:rsidP="00CB38B1">
          <w:pPr>
            <w:sectPr w:rsidR="007C500A" w:rsidRPr="001A5AF0">
              <w:pgSz w:w="11906" w:h="16838"/>
              <w:pgMar w:top="1440" w:right="1440" w:bottom="1440" w:left="1440" w:header="708" w:footer="708" w:gutter="0"/>
              <w:cols w:space="708"/>
              <w:docGrid w:linePitch="360"/>
            </w:sectPr>
          </w:pPr>
        </w:p>
      </w:sdtContent>
    </w:sdt>
    <w:p w14:paraId="33F3E5E9" w14:textId="1527698A" w:rsidR="00B330E3" w:rsidRDefault="006338EA" w:rsidP="006338EA">
      <w:pPr>
        <w:pStyle w:val="Heading1"/>
      </w:pPr>
      <w:bookmarkStart w:id="1" w:name="_Toc113483073"/>
      <w:r>
        <w:lastRenderedPageBreak/>
        <w:t>In</w:t>
      </w:r>
      <w:r w:rsidR="00E259D1">
        <w:t>troduction</w:t>
      </w:r>
      <w:bookmarkEnd w:id="1"/>
    </w:p>
    <w:p w14:paraId="5E284C77" w14:textId="77777777" w:rsidR="00082BC4" w:rsidRPr="00082BC4" w:rsidRDefault="00082BC4" w:rsidP="00082BC4"/>
    <w:p w14:paraId="04F9A944" w14:textId="5C10674F" w:rsidR="007D76AB" w:rsidRDefault="00727DC6" w:rsidP="00341F58">
      <w:pPr>
        <w:jc w:val="both"/>
      </w:pPr>
      <w:r>
        <w:tab/>
      </w:r>
      <w:r w:rsidR="00732AB0">
        <w:t>WiFi has become a basic necessity in nearly all environments in the modern world</w:t>
      </w:r>
      <w:r w:rsidR="0052406D">
        <w:t xml:space="preserve">, connecting government services to citizens, bringing </w:t>
      </w:r>
      <w:r w:rsidR="003812E2">
        <w:t>streamed entertainment, and even enabling long</w:t>
      </w:r>
      <w:r w:rsidR="003812E2" w:rsidRPr="006338EA">
        <w:rPr>
          <w:lang w:val="en-US"/>
        </w:rPr>
        <w:t xml:space="preserve">-distance </w:t>
      </w:r>
      <w:r w:rsidR="003812E2">
        <w:t xml:space="preserve">education. </w:t>
      </w:r>
      <w:r w:rsidR="00B277CA">
        <w:t xml:space="preserve">With the recent popularization of high-speed </w:t>
      </w:r>
      <w:r w:rsidR="00010A45">
        <w:t>WiFi connections th</w:t>
      </w:r>
      <w:r w:rsidR="00E33A7A">
        <w:t>r</w:t>
      </w:r>
      <w:r w:rsidR="00010A45">
        <w:t>ough cheaper service plans</w:t>
      </w:r>
      <w:r w:rsidR="00E33A7A">
        <w:t xml:space="preserve"> and infrastructure investments</w:t>
      </w:r>
      <w:r w:rsidR="00010A45">
        <w:t xml:space="preserve">, </w:t>
      </w:r>
      <w:r w:rsidR="00E33A7A">
        <w:t xml:space="preserve">more than </w:t>
      </w:r>
      <w:r w:rsidR="00D11E3F">
        <w:t xml:space="preserve">92% of households in the European Union now have access to internet </w:t>
      </w:r>
      <w:r w:rsidR="007F2DC4">
        <w:fldChar w:fldCharType="begin"/>
      </w:r>
      <w:r w:rsidR="009A4C64">
        <w:instrText xml:space="preserve"> ADDIN ZOTERO_ITEM CSL_CITATION {"citationID":"MX0Py4jp","properties":{"formattedCitation":"(Eurostat, 2022)","plainCitation":"(Eurostat, 2022)","noteIndex":0},"citationItems":[{"id":67,"uris":["http://zotero.org/users/local/fVQCXEcV/items/CRSMNJQH"],"itemData":{"id":67,"type":"webpage","container-title":"Statistics | Eurostat","title":"Level of internet access - households","URL":"https://ec.europa.eu/eurostat/databrowser/view/tin00134/default/table?lang=en","author":[{"family":"Eurostat","given":""}],"accessed":{"date-parts":[["2022",6,29]]},"issued":{"date-parts":[["2022",3,30]]}}}],"schema":"https://github.com/citation-style-language/schema/raw/master/csl-citation.json"} </w:instrText>
      </w:r>
      <w:r w:rsidR="007F2DC4">
        <w:fldChar w:fldCharType="separate"/>
      </w:r>
      <w:r w:rsidR="009A4C64" w:rsidRPr="009A4C64">
        <w:rPr>
          <w:rFonts w:ascii="Calibri" w:hAnsi="Calibri" w:cs="Calibri"/>
        </w:rPr>
        <w:t>(Eurostat, 2022)</w:t>
      </w:r>
      <w:r w:rsidR="007F2DC4">
        <w:fldChar w:fldCharType="end"/>
      </w:r>
      <w:r w:rsidR="009A4C64">
        <w:t>.</w:t>
      </w:r>
    </w:p>
    <w:p w14:paraId="01B81241" w14:textId="505F747B" w:rsidR="00FF751C" w:rsidRDefault="009A4C64" w:rsidP="00341F58">
      <w:pPr>
        <w:jc w:val="both"/>
      </w:pPr>
      <w:r>
        <w:tab/>
      </w:r>
      <w:r w:rsidR="00961755">
        <w:t>Connection quality is becoming a very important characteristic of WiFi, given its new uses</w:t>
      </w:r>
      <w:r w:rsidR="00632CED">
        <w:t xml:space="preserve"> and dependence. One of the factors that can </w:t>
      </w:r>
      <w:r w:rsidR="00646588">
        <w:t>significantly impact</w:t>
      </w:r>
      <w:r w:rsidR="00632CED">
        <w:t xml:space="preserve"> this </w:t>
      </w:r>
      <w:r w:rsidR="00646588" w:rsidRPr="00646588">
        <w:rPr>
          <w:b/>
          <w:bCs/>
        </w:rPr>
        <w:t>term</w:t>
      </w:r>
      <w:r w:rsidR="00646588">
        <w:rPr>
          <w:b/>
          <w:bCs/>
        </w:rPr>
        <w:t xml:space="preserve"> </w:t>
      </w:r>
      <w:r w:rsidR="00646588">
        <w:t xml:space="preserve">is the </w:t>
      </w:r>
      <w:r w:rsidR="001D152A">
        <w:t>A</w:t>
      </w:r>
      <w:r w:rsidR="00646588">
        <w:t xml:space="preserve">ccess </w:t>
      </w:r>
      <w:r w:rsidR="001D152A">
        <w:t>P</w:t>
      </w:r>
      <w:r w:rsidR="00646588">
        <w:t>oint</w:t>
      </w:r>
      <w:r w:rsidR="001D152A">
        <w:t xml:space="preserve"> (AP)</w:t>
      </w:r>
      <w:r w:rsidR="00646588">
        <w:t xml:space="preserve"> placement inside the household</w:t>
      </w:r>
      <w:r w:rsidR="00FF751C">
        <w:t xml:space="preserve"> since it will directly affect the received signal power on the devices under use.</w:t>
      </w:r>
      <w:r w:rsidR="00755DE1">
        <w:t xml:space="preserve"> </w:t>
      </w:r>
      <w:r w:rsidR="00FF751C">
        <w:t xml:space="preserve">Correct placement </w:t>
      </w:r>
      <w:r w:rsidR="00485F25">
        <w:t xml:space="preserve">of an </w:t>
      </w:r>
      <w:r w:rsidR="001D152A">
        <w:t>AP is an often overlooked task</w:t>
      </w:r>
      <w:r w:rsidR="00AF3A1C">
        <w:t xml:space="preserve"> by the average user</w:t>
      </w:r>
      <w:r w:rsidR="0019686D">
        <w:t xml:space="preserve"> without technical knowledge about networks</w:t>
      </w:r>
      <w:r w:rsidR="00F24D72">
        <w:t xml:space="preserve">, which leads to the search of unnecessary corrective </w:t>
      </w:r>
      <w:r w:rsidR="0019686D">
        <w:t>measures</w:t>
      </w:r>
      <w:r w:rsidR="00F24D72">
        <w:t xml:space="preserve">, such as </w:t>
      </w:r>
      <w:r w:rsidR="00D310CB">
        <w:t xml:space="preserve">the installation of WiFi repeaters and boosters. </w:t>
      </w:r>
      <w:r w:rsidR="00CF6B93">
        <w:t>These devices can improve signal strength, but at the cost of bandwidth</w:t>
      </w:r>
      <w:r w:rsidR="008A327E">
        <w:t>.</w:t>
      </w:r>
    </w:p>
    <w:p w14:paraId="49BB5305" w14:textId="79F34A59" w:rsidR="005A46FE" w:rsidRDefault="008A327E" w:rsidP="008C1440">
      <w:pPr>
        <w:jc w:val="both"/>
      </w:pPr>
      <w:r>
        <w:tab/>
      </w:r>
      <w:r w:rsidR="005A46FE">
        <w:t>This project aims to simulate WiFi signal propagation loss in a given floorplan</w:t>
      </w:r>
      <w:r w:rsidR="007C3CA6">
        <w:t xml:space="preserve"> using multiple established models</w:t>
      </w:r>
      <w:r w:rsidR="00754E68">
        <w:t xml:space="preserve">, described in </w:t>
      </w:r>
      <w:r w:rsidR="00754E68">
        <w:fldChar w:fldCharType="begin"/>
      </w:r>
      <w:r w:rsidR="00943239">
        <w:instrText xml:space="preserve"> ADDIN ZOTERO_ITEM CSL_CITATION {"citationID":"Xz6YZtBC","properties":{"formattedCitation":"(C. B. Andrade and Hoefel, 2010)","plainCitation":"(C. B. Andrade and Hoefel, 2010)","noteIndex":0},"citationItems":[{"id":19,"uris":["http://zotero.org/users/local/fVQCXEcV/items/RKFFCFLK"],"itemData":{"id":19,"type":"paper-conference","abstract":"In this paper, it is used analytical and measurement tools in order to compare five different indoor path loss propagation models: one-slope; dual-slope; partitioned; Cost-231 multi-wall model and average walls. The main objective is to use the receive signal strength indicator (RSSI) in order to set a simple and fast procedure, taking into account accuracy, complexity and scalability, to estimate the coverage of IEEE 802.11 wireless local area networks (WLANs). We have concluded that the average walls model propitiate a better path loss prediction among the selected models.","container-title":"CCECE 2010","DOI":"10.1109/CCECE.2010.5575205","event-title":"CCECE 2010","note":"ISSN: 0840-7789","page":"1-6","source":"IEEE Xplore","title":"IEEE 802.11 WLANs: A comparison on indoor coverage models","title-short":"IEEE 802.11 WLANs","author":[{"family":"Andrade","given":"Cassio Bento"},{"family":"Hoefel","given":"Roger Pierre Fabris"}],"issued":{"date-parts":[["2010",5]]}}}],"schema":"https://github.com/citation-style-language/schema/raw/master/csl-citation.json"} </w:instrText>
      </w:r>
      <w:r w:rsidR="00754E68">
        <w:fldChar w:fldCharType="separate"/>
      </w:r>
      <w:r w:rsidR="00754E68" w:rsidRPr="00E677C7">
        <w:rPr>
          <w:rFonts w:ascii="Calibri" w:hAnsi="Calibri" w:cs="Calibri"/>
        </w:rPr>
        <w:t>(C. B. Andrade and Hoefel, 2010)</w:t>
      </w:r>
      <w:r w:rsidR="00754E68">
        <w:fldChar w:fldCharType="end"/>
      </w:r>
      <w:r w:rsidR="00754E68">
        <w:t xml:space="preserve"> and </w:t>
      </w:r>
      <w:r w:rsidR="00754E68">
        <w:fldChar w:fldCharType="begin"/>
      </w:r>
      <w:r w:rsidR="00943239">
        <w:instrText xml:space="preserve"> ADDIN ZOTERO_ITEM CSL_CITATION {"citationID":"4HUHWoTS","properties":{"formattedCitation":"(Lloret {\\i{}et al.}, 2004)","plainCitation":"(Lloret et al., 2004)","noteIndex":0},"citationItems":[{"id":38,"uris":["http://zotero.org/users/local/fVQCXEcV/items/MMG4SKXK"],"itemData":{"id":38,"type":"paper-conference","abstract":"In this paper, an empiric radio coverage model for indoor wireless LAN is presented. This model has been tried out in a vast series of large extension buildings obtaining successful results. The objective of the model is to facilitate the radio design work of a wireless LAN by means of straightforward calculations, because the use of statistical methods is very time consuming, and difficult to put in practice at most situations. Our model is based on a derivation of the free field propagation equation taking into account the building structure and its materials and it has been tested on a large scale design of a WLAN network of over 400 access points. Finally, the paper includes the guidelines to setup a home, building, university campus, or city wireless LAN easily in three simple steps.","container-title":"1st International Symposium onWireless Communication Systems, 2004.","DOI":"10.1109/ISWCS.2004.1407279","event-title":"1st International Symposium onWireless Communication Systems, 2004.","page":"408-412","source":"IEEE Xplore","title":"A fast design model for indoor radio coverage in the 2.4 GHz wireless LAN","author":[{"family":"Lloret","given":"J."},{"family":"Lopez","given":"J.J."},{"family":"Turro","given":"C."},{"family":"Flores","given":"S."}],"issued":{"date-parts":[["2004",9]]}}}],"schema":"https://github.com/citation-style-language/schema/raw/master/csl-citation.json"} </w:instrText>
      </w:r>
      <w:r w:rsidR="00754E68">
        <w:fldChar w:fldCharType="separate"/>
      </w:r>
      <w:r w:rsidR="00754E68" w:rsidRPr="00B82D74">
        <w:rPr>
          <w:rFonts w:ascii="Calibri" w:hAnsi="Calibri" w:cs="Calibri"/>
          <w:szCs w:val="24"/>
        </w:rPr>
        <w:t xml:space="preserve">(Lloret </w:t>
      </w:r>
      <w:r w:rsidR="00754E68" w:rsidRPr="00B82D74">
        <w:rPr>
          <w:rFonts w:ascii="Calibri" w:hAnsi="Calibri" w:cs="Calibri"/>
          <w:i/>
          <w:iCs/>
          <w:szCs w:val="24"/>
        </w:rPr>
        <w:t>et al.</w:t>
      </w:r>
      <w:r w:rsidR="00754E68" w:rsidRPr="00B82D74">
        <w:rPr>
          <w:rFonts w:ascii="Calibri" w:hAnsi="Calibri" w:cs="Calibri"/>
          <w:szCs w:val="24"/>
        </w:rPr>
        <w:t>, 2004)</w:t>
      </w:r>
      <w:r w:rsidR="00754E68">
        <w:fldChar w:fldCharType="end"/>
      </w:r>
      <w:r w:rsidR="00754E68">
        <w:t>,</w:t>
      </w:r>
      <w:r w:rsidR="001649C0">
        <w:t xml:space="preserve"> </w:t>
      </w:r>
      <w:r w:rsidR="007C3CA6">
        <w:t xml:space="preserve"> and optimize the access point placement</w:t>
      </w:r>
      <w:r w:rsidR="005C4758">
        <w:t xml:space="preserve">. Using </w:t>
      </w:r>
      <w:r w:rsidR="0084116C">
        <w:t>signal heatmaps, the AP location can be optimized to maximize coverage or signal quality in a specific area of the floorplan.</w:t>
      </w:r>
      <w:r w:rsidR="000D6AE8">
        <w:t xml:space="preserve"> </w:t>
      </w:r>
      <w:r w:rsidR="00754E68">
        <w:t>It is important to note that t</w:t>
      </w:r>
      <w:r w:rsidR="001A2598">
        <w:t xml:space="preserve">he </w:t>
      </w:r>
      <w:r w:rsidR="00816908">
        <w:t xml:space="preserve">used </w:t>
      </w:r>
      <w:r w:rsidR="001A2598">
        <w:t xml:space="preserve">signal simulation </w:t>
      </w:r>
      <w:r w:rsidR="00816908">
        <w:t xml:space="preserve">method </w:t>
      </w:r>
      <w:r w:rsidR="00B775FD">
        <w:t xml:space="preserve">in this project </w:t>
      </w:r>
      <w:r w:rsidR="001A2598">
        <w:t xml:space="preserve">does not </w:t>
      </w:r>
      <w:r w:rsidR="00816908">
        <w:t xml:space="preserve">rely on </w:t>
      </w:r>
      <w:r w:rsidR="001A2598">
        <w:t>electromagnetic wave interaction as bas</w:t>
      </w:r>
      <w:r w:rsidR="005F01FA">
        <w:t>is</w:t>
      </w:r>
      <w:r w:rsidR="001A2598">
        <w:t>, but rather realistic</w:t>
      </w:r>
      <w:r w:rsidR="005F01FA">
        <w:t xml:space="preserve"> models of signal loss</w:t>
      </w:r>
      <w:r w:rsidR="00AD01E1">
        <w:t xml:space="preserve"> which are discussed in the theory review</w:t>
      </w:r>
      <w:r w:rsidR="005F01FA">
        <w:t>.</w:t>
      </w:r>
    </w:p>
    <w:p w14:paraId="30F3ADF3" w14:textId="3335553B" w:rsidR="00AD01E1" w:rsidRDefault="00AD01E1" w:rsidP="00AD01E1">
      <w:pPr>
        <w:ind w:firstLine="720"/>
        <w:jc w:val="both"/>
      </w:pPr>
      <w:r>
        <w:t>Image processing is used to load the floorplans and identify walls and rooms, which serve as basis for the propagation simulation and creation of the signal strength heatmaps.</w:t>
      </w:r>
    </w:p>
    <w:p w14:paraId="5CAA8A65" w14:textId="7819C262" w:rsidR="00281E6D" w:rsidRDefault="00281E6D" w:rsidP="00AD01E1">
      <w:pPr>
        <w:ind w:firstLine="720"/>
        <w:jc w:val="both"/>
      </w:pPr>
      <w:r>
        <w:t>The last step</w:t>
      </w:r>
      <w:r w:rsidR="000068AB">
        <w:t xml:space="preserve"> </w:t>
      </w:r>
      <w:r w:rsidR="003B5348">
        <w:t xml:space="preserve">of the process </w:t>
      </w:r>
      <w:r w:rsidR="000068AB">
        <w:t>include</w:t>
      </w:r>
      <w:r w:rsidR="003B5348">
        <w:t>s</w:t>
      </w:r>
      <w:r w:rsidR="000068AB">
        <w:t xml:space="preserve"> an optimization routine </w:t>
      </w:r>
      <w:r w:rsidR="00637CD3">
        <w:t xml:space="preserve">for the AP placement </w:t>
      </w:r>
      <w:r w:rsidR="000068AB">
        <w:t xml:space="preserve">considering </w:t>
      </w:r>
      <w:r w:rsidR="0075189F">
        <w:t xml:space="preserve">location </w:t>
      </w:r>
      <w:r w:rsidR="000068AB">
        <w:t>identified in the floorplan</w:t>
      </w:r>
      <w:r w:rsidR="00B775FD">
        <w:t xml:space="preserve"> and us</w:t>
      </w:r>
      <w:r w:rsidR="00A34E3A">
        <w:t>es</w:t>
      </w:r>
      <w:r w:rsidR="00B775FD">
        <w:t xml:space="preserve"> the generated heatmaps </w:t>
      </w:r>
      <w:r w:rsidR="00A34E3A">
        <w:t>as input</w:t>
      </w:r>
      <w:r w:rsidR="00815051">
        <w:t>.</w:t>
      </w:r>
    </w:p>
    <w:p w14:paraId="41E654EE" w14:textId="03904A36" w:rsidR="008505BE" w:rsidRDefault="0079204E" w:rsidP="00867D92">
      <w:pPr>
        <w:ind w:firstLine="720"/>
        <w:jc w:val="both"/>
      </w:pPr>
      <w:r>
        <w:t>All simulation and optimization run on Python</w:t>
      </w:r>
      <w:r w:rsidR="00867D92">
        <w:t xml:space="preserve"> in </w:t>
      </w:r>
      <w:proofErr w:type="spellStart"/>
      <w:r w:rsidR="00867D92">
        <w:t>Jupyter</w:t>
      </w:r>
      <w:proofErr w:type="spellEnd"/>
      <w:r w:rsidR="00867D92">
        <w:t xml:space="preserve"> Notebooks framework</w:t>
      </w:r>
      <w:r>
        <w:t>,</w:t>
      </w:r>
      <w:r w:rsidR="001166F3">
        <w:t xml:space="preserve"> which allow</w:t>
      </w:r>
      <w:r w:rsidR="00F80737">
        <w:t>s simple development of interactive tools and can be used in cloud-stored services</w:t>
      </w:r>
      <w:r w:rsidR="00B27869">
        <w:t xml:space="preserve"> by end-users</w:t>
      </w:r>
      <w:r w:rsidR="00A34E3A">
        <w:t>, simplifying the setup on different machines.</w:t>
      </w:r>
    </w:p>
    <w:p w14:paraId="60DF15C5" w14:textId="12DD7D6A" w:rsidR="00EB4EA6" w:rsidRPr="00EB4EA6" w:rsidRDefault="00EB4EA6" w:rsidP="006338EA">
      <w:pPr>
        <w:jc w:val="center"/>
      </w:pPr>
    </w:p>
    <w:p w14:paraId="517BAA65" w14:textId="77777777" w:rsidR="00EB4EA6" w:rsidRDefault="00EB4EA6" w:rsidP="00867D92">
      <w:pPr>
        <w:ind w:firstLine="720"/>
        <w:jc w:val="both"/>
      </w:pPr>
    </w:p>
    <w:p w14:paraId="571C5E1B" w14:textId="184E5465" w:rsidR="000A2480" w:rsidRDefault="008505BE" w:rsidP="00E259D1">
      <w:r>
        <w:br w:type="page"/>
      </w:r>
    </w:p>
    <w:p w14:paraId="69BC0CF3" w14:textId="5EC1D2DB" w:rsidR="006338EA" w:rsidRDefault="006338EA" w:rsidP="002B2DCF">
      <w:pPr>
        <w:pStyle w:val="Heading1"/>
      </w:pPr>
      <w:bookmarkStart w:id="2" w:name="_Toc113483074"/>
      <w:r>
        <w:lastRenderedPageBreak/>
        <w:t>Theory Review</w:t>
      </w:r>
      <w:bookmarkEnd w:id="2"/>
    </w:p>
    <w:p w14:paraId="70C07ED5" w14:textId="3052632A" w:rsidR="002B2DCF" w:rsidRDefault="002B2DCF" w:rsidP="002B2DCF">
      <w:pPr>
        <w:pStyle w:val="Heading2"/>
      </w:pPr>
      <w:bookmarkStart w:id="3" w:name="_Toc113483075"/>
      <w:r>
        <w:t xml:space="preserve">Signal Loss </w:t>
      </w:r>
      <w:r w:rsidR="00196273">
        <w:t>Modelling</w:t>
      </w:r>
      <w:bookmarkEnd w:id="3"/>
    </w:p>
    <w:p w14:paraId="1E4E3A29" w14:textId="77777777" w:rsidR="002B2DCF" w:rsidRDefault="002B2DCF" w:rsidP="002B2DCF">
      <w:pPr>
        <w:ind w:firstLine="720"/>
      </w:pPr>
      <w:r>
        <w:t>Considering indoor environments, wireless signals can be attenuated or obstructed by multiple agents, such as partitions, walls, passing people and other obstacles in general. Modelling these signals can be done in multiple ways. The two clearer distinctions between models are deterministic and empirical.</w:t>
      </w:r>
    </w:p>
    <w:p w14:paraId="3A19FF6D" w14:textId="77777777" w:rsidR="002B2DCF" w:rsidRDefault="002B2DCF" w:rsidP="002B2DCF">
      <w:pPr>
        <w:ind w:firstLine="720"/>
      </w:pPr>
      <w:r>
        <w:t>Deterministic models rely on physical models and can model the signal path or multiple interferences based on its properties. However, these models usually involve multiple matrix calculations and several interactions, which leads to long simulation times.</w:t>
      </w:r>
    </w:p>
    <w:p w14:paraId="1268CBD9" w14:textId="77777777" w:rsidR="002B2DCF" w:rsidRDefault="002B2DCF" w:rsidP="002B2DCF">
      <w:pPr>
        <w:ind w:firstLine="720"/>
        <w:jc w:val="both"/>
      </w:pPr>
      <w:r>
        <w:t xml:space="preserve">Empirical models differ from deterministic ones in the fact that they need pre-measured data as an input. In the case of path loss models, this input is usually the measurements of attenuation due multiple materials constituting the obstacles. </w:t>
      </w:r>
    </w:p>
    <w:p w14:paraId="5960EFBD" w14:textId="05C3240E" w:rsidR="002B2DCF" w:rsidRDefault="002B2DCF" w:rsidP="002B2DCF">
      <w:pPr>
        <w:ind w:firstLine="720"/>
        <w:jc w:val="both"/>
      </w:pPr>
      <w:r>
        <w:t xml:space="preserve">Even though deterministic models, namely ray tracing and ray casting, have been shown to be able to accurately model indoor propagation loss </w:t>
      </w:r>
      <w:r>
        <w:fldChar w:fldCharType="begin"/>
      </w:r>
      <w:r w:rsidR="00943239">
        <w:instrText xml:space="preserve"> ADDIN ZOTERO_ITEM CSL_CITATION {"citationID":"AeQ67DKI","properties":{"formattedCitation":"(Remley, Anderson and Weisshar, 2000)","plainCitation":"(Remley, Anderson and Weisshar, 2000)","noteIndex":0},"citationItems":[{"id":28,"uris":["http://zotero.org/users/local/fVQCXEcV/items/XN2DC6RG"],"itemData":{"id":28,"type":"article-journal","abstract":"Problems with the use of ray-tracing techniques in indoor propagation environments are identified, and a new set of widely applicable diffraction coefficients is developed. The limitations on the accuracy of the ray-tracing method in indoor propagation environments are first assessed. The effects of scatterers with dimensions approaching the wavelength of operation and of scatterers with finite conductivity are considered. The accuracy of ray tracing is quantified by comparison to a full-wave simulation technique, which combines the finite-difference time-domain method with a spatial transformation technique, the Kirchhoff surface integral formulation. Simulation results demonstrate that when the magnitude and phase of the received signal components are properly accounted for, the ray-tracing solution may be accurate down to a fraction of a wavelength. A new set of diffraction coefficients is presented for calculations involving obstacles with finite conductivity. The new coefficients eliminate an artificial dip in the diffracted field strength, which is often encountered when currently available techniques are used. Validation is provided by comparison with full-wave simulations and measurements. Improved accuracy in both the illuminated and shadowed regions is demonstrated.","container-title":"IEEE Transactions on Vehicular Technology","DOI":"10.1109/25.901903","ISSN":"1939-9359","issue":"6","note":"event-title: IEEE Transactions on Vehicular Technology","page":"2350-2358","source":"IEEE Xplore","title":"Improving the accuracy of ray-tracing techniques for indoor propagation modeling","volume":"49","author":[{"family":"Remley","given":"K.A."},{"family":"Anderson","given":"H.R."},{"family":"Weisshar","given":"A."}],"issued":{"date-parts":[["2000",11]]}}}],"schema":"https://github.com/citation-style-language/schema/raw/master/csl-citation.json"} </w:instrText>
      </w:r>
      <w:r>
        <w:fldChar w:fldCharType="separate"/>
      </w:r>
      <w:r w:rsidRPr="003A0473">
        <w:rPr>
          <w:rFonts w:ascii="Calibri" w:hAnsi="Calibri" w:cs="Calibri"/>
        </w:rPr>
        <w:t>(Remley, Anderson and Weisshar, 2000)</w:t>
      </w:r>
      <w:r>
        <w:fldChar w:fldCharType="end"/>
      </w:r>
      <w:r>
        <w:t>, they are computationally heavy and require specialized hardware specialized hardware, such as processing clusters or powerful graphics cards, to be able to run simulations on a feasible time. Since in this project the aim is to run multiple simulations in order to get an optimal placement, they have to be able to be calculated rather quickly.</w:t>
      </w:r>
    </w:p>
    <w:p w14:paraId="76DA106E" w14:textId="5BE9EA93" w:rsidR="002B2DCF" w:rsidRDefault="002B2DCF" w:rsidP="002B2DCF">
      <w:pPr>
        <w:ind w:firstLine="720"/>
        <w:jc w:val="both"/>
      </w:pPr>
      <w:r>
        <w:t xml:space="preserve">Multiple empirical models have been compared in previous works with site measurements, </w:t>
      </w:r>
      <w:r>
        <w:fldChar w:fldCharType="begin"/>
      </w:r>
      <w:r w:rsidR="00943239">
        <w:instrText xml:space="preserve"> ADDIN ZOTERO_ITEM CSL_CITATION {"citationID":"R6MIaRDU","properties":{"formattedCitation":"(C. B. Andrade and Hoefel, 2010)","plainCitation":"(C. B. Andrade and Hoefel, 2010)","noteIndex":0},"citationItems":[{"id":19,"uris":["http://zotero.org/users/local/fVQCXEcV/items/RKFFCFLK"],"itemData":{"id":19,"type":"paper-conference","abstract":"In this paper, it is used analytical and measurement tools in order to compare five different indoor path loss propagation models: one-slope; dual-slope; partitioned; Cost-231 multi-wall model and average walls. The main objective is to use the receive signal strength indicator (RSSI) in order to set a simple and fast procedure, taking into account accuracy, complexity and scalability, to estimate the coverage of IEEE 802.11 wireless local area networks (WLANs). We have concluded that the average walls model propitiate a better path loss prediction among the selected models.","container-title":"CCECE 2010","DOI":"10.1109/CCECE.2010.5575205","event-title":"CCECE 2010","note":"ISSN: 0840-7789","page":"1-6","source":"IEEE Xplore","title":"IEEE 802.11 WLANs: A comparison on indoor coverage models","title-short":"IEEE 802.11 WLANs","author":[{"family":"Andrade","given":"Cassio Bento"},{"family":"Hoefel","given":"Roger Pierre Fabris"}],"issued":{"date-parts":[["2010",5]]}}}],"schema":"https://github.com/citation-style-language/schema/raw/master/csl-citation.json"} </w:instrText>
      </w:r>
      <w:r>
        <w:fldChar w:fldCharType="separate"/>
      </w:r>
      <w:r w:rsidRPr="00E677C7">
        <w:rPr>
          <w:rFonts w:ascii="Calibri" w:hAnsi="Calibri" w:cs="Calibri"/>
        </w:rPr>
        <w:t>(C. B. Andrade and Hoefel, 2010)</w:t>
      </w:r>
      <w:r>
        <w:fldChar w:fldCharType="end"/>
      </w:r>
      <w:r>
        <w:t xml:space="preserve"> analyse five different models that are commonly used in WLAN planning: One-Slope, Dual-Slope, Partitioned, COST231 – Multi Wall, and Average Walls. From their results, the model that better predicts the path loss is the Average Walls, proposed by </w:t>
      </w:r>
      <w:r>
        <w:fldChar w:fldCharType="begin"/>
      </w:r>
      <w:r w:rsidR="00943239">
        <w:instrText xml:space="preserve"> ADDIN ZOTERO_ITEM CSL_CITATION {"citationID":"luHTQkH4","properties":{"formattedCitation":"(Lloret {\\i{}et al.}, 2004)","plainCitation":"(Lloret et al., 2004)","noteIndex":0},"citationItems":[{"id":38,"uris":["http://zotero.org/users/local/fVQCXEcV/items/MMG4SKXK"],"itemData":{"id":38,"type":"paper-conference","abstract":"In this paper, an empiric radio coverage model for indoor wireless LAN is presented. This model has been tried out in a vast series of large extension buildings obtaining successful results. The objective of the model is to facilitate the radio design work of a wireless LAN by means of straightforward calculations, because the use of statistical methods is very time consuming, and difficult to put in practice at most situations. Our model is based on a derivation of the free field propagation equation taking into account the building structure and its materials and it has been tested on a large scale design of a WLAN network of over 400 access points. Finally, the paper includes the guidelines to setup a home, building, university campus, or city wireless LAN easily in three simple steps.","container-title":"1st International Symposium onWireless Communication Systems, 2004.","DOI":"10.1109/ISWCS.2004.1407279","event-title":"1st International Symposium onWireless Communication Systems, 2004.","page":"408-412","source":"IEEE Xplore","title":"A fast design model for indoor radio coverage in the 2.4 GHz wireless LAN","author":[{"family":"Lloret","given":"J."},{"family":"Lopez","given":"J.J."},{"family":"Turro","given":"C."},{"family":"Flores","given":"S."}],"issued":{"date-parts":[["2004",9]]}}}],"schema":"https://github.com/citation-style-language/schema/raw/master/csl-citation.json"} </w:instrText>
      </w:r>
      <w:r>
        <w:fldChar w:fldCharType="separate"/>
      </w:r>
      <w:r w:rsidRPr="00B82D74">
        <w:rPr>
          <w:rFonts w:ascii="Calibri" w:hAnsi="Calibri" w:cs="Calibri"/>
          <w:szCs w:val="24"/>
        </w:rPr>
        <w:t xml:space="preserve">(Lloret </w:t>
      </w:r>
      <w:r w:rsidRPr="00B82D74">
        <w:rPr>
          <w:rFonts w:ascii="Calibri" w:hAnsi="Calibri" w:cs="Calibri"/>
          <w:i/>
          <w:iCs/>
          <w:szCs w:val="24"/>
        </w:rPr>
        <w:t>et al.</w:t>
      </w:r>
      <w:r w:rsidRPr="00B82D74">
        <w:rPr>
          <w:rFonts w:ascii="Calibri" w:hAnsi="Calibri" w:cs="Calibri"/>
          <w:szCs w:val="24"/>
        </w:rPr>
        <w:t>, 2004)</w:t>
      </w:r>
      <w:r>
        <w:fldChar w:fldCharType="end"/>
      </w:r>
      <w:r>
        <w:t xml:space="preserve">. The One-Slope model was also found to yield good predictions in small environments, where the receiver and transmitter are at most 20 m apart </w:t>
      </w:r>
      <w:r>
        <w:fldChar w:fldCharType="begin"/>
      </w:r>
      <w:r>
        <w:instrText xml:space="preserve"> ADDIN ZOTERO_ITEM CSL_CITATION {"citationID":"kyoQak4G","properties":{"formattedCitation":"(C.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fldChar w:fldCharType="separate"/>
      </w:r>
      <w:r w:rsidRPr="00E677C7">
        <w:rPr>
          <w:rFonts w:ascii="Calibri" w:hAnsi="Calibri" w:cs="Calibri"/>
        </w:rPr>
        <w:t>(C. Andrade and Hoefel, 2010)</w:t>
      </w:r>
      <w:r>
        <w:fldChar w:fldCharType="end"/>
      </w:r>
      <w:r>
        <w:t>.</w:t>
      </w:r>
    </w:p>
    <w:p w14:paraId="26B545F2" w14:textId="77777777" w:rsidR="002B2DCF" w:rsidRDefault="002B2DCF" w:rsidP="002B2DCF">
      <w:pPr>
        <w:ind w:firstLine="720"/>
        <w:jc w:val="both"/>
      </w:pPr>
      <w:r>
        <w:t>Although both described models have shown good predictions, both need empirical measurements as a base input, which will not be available in this scope. Therefore, the COST231 Multi-Wall model shows a more promising approach, by using data from several measurement campaigns, it is defined as</w:t>
      </w:r>
    </w:p>
    <w:p w14:paraId="134923AB" w14:textId="77777777" w:rsidR="002B2DCF" w:rsidRDefault="00000000" w:rsidP="002B2DCF">
      <w:pPr>
        <w:jc w:val="both"/>
      </w:pPr>
      <m:oMathPara>
        <m:oMath>
          <m:sSub>
            <m:sSubPr>
              <m:ctrlPr>
                <w:rPr>
                  <w:rFonts w:ascii="Cambria Math" w:hAnsi="Cambria Math"/>
                  <w:i/>
                </w:rPr>
              </m:ctrlPr>
            </m:sSubPr>
            <m:e>
              <m:r>
                <w:rPr>
                  <w:rFonts w:ascii="Cambria Math" w:hAnsi="Cambria Math"/>
                </w:rPr>
                <m:t>L</m:t>
              </m:r>
            </m:e>
            <m:sub>
              <m:r>
                <w:rPr>
                  <w:rFonts w:ascii="Cambria Math" w:hAnsi="Cambria Math"/>
                </w:rPr>
                <m:t>dB</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d</m:t>
              </m:r>
            </m:e>
          </m:func>
          <m:r>
            <w:rPr>
              <w:rFonts w:ascii="Cambria Math" w:hAnsi="Cambria Math"/>
            </w:rPr>
            <m:t>+</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k</m:t>
                  </m:r>
                </m:e>
                <m:sub>
                  <m:r>
                    <w:rPr>
                      <w:rFonts w:ascii="Cambria Math" w:hAnsi="Cambria Math"/>
                    </w:rPr>
                    <m:t>w</m:t>
                  </m:r>
                </m:sub>
              </m:sSub>
            </m:sup>
            <m:e>
              <m:sSub>
                <m:sSubPr>
                  <m:ctrlPr>
                    <w:rPr>
                      <w:rFonts w:ascii="Cambria Math" w:hAnsi="Cambria Math"/>
                      <w:i/>
                    </w:rPr>
                  </m:ctrlPr>
                </m:sSubPr>
                <m:e>
                  <m:r>
                    <w:rPr>
                      <w:rFonts w:ascii="Cambria Math" w:hAnsi="Cambria Math"/>
                    </w:rPr>
                    <m:t>k</m:t>
                  </m:r>
                </m:e>
                <m:sub>
                  <m:r>
                    <w:rPr>
                      <w:rFonts w:ascii="Cambria Math" w:hAnsi="Cambria Math"/>
                    </w:rPr>
                    <m:t>wi</m:t>
                  </m:r>
                </m:sub>
              </m:sSub>
              <m:sSub>
                <m:sSubPr>
                  <m:ctrlPr>
                    <w:rPr>
                      <w:rFonts w:ascii="Cambria Math" w:hAnsi="Cambria Math"/>
                      <w:i/>
                    </w:rPr>
                  </m:ctrlPr>
                </m:sSubPr>
                <m:e>
                  <m:r>
                    <w:rPr>
                      <w:rFonts w:ascii="Cambria Math" w:hAnsi="Cambria Math"/>
                    </w:rPr>
                    <m:t>L</m:t>
                  </m:r>
                </m:e>
                <m:sub>
                  <m:r>
                    <w:rPr>
                      <w:rFonts w:ascii="Cambria Math" w:hAnsi="Cambria Math"/>
                    </w:rPr>
                    <m:t>wi</m:t>
                  </m:r>
                </m:sub>
              </m:sSub>
            </m:e>
          </m:nary>
        </m:oMath>
      </m:oMathPara>
    </w:p>
    <w:p w14:paraId="53D71DC7" w14:textId="31430134" w:rsidR="002B2DCF" w:rsidRDefault="002B2DCF" w:rsidP="002B2DCF">
      <w:pPr>
        <w:rPr>
          <w:rFonts w:eastAsiaTheme="minorEastAsia"/>
        </w:rPr>
      </w:pPr>
      <w:r>
        <w:t xml:space="preserve">Where </w:t>
      </w:r>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oMath>
      <w:r>
        <w:rPr>
          <w:rFonts w:eastAsiaTheme="minorEastAsia"/>
        </w:rPr>
        <w:t xml:space="preserve"> is the free-space pathloss in dB, </w:t>
      </w:r>
      <m:oMath>
        <m:r>
          <w:rPr>
            <w:rFonts w:ascii="Cambria Math" w:eastAsiaTheme="minorEastAsia" w:hAnsi="Cambria Math"/>
          </w:rPr>
          <m:t>d</m:t>
        </m:r>
      </m:oMath>
      <w:r>
        <w:rPr>
          <w:rFonts w:eastAsiaTheme="minorEastAsia"/>
        </w:rPr>
        <w:t xml:space="preserve"> is the distance between transmitter and rece</w:t>
      </w:r>
      <w:r w:rsidR="00133FD3">
        <w:rPr>
          <w:rFonts w:eastAsiaTheme="minorEastAsia"/>
        </w:rPr>
        <w:t>iv</w:t>
      </w:r>
      <w:r>
        <w:rPr>
          <w:rFonts w:eastAsiaTheme="minorEastAsia"/>
        </w:rPr>
        <w:t xml:space="preserve">er,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Pr>
          <w:rFonts w:eastAsiaTheme="minorEastAsia"/>
        </w:rPr>
        <w:t xml:space="preserve"> is the number of wall types,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wi</m:t>
            </m:r>
          </m:sub>
        </m:sSub>
      </m:oMath>
      <w:r>
        <w:rPr>
          <w:rFonts w:eastAsiaTheme="minorEastAsia"/>
        </w:rPr>
        <w:t xml:space="preserve"> is the number of the </w:t>
      </w:r>
      <m:oMath>
        <m:r>
          <w:rPr>
            <w:rFonts w:ascii="Cambria Math" w:eastAsiaTheme="minorEastAsia" w:hAnsi="Cambria Math"/>
          </w:rPr>
          <m:t>ith</m:t>
        </m:r>
      </m:oMath>
      <w:r>
        <w:rPr>
          <w:rFonts w:eastAsiaTheme="minorEastAsia"/>
        </w:rPr>
        <w:t xml:space="preserve"> wall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m:t>
            </m:r>
          </m:sub>
        </m:sSub>
      </m:oMath>
      <w:r>
        <w:rPr>
          <w:rFonts w:eastAsiaTheme="minorEastAsia"/>
        </w:rPr>
        <w:t xml:space="preserve">  the loss of the </w:t>
      </w:r>
      <m:oMath>
        <m:r>
          <w:rPr>
            <w:rFonts w:ascii="Cambria Math" w:eastAsiaTheme="minorEastAsia" w:hAnsi="Cambria Math"/>
          </w:rPr>
          <m:t>ith</m:t>
        </m:r>
      </m:oMath>
      <w:r>
        <w:rPr>
          <w:rFonts w:eastAsiaTheme="minorEastAsia"/>
        </w:rPr>
        <w:t xml:space="preserve"> wall type. Note that since the layout considered in this project is a single-floor, the floor path loss can be excluded from the model.</w:t>
      </w:r>
    </w:p>
    <w:p w14:paraId="0E9B221C" w14:textId="7B75DB35" w:rsidR="002B2DCF" w:rsidRDefault="002B2DCF" w:rsidP="002B2DCF">
      <w:pPr>
        <w:ind w:firstLine="720"/>
        <w:jc w:val="both"/>
        <w:rPr>
          <w:rFonts w:eastAsiaTheme="minorEastAsia"/>
        </w:rPr>
      </w:pPr>
      <w:r>
        <w:rPr>
          <w:rFonts w:eastAsiaTheme="minorEastAsia"/>
        </w:rPr>
        <w:t>The free-space pathloss can be calculated as</w:t>
      </w:r>
    </w:p>
    <w:p w14:paraId="70784710" w14:textId="77FFD202" w:rsidR="002B2DCF" w:rsidRPr="006650A3" w:rsidRDefault="003B2645" w:rsidP="006650A3">
      <w:pPr>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FSPL</m:t>
              </m:r>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f</m:t>
                      </m:r>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m:t>
                          </m:r>
                        </m:num>
                        <m:den>
                          <m:r>
                            <w:rPr>
                              <w:rFonts w:ascii="Cambria Math" w:hAnsi="Cambria Math"/>
                            </w:rPr>
                            <m:t>c</m:t>
                          </m:r>
                        </m:den>
                      </m:f>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ctrlPr>
                <w:rPr>
                  <w:rFonts w:ascii="Cambria Math" w:hAnsi="Cambria Math"/>
                  <w:i/>
                </w:rPr>
              </m:ctrlPr>
            </m:e>
          </m:eqArr>
        </m:oMath>
      </m:oMathPara>
    </w:p>
    <w:p w14:paraId="3AAF5F3E" w14:textId="77777777" w:rsidR="00B136C6" w:rsidRPr="002C2710" w:rsidRDefault="00B136C6" w:rsidP="00B136C6">
      <w:pPr>
        <w:ind w:firstLine="720"/>
        <w:rPr>
          <w:rFonts w:eastAsiaTheme="minorEastAsia"/>
        </w:rPr>
      </w:pPr>
      <w:r>
        <w:rPr>
          <w:rFonts w:eastAsiaTheme="minorEastAsia"/>
        </w:rPr>
        <w:lastRenderedPageBreak/>
        <w:t xml:space="preserve">Where </w:t>
      </w:r>
      <m:oMath>
        <m:r>
          <w:rPr>
            <w:rFonts w:ascii="Cambria Math" w:eastAsiaTheme="minorEastAsia" w:hAnsi="Cambria Math"/>
          </w:rPr>
          <m:t>d</m:t>
        </m:r>
      </m:oMath>
      <w:r>
        <w:rPr>
          <w:rFonts w:eastAsiaTheme="minorEastAsia"/>
        </w:rPr>
        <w:t xml:space="preserve"> is the distance in meters between the antennas, </w:t>
      </w:r>
      <m:oMath>
        <m:r>
          <w:rPr>
            <w:rFonts w:ascii="Cambria Math" w:eastAsiaTheme="minorEastAsia" w:hAnsi="Cambria Math"/>
          </w:rPr>
          <m:t>f</m:t>
        </m:r>
      </m:oMath>
      <w:r>
        <w:rPr>
          <w:rFonts w:eastAsiaTheme="minorEastAsia"/>
        </w:rPr>
        <w:t xml:space="preserve"> is the frequency of the RF signal,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oMath>
      <w:r>
        <w:rPr>
          <w:rFonts w:eastAsiaTheme="minorEastAsia"/>
        </w:rPr>
        <w:t xml:space="preserve"> are the gains of the transmitter and receiver, respectively. For simplicity, the gains here are considered to be inexistent.</w:t>
      </w:r>
    </w:p>
    <w:p w14:paraId="514B282C" w14:textId="7F3AF048" w:rsidR="002B2DCF" w:rsidRDefault="002B2DCF" w:rsidP="002B2DCF">
      <w:pPr>
        <w:ind w:firstLine="720"/>
        <w:jc w:val="both"/>
      </w:pPr>
      <w:r>
        <w:t>T</w:t>
      </w:r>
      <w:r w:rsidR="00BE503D">
        <w:t xml:space="preserve">he multi-wall model </w:t>
      </w:r>
      <w:r>
        <w:t>considers two types of walls, Light Walls, like plasterboards, particle boards or thin (&lt;10 cm) concrete wall; and Heavy walls, load-bearing walls or other thick (&gt;10 cm) walls. Their losses are defined as</w:t>
      </w:r>
    </w:p>
    <w:p w14:paraId="4B510776" w14:textId="02526C7A" w:rsidR="002B2DCF" w:rsidRDefault="002B2DCF" w:rsidP="002B2DCF">
      <w:pPr>
        <w:pStyle w:val="Caption"/>
        <w:keepNext/>
        <w:jc w:val="center"/>
      </w:pPr>
      <w:r>
        <w:t xml:space="preserve">Table </w:t>
      </w:r>
      <w:r>
        <w:fldChar w:fldCharType="begin"/>
      </w:r>
      <w:r>
        <w:instrText xml:space="preserve"> SEQ Table \* ARABIC </w:instrText>
      </w:r>
      <w:r>
        <w:fldChar w:fldCharType="separate"/>
      </w:r>
      <w:r w:rsidR="00EA1484">
        <w:rPr>
          <w:noProof/>
        </w:rPr>
        <w:t>1</w:t>
      </w:r>
      <w:r>
        <w:fldChar w:fldCharType="end"/>
      </w:r>
      <w:r>
        <w:t>: Loss for different wall types in COST231 MW model</w:t>
      </w:r>
      <w:r w:rsidR="00777565">
        <w:t>. Adapted from</w:t>
      </w:r>
      <w:r w:rsidR="00BE503D">
        <w:t xml:space="preserve"> </w:t>
      </w:r>
      <w:r w:rsidR="00943239">
        <w:fldChar w:fldCharType="begin"/>
      </w:r>
      <w:r w:rsidR="00943239">
        <w:instrText xml:space="preserve"> ADDIN ZOTERO_ITEM CSL_CITATION {"citationID":"Vbn06vdj","properties":{"formattedCitation":"(C.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rsidR="00943239">
        <w:fldChar w:fldCharType="separate"/>
      </w:r>
      <w:r w:rsidR="00943239" w:rsidRPr="00943239">
        <w:rPr>
          <w:rFonts w:ascii="Calibri" w:hAnsi="Calibri" w:cs="Calibri"/>
        </w:rPr>
        <w:t xml:space="preserve">(C. Andrade and </w:t>
      </w:r>
      <w:proofErr w:type="spellStart"/>
      <w:r w:rsidR="00943239" w:rsidRPr="00943239">
        <w:rPr>
          <w:rFonts w:ascii="Calibri" w:hAnsi="Calibri" w:cs="Calibri"/>
        </w:rPr>
        <w:t>Hoefel</w:t>
      </w:r>
      <w:proofErr w:type="spellEnd"/>
      <w:r w:rsidR="00943239" w:rsidRPr="00943239">
        <w:rPr>
          <w:rFonts w:ascii="Calibri" w:hAnsi="Calibri" w:cs="Calibri"/>
        </w:rPr>
        <w:t>, 2010)</w:t>
      </w:r>
      <w:r w:rsidR="00943239">
        <w:fldChar w:fldCharType="end"/>
      </w:r>
    </w:p>
    <w:tbl>
      <w:tblPr>
        <w:tblStyle w:val="GridTable1Light"/>
        <w:tblW w:w="0" w:type="auto"/>
        <w:jc w:val="center"/>
        <w:tblLook w:val="04A0" w:firstRow="1" w:lastRow="0" w:firstColumn="1" w:lastColumn="0" w:noHBand="0" w:noVBand="1"/>
      </w:tblPr>
      <w:tblGrid>
        <w:gridCol w:w="1475"/>
        <w:gridCol w:w="935"/>
      </w:tblGrid>
      <w:tr w:rsidR="002B2DCF" w14:paraId="3718F9B3" w14:textId="77777777" w:rsidTr="002C6C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5" w:type="dxa"/>
          </w:tcPr>
          <w:p w14:paraId="7E980DC9" w14:textId="77777777" w:rsidR="002B2DCF" w:rsidRDefault="002B2DCF" w:rsidP="002C6CF2">
            <w:pPr>
              <w:jc w:val="both"/>
            </w:pPr>
            <w:r>
              <w:t>Wall Type</w:t>
            </w:r>
          </w:p>
        </w:tc>
        <w:tc>
          <w:tcPr>
            <w:tcW w:w="935" w:type="dxa"/>
          </w:tcPr>
          <w:p w14:paraId="2A55C2A5" w14:textId="77777777" w:rsidR="002B2DCF" w:rsidRDefault="002B2DCF" w:rsidP="002C6CF2">
            <w:pPr>
              <w:jc w:val="both"/>
              <w:cnfStyle w:val="100000000000" w:firstRow="1" w:lastRow="0" w:firstColumn="0" w:lastColumn="0" w:oddVBand="0" w:evenVBand="0" w:oddHBand="0" w:evenHBand="0" w:firstRowFirstColumn="0" w:firstRowLastColumn="0" w:lastRowFirstColumn="0" w:lastRowLastColumn="0"/>
            </w:pPr>
            <w:r>
              <w:t>Loss</w:t>
            </w:r>
          </w:p>
        </w:tc>
      </w:tr>
      <w:tr w:rsidR="002B2DCF" w14:paraId="4462CA2A" w14:textId="77777777" w:rsidTr="002C6CF2">
        <w:trPr>
          <w:jc w:val="center"/>
        </w:trPr>
        <w:tc>
          <w:tcPr>
            <w:cnfStyle w:val="001000000000" w:firstRow="0" w:lastRow="0" w:firstColumn="1" w:lastColumn="0" w:oddVBand="0" w:evenVBand="0" w:oddHBand="0" w:evenHBand="0" w:firstRowFirstColumn="0" w:firstRowLastColumn="0" w:lastRowFirstColumn="0" w:lastRowLastColumn="0"/>
            <w:tcW w:w="1475" w:type="dxa"/>
          </w:tcPr>
          <w:p w14:paraId="543025FD" w14:textId="77777777" w:rsidR="002B2DCF" w:rsidRDefault="002B2DCF" w:rsidP="002C6CF2">
            <w:pPr>
              <w:jc w:val="both"/>
            </w:pPr>
            <w:r>
              <w:t>Thin Wall</w:t>
            </w:r>
          </w:p>
        </w:tc>
        <w:tc>
          <w:tcPr>
            <w:tcW w:w="935" w:type="dxa"/>
          </w:tcPr>
          <w:p w14:paraId="562E2C35" w14:textId="77777777" w:rsidR="002B2DCF" w:rsidRDefault="002B2DCF" w:rsidP="002C6CF2">
            <w:pPr>
              <w:jc w:val="both"/>
              <w:cnfStyle w:val="000000000000" w:firstRow="0" w:lastRow="0" w:firstColumn="0" w:lastColumn="0" w:oddVBand="0" w:evenVBand="0" w:oddHBand="0" w:evenHBand="0" w:firstRowFirstColumn="0" w:firstRowLastColumn="0" w:lastRowFirstColumn="0" w:lastRowLastColumn="0"/>
            </w:pPr>
            <w:r>
              <w:t>3.4 dB</w:t>
            </w:r>
          </w:p>
        </w:tc>
      </w:tr>
      <w:tr w:rsidR="002B2DCF" w14:paraId="17A6B763" w14:textId="77777777" w:rsidTr="002C6CF2">
        <w:trPr>
          <w:jc w:val="center"/>
        </w:trPr>
        <w:tc>
          <w:tcPr>
            <w:cnfStyle w:val="001000000000" w:firstRow="0" w:lastRow="0" w:firstColumn="1" w:lastColumn="0" w:oddVBand="0" w:evenVBand="0" w:oddHBand="0" w:evenHBand="0" w:firstRowFirstColumn="0" w:firstRowLastColumn="0" w:lastRowFirstColumn="0" w:lastRowLastColumn="0"/>
            <w:tcW w:w="1475" w:type="dxa"/>
          </w:tcPr>
          <w:p w14:paraId="1CF29017" w14:textId="77777777" w:rsidR="002B2DCF" w:rsidRDefault="002B2DCF" w:rsidP="002C6CF2">
            <w:pPr>
              <w:jc w:val="both"/>
            </w:pPr>
            <w:r>
              <w:t>Thick Wall</w:t>
            </w:r>
          </w:p>
        </w:tc>
        <w:tc>
          <w:tcPr>
            <w:tcW w:w="935" w:type="dxa"/>
          </w:tcPr>
          <w:p w14:paraId="208E8C3D" w14:textId="77777777" w:rsidR="002B2DCF" w:rsidRDefault="002B2DCF" w:rsidP="002C6CF2">
            <w:pPr>
              <w:jc w:val="both"/>
              <w:cnfStyle w:val="000000000000" w:firstRow="0" w:lastRow="0" w:firstColumn="0" w:lastColumn="0" w:oddVBand="0" w:evenVBand="0" w:oddHBand="0" w:evenHBand="0" w:firstRowFirstColumn="0" w:firstRowLastColumn="0" w:lastRowFirstColumn="0" w:lastRowLastColumn="0"/>
            </w:pPr>
            <w:r>
              <w:t>6.9 dB</w:t>
            </w:r>
          </w:p>
        </w:tc>
      </w:tr>
    </w:tbl>
    <w:p w14:paraId="03485011" w14:textId="77777777" w:rsidR="000A245E" w:rsidRDefault="000A245E" w:rsidP="002B2DCF"/>
    <w:p w14:paraId="49E76515" w14:textId="7322C8AF" w:rsidR="002B2DCF" w:rsidRDefault="000A245E" w:rsidP="002B2DCF">
      <w:r>
        <w:tab/>
        <w:t xml:space="preserve">A similar approach to this last model is to consider </w:t>
      </w:r>
      <w:r w:rsidR="00E22FAD">
        <w:t>an average loss for all types of walls, aggregating the loss parameter into a single constant</w:t>
      </w:r>
      <w:r w:rsidR="0016409F">
        <w:t xml:space="preserve">. This model is known as Average Walls Model </w:t>
      </w:r>
      <w:r w:rsidR="0016409F">
        <w:fldChar w:fldCharType="begin"/>
      </w:r>
      <w:r w:rsidR="0016409F">
        <w:instrText xml:space="preserve"> ADDIN ZOTERO_ITEM CSL_CITATION {"citationID":"A6DGA9gL","properties":{"formattedCitation":"(C.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rsidR="0016409F">
        <w:fldChar w:fldCharType="separate"/>
      </w:r>
      <w:r w:rsidR="0016409F" w:rsidRPr="0016409F">
        <w:rPr>
          <w:rFonts w:ascii="Calibri" w:hAnsi="Calibri" w:cs="Calibri"/>
        </w:rPr>
        <w:t xml:space="preserve">(C. Andrade and </w:t>
      </w:r>
      <w:proofErr w:type="spellStart"/>
      <w:r w:rsidR="0016409F" w:rsidRPr="0016409F">
        <w:rPr>
          <w:rFonts w:ascii="Calibri" w:hAnsi="Calibri" w:cs="Calibri"/>
        </w:rPr>
        <w:t>Hoefel</w:t>
      </w:r>
      <w:proofErr w:type="spellEnd"/>
      <w:r w:rsidR="0016409F" w:rsidRPr="0016409F">
        <w:rPr>
          <w:rFonts w:ascii="Calibri" w:hAnsi="Calibri" w:cs="Calibri"/>
        </w:rPr>
        <w:t>, 2010)</w:t>
      </w:r>
      <w:r w:rsidR="0016409F">
        <w:fldChar w:fldCharType="end"/>
      </w:r>
      <w:r w:rsidR="0087384F">
        <w:t>. It is defined similarly as the COST231 Multi-Wall model:</w:t>
      </w:r>
    </w:p>
    <w:p w14:paraId="1879CD66" w14:textId="2689C676" w:rsidR="0087384F" w:rsidRPr="00A734AF" w:rsidRDefault="00A734AF" w:rsidP="002B2DCF">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dB</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d</m:t>
                  </m:r>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w</m:t>
                  </m:r>
                </m:sub>
              </m:sSub>
              <m:sSub>
                <m:sSubPr>
                  <m:ctrlPr>
                    <w:rPr>
                      <w:rFonts w:ascii="Cambria Math" w:hAnsi="Cambria Math"/>
                      <w:i/>
                    </w:rPr>
                  </m:ctrlPr>
                </m:sSubPr>
                <m:e>
                  <m:r>
                    <w:rPr>
                      <w:rFonts w:ascii="Cambria Math" w:hAnsi="Cambria Math"/>
                    </w:rPr>
                    <m:t>L</m:t>
                  </m:r>
                </m:e>
                <m:sub>
                  <m:r>
                    <w:rPr>
                      <w:rFonts w:ascii="Cambria Math" w:hAnsi="Cambria Math"/>
                    </w:rPr>
                    <m:t>w</m:t>
                  </m:r>
                </m:sub>
              </m:sSub>
              <m:ctrlPr>
                <w:rPr>
                  <w:rFonts w:ascii="Cambria Math" w:hAnsi="Cambria Math"/>
                  <w:i/>
                </w:rPr>
              </m:ctrlPr>
            </m:e>
          </m:eqArr>
        </m:oMath>
      </m:oMathPara>
    </w:p>
    <w:p w14:paraId="04FAA8F6" w14:textId="6599780E" w:rsidR="00A734AF" w:rsidRPr="00A734AF" w:rsidRDefault="00A734AF" w:rsidP="002B2DCF">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6C4BFB">
        <w:rPr>
          <w:rFonts w:eastAsiaTheme="minorEastAsia"/>
        </w:rPr>
        <w:t xml:space="preserve"> represents the number of penetrated walls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m:t>
            </m:r>
          </m:sub>
        </m:sSub>
      </m:oMath>
      <w:r w:rsidR="006C4BFB">
        <w:rPr>
          <w:rFonts w:eastAsiaTheme="minorEastAsia"/>
        </w:rPr>
        <w:t xml:space="preserve"> the average attenuation</w:t>
      </w:r>
      <w:r w:rsidR="00BC3A1B">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m:t>
            </m:r>
          </m:sub>
        </m:sSub>
      </m:oMath>
      <w:r w:rsidR="00BC3A1B">
        <w:rPr>
          <w:rFonts w:eastAsiaTheme="minorEastAsia"/>
        </w:rPr>
        <w:t xml:space="preserve"> parameter </w:t>
      </w:r>
      <w:r w:rsidR="008D767A">
        <w:rPr>
          <w:rFonts w:eastAsiaTheme="minorEastAsia"/>
        </w:rPr>
        <w:t>can be obtained through measurement campaigns and surveys.</w:t>
      </w:r>
    </w:p>
    <w:p w14:paraId="1DDA2705" w14:textId="747630B7" w:rsidR="006338EA" w:rsidRDefault="006338EA" w:rsidP="006338EA"/>
    <w:p w14:paraId="0B84EEB7" w14:textId="77777777" w:rsidR="006338EA" w:rsidRDefault="006338EA">
      <w:pPr>
        <w:rPr>
          <w:rFonts w:asciiTheme="majorHAnsi" w:eastAsiaTheme="majorEastAsia" w:hAnsiTheme="majorHAnsi" w:cstheme="majorBidi"/>
          <w:color w:val="2F5496" w:themeColor="accent1" w:themeShade="BF"/>
          <w:sz w:val="26"/>
          <w:szCs w:val="26"/>
        </w:rPr>
      </w:pPr>
      <w:r>
        <w:br w:type="page"/>
      </w:r>
    </w:p>
    <w:p w14:paraId="7537D9FC" w14:textId="088904AC" w:rsidR="006338EA" w:rsidRDefault="006338EA" w:rsidP="006338EA">
      <w:pPr>
        <w:pStyle w:val="Heading2"/>
      </w:pPr>
      <w:bookmarkStart w:id="4" w:name="_Toc113483076"/>
      <w:r>
        <w:lastRenderedPageBreak/>
        <w:t>Image Processing</w:t>
      </w:r>
      <w:bookmarkEnd w:id="4"/>
    </w:p>
    <w:p w14:paraId="78EDB5E3" w14:textId="693587BF" w:rsidR="006338EA" w:rsidRDefault="006338EA" w:rsidP="006338EA">
      <w:pPr>
        <w:pStyle w:val="Heading3"/>
      </w:pPr>
      <w:bookmarkStart w:id="5" w:name="_Toc113483077"/>
      <w:r>
        <w:t>Image Thresholding</w:t>
      </w:r>
      <w:bookmarkEnd w:id="5"/>
    </w:p>
    <w:p w14:paraId="45A588A6" w14:textId="7D60A0B5" w:rsidR="006338EA" w:rsidRDefault="002B2DCF" w:rsidP="006338EA">
      <w:r>
        <w:tab/>
        <w:t>Image thresholding is a technique used in image processing to convert a raw image, colour or gr</w:t>
      </w:r>
      <w:r w:rsidR="001E36C8">
        <w:t>e</w:t>
      </w:r>
      <w:r>
        <w:t>y-scale, into a binary image</w:t>
      </w:r>
      <w:r w:rsidR="00C427DB">
        <w:t>, which is in its essence, black and white.</w:t>
      </w:r>
    </w:p>
    <w:p w14:paraId="6D8036F6" w14:textId="71121D09" w:rsidR="00C427DB" w:rsidRDefault="00C427DB" w:rsidP="006338EA">
      <w:r>
        <w:tab/>
        <w:t>This process is used to highlight and select features present in the original image by applying a pixel intensity threshold. Upon setting a threshold value, any pixel with intensity value above it is converted to white (255), and the ones with a lower value are set to black (0). For coloured images, the threshold can be applied in a single channel to isolate a specific feature that has a distinct colour. In grey-scale images the threshold simply defines the level of brightness that will be cut-off.</w:t>
      </w:r>
    </w:p>
    <w:p w14:paraId="33770401" w14:textId="77777777" w:rsidR="00196273" w:rsidRDefault="00F900CF" w:rsidP="00D60911">
      <w:r>
        <w:rPr>
          <w:noProof/>
        </w:rPr>
        <w:drawing>
          <wp:inline distT="0" distB="0" distL="0" distR="0" wp14:anchorId="6744FABA" wp14:editId="77EB1041">
            <wp:extent cx="5731510" cy="1790700"/>
            <wp:effectExtent l="0" t="0" r="2540" b="0"/>
            <wp:docPr id="2" name="Picture 2" descr="Original, Isodata, Li, Mean, Minimum, Otsu, Triangle, 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Isodata, Li, Mean, Minimum, Otsu, Triangle, Y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p>
    <w:p w14:paraId="4A64E16B" w14:textId="610665F5" w:rsidR="00F900CF" w:rsidRDefault="00196273" w:rsidP="00196273">
      <w:pPr>
        <w:pStyle w:val="Caption"/>
        <w:jc w:val="center"/>
      </w:pPr>
      <w:r>
        <w:t xml:space="preserve">Figure </w:t>
      </w:r>
      <w:r>
        <w:fldChar w:fldCharType="begin"/>
      </w:r>
      <w:r>
        <w:instrText xml:space="preserve"> SEQ Figure \* ARABIC </w:instrText>
      </w:r>
      <w:r>
        <w:fldChar w:fldCharType="separate"/>
      </w:r>
      <w:r w:rsidR="00EA1484">
        <w:rPr>
          <w:noProof/>
        </w:rPr>
        <w:t>1</w:t>
      </w:r>
      <w:r>
        <w:fldChar w:fldCharType="end"/>
      </w:r>
      <w:r>
        <w:t>: Example of the image thresholding technique</w:t>
      </w:r>
      <w:r w:rsidR="00B0079F">
        <w:t xml:space="preserve"> </w:t>
      </w:r>
      <w:r>
        <w:t xml:space="preserve"> </w:t>
      </w:r>
      <w:r w:rsidR="00C56820">
        <w:fldChar w:fldCharType="begin"/>
      </w:r>
      <w:r w:rsidR="00C56820">
        <w:instrText xml:space="preserve"> ADDIN ZOTERO_ITEM CSL_CITATION {"citationID":"M3shR6W3","properties":{"formattedCitation":"({\\i{}Thresholding \\uc0\\u8212{} skimage v0.19.2 docs}, no date)","plainCitation":"(Thresholding — skimage v0.19.2 docs, no date)","noteIndex":0},"citationItems":[{"id":73,"uris":["http://zotero.org/users/local/fVQCXEcV/items/KIJGS93C"],"itemData":{"id":73,"type":"webpage","title":"Thresholding — skimage v0.19.2 docs","URL":"https://scikit-image.org/docs/stable/auto_examples/applications/plot_thresholding.html","accessed":{"date-parts":[["2022",9,7]]}}}],"schema":"https://github.com/citation-style-language/schema/raw/master/csl-citation.json"} </w:instrText>
      </w:r>
      <w:r w:rsidR="00C56820">
        <w:fldChar w:fldCharType="separate"/>
      </w:r>
      <w:r w:rsidR="00C56820" w:rsidRPr="00C56820">
        <w:rPr>
          <w:rFonts w:ascii="Calibri" w:hAnsi="Calibri" w:cs="Calibri"/>
          <w:szCs w:val="24"/>
        </w:rPr>
        <w:t>(</w:t>
      </w:r>
      <w:r w:rsidR="00C56820" w:rsidRPr="00C56820">
        <w:rPr>
          <w:rFonts w:ascii="Calibri" w:hAnsi="Calibri" w:cs="Calibri"/>
          <w:i w:val="0"/>
          <w:iCs w:val="0"/>
          <w:szCs w:val="24"/>
        </w:rPr>
        <w:t xml:space="preserve">Thresholding — </w:t>
      </w:r>
      <w:proofErr w:type="spellStart"/>
      <w:r w:rsidR="00C56820" w:rsidRPr="00C56820">
        <w:rPr>
          <w:rFonts w:ascii="Calibri" w:hAnsi="Calibri" w:cs="Calibri"/>
          <w:i w:val="0"/>
          <w:iCs w:val="0"/>
          <w:szCs w:val="24"/>
        </w:rPr>
        <w:t>skimage</w:t>
      </w:r>
      <w:proofErr w:type="spellEnd"/>
      <w:r w:rsidR="00C56820" w:rsidRPr="00C56820">
        <w:rPr>
          <w:rFonts w:ascii="Calibri" w:hAnsi="Calibri" w:cs="Calibri"/>
          <w:i w:val="0"/>
          <w:iCs w:val="0"/>
          <w:szCs w:val="24"/>
        </w:rPr>
        <w:t xml:space="preserve"> v0.19.2 docs</w:t>
      </w:r>
      <w:r w:rsidR="00C56820" w:rsidRPr="00C56820">
        <w:rPr>
          <w:rFonts w:ascii="Calibri" w:hAnsi="Calibri" w:cs="Calibri"/>
          <w:szCs w:val="24"/>
        </w:rPr>
        <w:t>, no date)</w:t>
      </w:r>
      <w:r w:rsidR="00C56820">
        <w:fldChar w:fldCharType="end"/>
      </w:r>
    </w:p>
    <w:p w14:paraId="0281A8CD" w14:textId="1B46CBD4" w:rsidR="00F900CF" w:rsidRPr="00F900CF" w:rsidRDefault="00F900CF" w:rsidP="00F900CF"/>
    <w:p w14:paraId="5BC007EC" w14:textId="0805323C" w:rsidR="006338EA" w:rsidRDefault="006338EA" w:rsidP="006338EA">
      <w:pPr>
        <w:pStyle w:val="Heading3"/>
      </w:pPr>
      <w:bookmarkStart w:id="6" w:name="_Toc113483078"/>
      <w:r>
        <w:t>Morphological Transformations</w:t>
      </w:r>
      <w:bookmarkEnd w:id="6"/>
    </w:p>
    <w:p w14:paraId="4F88CB3E" w14:textId="254FD3AC" w:rsidR="00DB14F1" w:rsidRDefault="00DB14F1" w:rsidP="002B2DCF">
      <w:pPr>
        <w:ind w:firstLine="720"/>
        <w:jc w:val="both"/>
      </w:pPr>
      <w:r>
        <w:t xml:space="preserve">In image processing, the term morphological transformation refers to simple operations mostly applied in binary images, due to its nature of depending on the pixels’ relative positions and ordering, not their </w:t>
      </w:r>
      <w:r w:rsidR="00A90767">
        <w:t xml:space="preserve">relative </w:t>
      </w:r>
      <w:r>
        <w:t>value.</w:t>
      </w:r>
    </w:p>
    <w:p w14:paraId="60E55564" w14:textId="056FF821" w:rsidR="00A90767" w:rsidRDefault="00DB14F1" w:rsidP="00A90767">
      <w:pPr>
        <w:jc w:val="both"/>
      </w:pPr>
      <w:r>
        <w:tab/>
        <w:t>This technique consists in probing an image using a so called structuring element,</w:t>
      </w:r>
      <w:r w:rsidR="00455455">
        <w:t xml:space="preserve"> or kernel,</w:t>
      </w:r>
      <w:r>
        <w:t xml:space="preserve"> which is a small sample image or template that will be overlaid on all possible positions of the original image and a subsequent test will be made in order to transform or not the original pixel. </w:t>
      </w:r>
      <w:r w:rsidR="00A90767">
        <w:t>If the kernel structure perfectly overlays all pixels, i.e., there are no differences then the test result is “fit”. Conversely, if all pixels are different from the kernel, the test is a “miss”. The last case is when just a few pixels differ between kernel and image, resulting in a “hit”.</w:t>
      </w:r>
    </w:p>
    <w:p w14:paraId="6847E1F9" w14:textId="2B55ED51" w:rsidR="00DB14F1" w:rsidRDefault="00DB14F1" w:rsidP="00A90767">
      <w:pPr>
        <w:ind w:firstLine="720"/>
        <w:jc w:val="both"/>
      </w:pPr>
      <w:r>
        <w:t>The</w:t>
      </w:r>
      <w:r w:rsidR="00A90767">
        <w:t xml:space="preserve"> action taken for each </w:t>
      </w:r>
      <w:r>
        <w:t xml:space="preserve">test </w:t>
      </w:r>
      <w:r w:rsidR="00A90767">
        <w:t xml:space="preserve">result </w:t>
      </w:r>
      <w:r>
        <w:t>varies according to the selected morphological transformation and will be discussed further.</w:t>
      </w:r>
    </w:p>
    <w:p w14:paraId="28B4F216" w14:textId="77777777" w:rsidR="00DB14F1" w:rsidRDefault="00DB14F1" w:rsidP="00DB14F1">
      <w:pPr>
        <w:keepNext/>
        <w:jc w:val="center"/>
      </w:pPr>
      <w:r>
        <w:rPr>
          <w:noProof/>
          <w:lang w:val="sv-SE" w:eastAsia="sv-SE"/>
        </w:rPr>
        <w:lastRenderedPageBreak/>
        <w:drawing>
          <wp:inline distT="0" distB="0" distL="0" distR="0" wp14:anchorId="04FA3D49" wp14:editId="0F0DDCE2">
            <wp:extent cx="3810000" cy="1809750"/>
            <wp:effectExtent l="0" t="0" r="0" b="0"/>
            <wp:docPr id="1" name="Picture 1" descr="https://www.cs.auckland.ac.nz/courses/compsci773s1c/lectures/ImageProcessing-html/morph-prob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auckland.ac.nz/courses/compsci773s1c/lectures/ImageProcessing-html/morph-probin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1809750"/>
                    </a:xfrm>
                    <a:prstGeom prst="rect">
                      <a:avLst/>
                    </a:prstGeom>
                    <a:noFill/>
                    <a:ln>
                      <a:noFill/>
                    </a:ln>
                  </pic:spPr>
                </pic:pic>
              </a:graphicData>
            </a:graphic>
          </wp:inline>
        </w:drawing>
      </w:r>
    </w:p>
    <w:p w14:paraId="40B80DA9" w14:textId="0DCBA47E" w:rsidR="00DB14F1" w:rsidRDefault="00DB14F1" w:rsidP="00DB14F1">
      <w:pPr>
        <w:pStyle w:val="Caption"/>
        <w:jc w:val="center"/>
      </w:pPr>
      <w:r>
        <w:t xml:space="preserve">Figure </w:t>
      </w:r>
      <w:r>
        <w:fldChar w:fldCharType="begin"/>
      </w:r>
      <w:r>
        <w:instrText xml:space="preserve"> SEQ Figure \* ARABIC </w:instrText>
      </w:r>
      <w:r>
        <w:fldChar w:fldCharType="separate"/>
      </w:r>
      <w:r w:rsidR="00EA1484">
        <w:rPr>
          <w:noProof/>
        </w:rPr>
        <w:t>2</w:t>
      </w:r>
      <w:r>
        <w:fldChar w:fldCharType="end"/>
      </w:r>
      <w:r>
        <w:t>: Probing of an image with a structuring element (white and grey pixels have zero and non-zero values, respectively)</w:t>
      </w:r>
      <w:r w:rsidR="00CC6C3A">
        <w:t xml:space="preserve"> </w:t>
      </w:r>
      <w:r w:rsidR="00CC6C3A">
        <w:fldChar w:fldCharType="begin"/>
      </w:r>
      <w:r w:rsidR="00CC6C3A">
        <w:instrText xml:space="preserve"> ADDIN ZOTERO_ITEM CSL_CITATION {"citationID":"EbfKSRbt","properties":{"formattedCitation":"({\\i{}Morphological Image Processing}, no date)","plainCitation":"(Morphological Image Processing, no date)","noteIndex":0},"citationItems":[{"id":75,"uris":["http://zotero.org/users/local/fVQCXEcV/items/KKJMFNWZ"],"itemData":{"id":75,"type":"webpage","container-title":"Additional Materials: Image Processing and Analysis","title":"Morphological Image Processing","URL":"https://www.cs.auckland.ac.nz/courses/compsci773s1c/lectures/ImageProcessing-html/topic4.htm","accessed":{"date-parts":[["2022",9,7]]}}}],"schema":"https://github.com/citation-style-language/schema/raw/master/csl-citation.json"} </w:instrText>
      </w:r>
      <w:r w:rsidR="00CC6C3A">
        <w:fldChar w:fldCharType="separate"/>
      </w:r>
      <w:r w:rsidR="00CC6C3A" w:rsidRPr="00CC6C3A">
        <w:rPr>
          <w:rFonts w:ascii="Calibri" w:hAnsi="Calibri" w:cs="Calibri"/>
          <w:szCs w:val="24"/>
        </w:rPr>
        <w:t>(</w:t>
      </w:r>
      <w:r w:rsidR="00CC6C3A" w:rsidRPr="00CC6C3A">
        <w:rPr>
          <w:rFonts w:ascii="Calibri" w:hAnsi="Calibri" w:cs="Calibri"/>
          <w:i w:val="0"/>
          <w:iCs w:val="0"/>
          <w:szCs w:val="24"/>
        </w:rPr>
        <w:t>Morphological Image Processing</w:t>
      </w:r>
      <w:r w:rsidR="00CC6C3A" w:rsidRPr="00CC6C3A">
        <w:rPr>
          <w:rFonts w:ascii="Calibri" w:hAnsi="Calibri" w:cs="Calibri"/>
          <w:szCs w:val="24"/>
        </w:rPr>
        <w:t>, no date)</w:t>
      </w:r>
      <w:r w:rsidR="00CC6C3A">
        <w:fldChar w:fldCharType="end"/>
      </w:r>
      <w:r>
        <w:t>.</w:t>
      </w:r>
    </w:p>
    <w:p w14:paraId="18C572CD" w14:textId="77777777" w:rsidR="00DB14F1" w:rsidRDefault="00DB14F1" w:rsidP="00DB14F1">
      <w:pPr>
        <w:pStyle w:val="Heading4"/>
      </w:pPr>
      <w:r>
        <w:t>Erosion</w:t>
      </w:r>
    </w:p>
    <w:p w14:paraId="69D1D1FA" w14:textId="67AE0C2D" w:rsidR="00DB14F1" w:rsidRDefault="00DB14F1" w:rsidP="00DB14F1">
      <w:pPr>
        <w:jc w:val="both"/>
      </w:pPr>
      <w:r>
        <w:tab/>
        <w:t>The erosion operator, as the name states, erodes the image by turning the probed pixel in 0</w:t>
      </w:r>
      <w:r w:rsidR="00A90767">
        <w:t xml:space="preserve"> on any hit results</w:t>
      </w:r>
      <w:r>
        <w:t xml:space="preserve">. This essentially shrinks the figures in the </w:t>
      </w:r>
      <w:r w:rsidR="005B6374">
        <w:t>image,</w:t>
      </w:r>
      <w:r>
        <w:t xml:space="preserve"> and it is especially useful for removing small details and white noise from the image.</w:t>
      </w:r>
    </w:p>
    <w:p w14:paraId="61430376" w14:textId="6A501F60" w:rsidR="00DB14F1" w:rsidRDefault="00DB14F1" w:rsidP="00DB14F1">
      <w:pPr>
        <w:jc w:val="both"/>
      </w:pPr>
      <w:r>
        <w:tab/>
        <w:t>A drawback from this technique is that if the kernel size and shape must be optimized for each use case to not erode away wanted features.</w:t>
      </w:r>
    </w:p>
    <w:p w14:paraId="4753126A" w14:textId="77777777" w:rsidR="001A4F21" w:rsidRDefault="001A4F21" w:rsidP="001A4F21">
      <w:pPr>
        <w:keepNext/>
        <w:jc w:val="center"/>
      </w:pPr>
      <w:r>
        <w:rPr>
          <w:noProof/>
        </w:rPr>
        <w:drawing>
          <wp:inline distT="0" distB="0" distL="0" distR="0" wp14:anchorId="2517D91C" wp14:editId="1440C376">
            <wp:extent cx="2954845" cy="1354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2954845" cy="1354657"/>
                    </a:xfrm>
                    <a:prstGeom prst="rect">
                      <a:avLst/>
                    </a:prstGeom>
                  </pic:spPr>
                </pic:pic>
              </a:graphicData>
            </a:graphic>
          </wp:inline>
        </w:drawing>
      </w:r>
    </w:p>
    <w:p w14:paraId="1ED08E1A" w14:textId="03C3F663" w:rsidR="001A4F21" w:rsidRDefault="001A4F21" w:rsidP="001A4F21">
      <w:pPr>
        <w:pStyle w:val="Caption"/>
        <w:jc w:val="center"/>
      </w:pPr>
      <w:r>
        <w:t xml:space="preserve">Figure </w:t>
      </w:r>
      <w:r>
        <w:fldChar w:fldCharType="begin"/>
      </w:r>
      <w:r>
        <w:instrText xml:space="preserve"> SEQ Figure \* ARABIC </w:instrText>
      </w:r>
      <w:r>
        <w:fldChar w:fldCharType="separate"/>
      </w:r>
      <w:r w:rsidR="00EA1484">
        <w:rPr>
          <w:noProof/>
        </w:rPr>
        <w:t>3</w:t>
      </w:r>
      <w:r>
        <w:fldChar w:fldCharType="end"/>
      </w:r>
      <w:r>
        <w:t xml:space="preserve">: Example of erosion process. </w:t>
      </w:r>
      <w:r>
        <w:fldChar w:fldCharType="begin"/>
      </w:r>
      <w:r>
        <w:instrText xml:space="preserve"> ADDIN ZOTERO_ITEM CSL_CITATION {"citationID":"WytnaMLz","properties":{"formattedCitation":"(Mardiris and Chatzis, 2016)","plainCitation":"(Mardiris and Chatzis, 2016)","noteIndex":0},"citationItems":[{"id":70,"uris":["http://zotero.org/users/local/fVQCXEcV/items/EK6YZR6R"],"itemData":{"id":70,"type":"article-journal","abstract":"This paper presents a novel configurable design for the implementation of basic morphological operations based on\nQuantum-dot Cellular Automata (QCA) technology. QCA is a promising technology in the field of nanoelectronics that\ncould be utilized in many image processing applications. QCA architecture will provide better performance by exploiting\nparallel processing, better silicon-area utilization, maximization of clock speed and very low power consumption.\nFundamentals of QCA technology and circuit design and the basic operations of mathematical morphology are presented\nin brief. A new innovative QCA design that is capable to implement either the erosion or the dilation morphological\noperation, configured by the value of one-bit input is designed, simulated and tested with success.","container-title":"Journal of Engineering Science and Technology Review","DOI":"10.25103/jestr.092.05","journalAbbreviation":"Journal of Engineering Science and Technology Review","page":"25-30","source":"ResearchGate","title":"A Configurable Design for Morphological Erosion and Dilation Operations in Image Processing using Quantum-dot Cellular Automata","volume":"9","author":[{"family":"Mardiris","given":"Vassilios"},{"family":"Chatzis","given":"Vassilios"}],"issued":{"date-parts":[["2016",5,1]]}}}],"schema":"https://github.com/citation-style-language/schema/raw/master/csl-citation.json"} </w:instrText>
      </w:r>
      <w:r>
        <w:fldChar w:fldCharType="separate"/>
      </w:r>
      <w:r w:rsidRPr="001A4F21">
        <w:rPr>
          <w:rFonts w:ascii="Calibri" w:hAnsi="Calibri" w:cs="Calibri"/>
        </w:rPr>
        <w:t>(Mardiris and Chatzis, 2016)</w:t>
      </w:r>
      <w:r>
        <w:fldChar w:fldCharType="end"/>
      </w:r>
    </w:p>
    <w:p w14:paraId="7A2C7B75" w14:textId="77777777" w:rsidR="00DB14F1" w:rsidRPr="006338EA" w:rsidRDefault="00DB14F1" w:rsidP="00DB14F1">
      <w:pPr>
        <w:pStyle w:val="Heading4"/>
      </w:pPr>
      <w:r>
        <w:t>Dilation</w:t>
      </w:r>
    </w:p>
    <w:p w14:paraId="05C0776E" w14:textId="77777777" w:rsidR="002B2DCF" w:rsidRDefault="00A90767">
      <w:r>
        <w:tab/>
        <w:t>Dilation is a complimentary function to erosion, converting the original pixel to 1 upon any hits. This effect causes the original image shape to expand, or “dilate”, and it is useful to fix</w:t>
      </w:r>
      <w:r w:rsidR="002B2DCF">
        <w:t xml:space="preserve"> small gaps or broken features caused by a previous erosion.</w:t>
      </w:r>
    </w:p>
    <w:p w14:paraId="7A539A7F" w14:textId="77777777" w:rsidR="00CE6EEE" w:rsidRDefault="00CE6EEE" w:rsidP="00CE6EEE">
      <w:pPr>
        <w:keepNext/>
        <w:jc w:val="center"/>
      </w:pPr>
      <w:r>
        <w:rPr>
          <w:noProof/>
        </w:rPr>
        <w:drawing>
          <wp:inline distT="0" distB="0" distL="0" distR="0" wp14:anchorId="5F1AC62E" wp14:editId="45136365">
            <wp:extent cx="2950611" cy="135465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950611" cy="1354657"/>
                    </a:xfrm>
                    <a:prstGeom prst="rect">
                      <a:avLst/>
                    </a:prstGeom>
                  </pic:spPr>
                </pic:pic>
              </a:graphicData>
            </a:graphic>
          </wp:inline>
        </w:drawing>
      </w:r>
    </w:p>
    <w:p w14:paraId="26224C12" w14:textId="1027770B" w:rsidR="00DB14F1" w:rsidRDefault="00CE6EEE" w:rsidP="00CE6EEE">
      <w:pPr>
        <w:pStyle w:val="Caption"/>
        <w:jc w:val="center"/>
        <w:rPr>
          <w:rFonts w:asciiTheme="majorHAnsi" w:eastAsiaTheme="majorEastAsia" w:hAnsiTheme="majorHAnsi" w:cstheme="majorBidi"/>
          <w:color w:val="2F5496" w:themeColor="accent1" w:themeShade="BF"/>
          <w:sz w:val="32"/>
          <w:szCs w:val="32"/>
        </w:rPr>
      </w:pPr>
      <w:r>
        <w:t xml:space="preserve">Figure </w:t>
      </w:r>
      <w:r>
        <w:fldChar w:fldCharType="begin"/>
      </w:r>
      <w:r>
        <w:instrText xml:space="preserve"> SEQ Figure \* ARABIC </w:instrText>
      </w:r>
      <w:r>
        <w:fldChar w:fldCharType="separate"/>
      </w:r>
      <w:r w:rsidR="00EA1484">
        <w:rPr>
          <w:noProof/>
        </w:rPr>
        <w:t>4</w:t>
      </w:r>
      <w:r>
        <w:fldChar w:fldCharType="end"/>
      </w:r>
      <w:r>
        <w:t xml:space="preserve">: Example of dilation process. </w:t>
      </w:r>
      <w:r>
        <w:fldChar w:fldCharType="begin"/>
      </w:r>
      <w:r w:rsidR="00943239">
        <w:instrText xml:space="preserve"> ADDIN ZOTERO_ITEM CSL_CITATION {"citationID":"TOFy9Uks","properties":{"formattedCitation":"(Mardiris and Chatzis, 2016)","plainCitation":"(Mardiris and Chatzis, 2016)","noteIndex":0},"citationItems":[{"id":70,"uris":["http://zotero.org/users/local/fVQCXEcV/items/EK6YZR6R"],"itemData":{"id":70,"type":"article-journal","abstract":"This paper presents a novel configurable design for the implementation of basic morphological operations based on\nQuantum-dot Cellular Automata (QCA) technology. QCA is a promising technology in the field of nanoelectronics that\ncould be utilized in many image processing applications. QCA architecture will provide better performance by exploiting\nparallel processing, better silicon-area utilization, maximization of clock speed and very low power consumption.\nFundamentals of QCA technology and circuit design and the basic operations of mathematical morphology are presented\nin brief. A new innovative QCA design that is capable to implement either the erosion or the dilation morphological\noperation, configured by the value of one-bit input is designed, simulated and tested with success.","container-title":"Journal of Engineering Science and Technology Review","DOI":"10.25103/jestr.092.05","journalAbbreviation":"Journal of Engineering Science and Technology Review","page":"25-30","source":"ResearchGate","title":"A Configurable Design for Morphological Erosion and Dilation Operations in Image Processing using Quantum-dot Cellular Automata","volume":"9","author":[{"family":"Mardiris","given":"Vassilios"},{"family":"Chatzis","given":"Vassilios"}],"issued":{"date-parts":[["2016",5,1]]}}}],"schema":"https://github.com/citation-style-language/schema/raw/master/csl-citation.json"} </w:instrText>
      </w:r>
      <w:r>
        <w:fldChar w:fldCharType="separate"/>
      </w:r>
      <w:r w:rsidRPr="001A4F21">
        <w:rPr>
          <w:rFonts w:ascii="Calibri" w:hAnsi="Calibri" w:cs="Calibri"/>
        </w:rPr>
        <w:t>(Mardiris and Chatzis, 2016)</w:t>
      </w:r>
      <w:r>
        <w:fldChar w:fldCharType="end"/>
      </w:r>
      <w:r w:rsidR="00DB14F1">
        <w:br w:type="page"/>
      </w:r>
    </w:p>
    <w:p w14:paraId="0518E5AD" w14:textId="57FD8176" w:rsidR="006338EA" w:rsidRPr="006338EA" w:rsidRDefault="00D21EFB" w:rsidP="006338EA">
      <w:pPr>
        <w:pStyle w:val="Heading1"/>
      </w:pPr>
      <w:bookmarkStart w:id="7" w:name="_Toc113483079"/>
      <w:r>
        <w:lastRenderedPageBreak/>
        <w:t>Methodology</w:t>
      </w:r>
      <w:bookmarkEnd w:id="7"/>
    </w:p>
    <w:p w14:paraId="5985F5B8" w14:textId="7EFAFFF8" w:rsidR="006338EA" w:rsidRDefault="006338EA" w:rsidP="006338EA">
      <w:pPr>
        <w:pStyle w:val="Heading2"/>
      </w:pPr>
      <w:bookmarkStart w:id="8" w:name="_Toc113483080"/>
      <w:r>
        <w:t>Computational Environment Setup</w:t>
      </w:r>
      <w:bookmarkEnd w:id="8"/>
    </w:p>
    <w:p w14:paraId="172FA1B3" w14:textId="77777777" w:rsidR="002B2DCF" w:rsidRDefault="00CF7DDE" w:rsidP="00CF7DDE">
      <w:pPr>
        <w:jc w:val="both"/>
      </w:pPr>
      <w:r>
        <w:tab/>
        <w:t>Mathematical simulation is often a computational heavy task, including multiple calculation</w:t>
      </w:r>
      <w:r w:rsidR="002B2DCF">
        <w:t>s and optimizations, therefore, efficient scripting should be employed to make good use of available resources.</w:t>
      </w:r>
    </w:p>
    <w:p w14:paraId="64B9E754" w14:textId="7E4B998E" w:rsidR="00CF7DDE" w:rsidRDefault="002B2DCF" w:rsidP="00CF7DDE">
      <w:pPr>
        <w:jc w:val="both"/>
      </w:pPr>
      <w:r>
        <w:tab/>
      </w:r>
      <w:r w:rsidR="00C427DB">
        <w:t>Python is one of the most famous scripting languages in the recent years due to its ease-of-use, simple language, fast execution and large community.</w:t>
      </w:r>
    </w:p>
    <w:p w14:paraId="429992D0" w14:textId="261EF9DE" w:rsidR="00C427DB" w:rsidRDefault="00C427DB" w:rsidP="00CF7DDE">
      <w:pPr>
        <w:jc w:val="both"/>
      </w:pPr>
      <w:r>
        <w:tab/>
        <w:t xml:space="preserve">Despite being a solid scripting language, Python </w:t>
      </w:r>
      <w:r w:rsidR="00CE6EEE">
        <w:t xml:space="preserve">in its pure form </w:t>
      </w:r>
      <w:r>
        <w:t xml:space="preserve">lacks an easy way to handle user interaction. To tackle this problem, which is recurrent in many other scripting languages, the </w:t>
      </w:r>
      <w:proofErr w:type="spellStart"/>
      <w:r>
        <w:t>Jupyter</w:t>
      </w:r>
      <w:proofErr w:type="spellEnd"/>
      <w:r>
        <w:t xml:space="preserve"> framework was built. It features the so called “Notebooks”, which are embedded pages that can present formatted text, run code in isolated cells or depict images.</w:t>
      </w:r>
    </w:p>
    <w:p w14:paraId="4D1226BB" w14:textId="650DE481" w:rsidR="00C427DB" w:rsidRDefault="00C427DB" w:rsidP="00CF7DDE">
      <w:pPr>
        <w:jc w:val="both"/>
      </w:pPr>
      <w:r>
        <w:tab/>
        <w:t xml:space="preserve">Using </w:t>
      </w:r>
      <w:proofErr w:type="spellStart"/>
      <w:r>
        <w:t>Jupyter</w:t>
      </w:r>
      <w:proofErr w:type="spellEnd"/>
      <w:r>
        <w:t xml:space="preserve"> as a base framework for Python scripts adds a lot of flexibility </w:t>
      </w:r>
      <w:r w:rsidR="00CE6EEE">
        <w:t>in regard to</w:t>
      </w:r>
      <w:r>
        <w:t xml:space="preserve"> user interaction and data display.</w:t>
      </w:r>
    </w:p>
    <w:p w14:paraId="6A837C9F" w14:textId="6FD801EC" w:rsidR="00C427DB" w:rsidRDefault="00C427DB" w:rsidP="00CF7DDE">
      <w:pPr>
        <w:jc w:val="both"/>
      </w:pPr>
      <w:r>
        <w:tab/>
        <w:t xml:space="preserve">Many add-on packages can be </w:t>
      </w:r>
      <w:r w:rsidR="00D13040">
        <w:t>used to automate display functions and display data in a more logical and sensible way to the user. The selected package for data visualization in this project was Bokeh, mainly for its native feature of plotting categorical data, such as heatmaps, natively.</w:t>
      </w:r>
    </w:p>
    <w:p w14:paraId="68E8EA1A" w14:textId="77777777" w:rsidR="00422CDC" w:rsidRDefault="00422CDC" w:rsidP="00422CDC">
      <w:pPr>
        <w:keepNext/>
        <w:jc w:val="center"/>
      </w:pPr>
      <w:r w:rsidRPr="00422CDC">
        <w:rPr>
          <w:noProof/>
        </w:rPr>
        <w:drawing>
          <wp:inline distT="0" distB="0" distL="0" distR="0" wp14:anchorId="4DA9F799" wp14:editId="51B7BA5F">
            <wp:extent cx="2552375" cy="2507413"/>
            <wp:effectExtent l="0" t="0" r="635" b="7620"/>
            <wp:docPr id="12" name="Picture 1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ackground pattern&#10;&#10;Description automatically generated"/>
                    <pic:cNvPicPr/>
                  </pic:nvPicPr>
                  <pic:blipFill>
                    <a:blip r:embed="rId17"/>
                    <a:stretch>
                      <a:fillRect/>
                    </a:stretch>
                  </pic:blipFill>
                  <pic:spPr>
                    <a:xfrm>
                      <a:off x="0" y="0"/>
                      <a:ext cx="2564238" cy="2519067"/>
                    </a:xfrm>
                    <a:prstGeom prst="rect">
                      <a:avLst/>
                    </a:prstGeom>
                  </pic:spPr>
                </pic:pic>
              </a:graphicData>
            </a:graphic>
          </wp:inline>
        </w:drawing>
      </w:r>
    </w:p>
    <w:p w14:paraId="2B295D14" w14:textId="79E00B24" w:rsidR="00422CDC" w:rsidRDefault="00422CDC" w:rsidP="00422CDC">
      <w:pPr>
        <w:pStyle w:val="Caption"/>
        <w:jc w:val="center"/>
      </w:pPr>
      <w:r>
        <w:t xml:space="preserve">Figure </w:t>
      </w:r>
      <w:r>
        <w:fldChar w:fldCharType="begin"/>
      </w:r>
      <w:r>
        <w:instrText xml:space="preserve"> SEQ Figure \* ARABIC </w:instrText>
      </w:r>
      <w:r>
        <w:fldChar w:fldCharType="separate"/>
      </w:r>
      <w:r w:rsidR="00EA1484">
        <w:rPr>
          <w:noProof/>
        </w:rPr>
        <w:t>5</w:t>
      </w:r>
      <w:r>
        <w:fldChar w:fldCharType="end"/>
      </w:r>
      <w:r>
        <w:t>: Example of categorial heatmap plot by Bokeh</w:t>
      </w:r>
      <w:r w:rsidR="00035A9C">
        <w:t xml:space="preserve"> </w:t>
      </w:r>
      <w:r w:rsidR="00C26AF5">
        <w:fldChar w:fldCharType="begin"/>
      </w:r>
      <w:r w:rsidR="00D60911">
        <w:instrText xml:space="preserve"> ADDIN ZOTERO_ITEM CSL_CITATION {"citationID":"KFdXs9sa","properties":{"formattedCitation":"(Bokeh, no date)","plainCitation":"(Bokeh, no date)","noteIndex":0},"citationItems":[{"id":77,"uris":["http://zotero.org/users/local/fVQCXEcV/items/MWQ9N88J"],"itemData":{"id":77,"type":"webpage","abstract":"A categorical heatmap based on simple Python lists of data. Details Bokeh APIs, Figure.rect,, More info, Handling categorical data&gt; Heatmaps,, Keywords, rect, heatmap,.","language":"en","title":"categorical_heatmap.py","URL":"https://docs.bokeh.org/en/latest/docs/gallery/categorical_heatmap.html","author":[{"family":"Bokeh","given":""}],"accessed":{"date-parts":[["2022",9,7]]}}}],"schema":"https://github.com/citation-style-language/schema/raw/master/csl-citation.json"} </w:instrText>
      </w:r>
      <w:r w:rsidR="00C26AF5">
        <w:fldChar w:fldCharType="separate"/>
      </w:r>
      <w:r w:rsidR="00D60911" w:rsidRPr="00D60911">
        <w:rPr>
          <w:rFonts w:ascii="Calibri" w:hAnsi="Calibri" w:cs="Calibri"/>
        </w:rPr>
        <w:t>(Bokeh, no date)</w:t>
      </w:r>
      <w:r w:rsidR="00C26AF5">
        <w:fldChar w:fldCharType="end"/>
      </w:r>
    </w:p>
    <w:p w14:paraId="67B4241D" w14:textId="77777777" w:rsidR="00306F6D" w:rsidRDefault="00A830FD" w:rsidP="00D13040">
      <w:r>
        <w:tab/>
        <w:t xml:space="preserve">The initial setup included running a local instance of </w:t>
      </w:r>
      <w:proofErr w:type="spellStart"/>
      <w:r>
        <w:t>JupyterLab</w:t>
      </w:r>
      <w:proofErr w:type="spellEnd"/>
      <w:r>
        <w:t xml:space="preserve">, using </w:t>
      </w:r>
      <w:r w:rsidR="005D1C74">
        <w:t>the available hardware (</w:t>
      </w:r>
      <w:r w:rsidR="00987980">
        <w:t xml:space="preserve">AMD </w:t>
      </w:r>
      <w:proofErr w:type="spellStart"/>
      <w:r w:rsidR="00987980">
        <w:t>Ryzen</w:t>
      </w:r>
      <w:proofErr w:type="spellEnd"/>
      <w:r w:rsidR="00987980">
        <w:t xml:space="preserve"> 5 3600 6 Core processor and 16GB of RAM</w:t>
      </w:r>
      <w:r w:rsidR="005D1C74">
        <w:t>)</w:t>
      </w:r>
      <w:r w:rsidR="00497C83">
        <w:t>, but with the increased runtimes, the notebook was moved to the Google Colab platform, which provides</w:t>
      </w:r>
      <w:r w:rsidR="001B5680">
        <w:t xml:space="preserve"> Cloud-based </w:t>
      </w:r>
      <w:proofErr w:type="spellStart"/>
      <w:r w:rsidR="001B5680">
        <w:t>Jupyter</w:t>
      </w:r>
      <w:proofErr w:type="spellEnd"/>
      <w:r w:rsidR="001B5680">
        <w:t xml:space="preserve"> servers and several processor clusters to users. It also enables easy sharing of</w:t>
      </w:r>
      <w:r w:rsidR="00306F6D">
        <w:t xml:space="preserve"> data, eliminating the need for a local setup for external users.</w:t>
      </w:r>
    </w:p>
    <w:p w14:paraId="26BCAC6D" w14:textId="03A18D3E" w:rsidR="00D13040" w:rsidRDefault="00D13040" w:rsidP="00D13040">
      <w:r>
        <w:tab/>
        <w:t>For the backend data handling and calculations, the Pandas package was used, given its easy access and handling of large amount of data in its DataFrames, offering also fast and efficient data transformation.</w:t>
      </w:r>
    </w:p>
    <w:p w14:paraId="6108BFDB" w14:textId="7C72B9C9" w:rsidR="009A0C45" w:rsidRDefault="009A0C45" w:rsidP="00D13040">
      <w:r>
        <w:lastRenderedPageBreak/>
        <w:tab/>
        <w:t xml:space="preserve">Given its heavy share of image processing, it was decided that this project would benefit from using a fast and </w:t>
      </w:r>
      <w:r w:rsidR="00AC38E8">
        <w:t xml:space="preserve">simple to use library known as OpenCV. It provides </w:t>
      </w:r>
      <w:r w:rsidR="00F72E6F">
        <w:t xml:space="preserve">efficient function and data handling for most image processing processes and can be used in conjunction with </w:t>
      </w:r>
      <w:r w:rsidR="00D41557">
        <w:t xml:space="preserve">Pandas </w:t>
      </w:r>
      <w:r w:rsidR="00F72E6F">
        <w:t>and Bokeh</w:t>
      </w:r>
      <w:r w:rsidR="00D41557">
        <w:t>.</w:t>
      </w:r>
    </w:p>
    <w:p w14:paraId="368D09CC" w14:textId="4367B76C" w:rsidR="006338EA" w:rsidRDefault="006338EA" w:rsidP="006338EA">
      <w:pPr>
        <w:pStyle w:val="Heading2"/>
      </w:pPr>
      <w:bookmarkStart w:id="9" w:name="_Toc113483081"/>
      <w:r>
        <w:t>Floorplan Image Processing</w:t>
      </w:r>
      <w:bookmarkEnd w:id="9"/>
    </w:p>
    <w:p w14:paraId="61158A67" w14:textId="1ABC73BD" w:rsidR="000B1F67" w:rsidRDefault="000B1F67" w:rsidP="00CF7DDE">
      <w:pPr>
        <w:ind w:firstLine="720"/>
        <w:jc w:val="both"/>
      </w:pPr>
      <w:r>
        <w:t>The generation of a signal attenuation heatmap depends largely on the floorplan data available, given that the loss is proportional to the number of walls</w:t>
      </w:r>
      <w:r w:rsidR="00CF7DDE">
        <w:t xml:space="preserve"> in the way between the receiver and the access point. Given that walls are the largest factor in signal attenuation at the studied frequency (2.4 GHz), it is important that the floorplan image depicts them in a clear way.</w:t>
      </w:r>
    </w:p>
    <w:p w14:paraId="79C865FD" w14:textId="7FDC1801" w:rsidR="000B1F67" w:rsidRDefault="00CF7DDE" w:rsidP="00CF7DDE">
      <w:pPr>
        <w:ind w:firstLine="720"/>
        <w:jc w:val="both"/>
      </w:pPr>
      <w:r>
        <w:t>Small features, such as such room measurements, door and furniture drawings, and noise are frequent on this type of data, so an image processing step is needed before converting the raw data into location information.</w:t>
      </w:r>
    </w:p>
    <w:p w14:paraId="3991CED5" w14:textId="6C52F5D4" w:rsidR="00C3655B" w:rsidRDefault="00C3655B" w:rsidP="00CF7DDE">
      <w:pPr>
        <w:ind w:firstLine="720"/>
        <w:jc w:val="both"/>
      </w:pPr>
      <w:r>
        <w:t xml:space="preserve">The image processing algorithm can be </w:t>
      </w:r>
      <w:r w:rsidR="00672E80">
        <w:t xml:space="preserve">summarized in the </w:t>
      </w:r>
      <w:r w:rsidR="00AB0C62">
        <w:t>flow diagram</w:t>
      </w:r>
      <w:r w:rsidR="00672E80">
        <w:t xml:space="preserve"> </w:t>
      </w:r>
      <w:r w:rsidR="00AB0C62">
        <w:t xml:space="preserve">shown </w:t>
      </w:r>
      <w:r w:rsidR="00672E80">
        <w:t>in Fig</w:t>
      </w:r>
      <w:r w:rsidR="00AB0C62">
        <w:t xml:space="preserve"> </w:t>
      </w:r>
      <w:r w:rsidR="00B42138">
        <w:t>6</w:t>
      </w:r>
      <w:r w:rsidR="00AB0C62">
        <w:t>.</w:t>
      </w:r>
      <w:r w:rsidR="00672E80">
        <w:t xml:space="preserve"> </w:t>
      </w:r>
    </w:p>
    <w:p w14:paraId="0FE2E9B8" w14:textId="77777777" w:rsidR="00306F6D" w:rsidRDefault="00672E80" w:rsidP="00306F6D">
      <w:pPr>
        <w:keepNext/>
        <w:ind w:firstLine="720"/>
        <w:jc w:val="center"/>
      </w:pPr>
      <w:r>
        <w:rPr>
          <w:noProof/>
        </w:rPr>
        <w:drawing>
          <wp:inline distT="0" distB="0" distL="0" distR="0" wp14:anchorId="2545BD3D" wp14:editId="62987380">
            <wp:extent cx="2690013" cy="5010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2690013" cy="5010150"/>
                    </a:xfrm>
                    <a:prstGeom prst="rect">
                      <a:avLst/>
                    </a:prstGeom>
                  </pic:spPr>
                </pic:pic>
              </a:graphicData>
            </a:graphic>
          </wp:inline>
        </w:drawing>
      </w:r>
    </w:p>
    <w:p w14:paraId="2B8C85E8" w14:textId="4E6B700F" w:rsidR="00672E80" w:rsidRDefault="00306F6D" w:rsidP="00306F6D">
      <w:pPr>
        <w:pStyle w:val="Caption"/>
        <w:jc w:val="center"/>
      </w:pPr>
      <w:r>
        <w:t xml:space="preserve">Figure </w:t>
      </w:r>
      <w:r>
        <w:fldChar w:fldCharType="begin"/>
      </w:r>
      <w:r>
        <w:instrText xml:space="preserve"> SEQ Figure \* ARABIC </w:instrText>
      </w:r>
      <w:r>
        <w:fldChar w:fldCharType="separate"/>
      </w:r>
      <w:r w:rsidR="00EA1484">
        <w:rPr>
          <w:noProof/>
        </w:rPr>
        <w:t>6</w:t>
      </w:r>
      <w:r>
        <w:fldChar w:fldCharType="end"/>
      </w:r>
      <w:r>
        <w:t xml:space="preserve">: </w:t>
      </w:r>
      <w:r w:rsidRPr="00981D17">
        <w:t xml:space="preserve">Flow diagram of </w:t>
      </w:r>
      <w:r>
        <w:t xml:space="preserve">floorplan image processing </w:t>
      </w:r>
      <w:r w:rsidRPr="00981D17">
        <w:t>algorithm</w:t>
      </w:r>
    </w:p>
    <w:p w14:paraId="3FE8AF38" w14:textId="46E56969" w:rsidR="006338EA" w:rsidRDefault="006338EA" w:rsidP="006338EA">
      <w:pPr>
        <w:pStyle w:val="Heading3"/>
      </w:pPr>
      <w:bookmarkStart w:id="10" w:name="_Toc113483082"/>
      <w:r>
        <w:lastRenderedPageBreak/>
        <w:t>Database</w:t>
      </w:r>
      <w:bookmarkEnd w:id="10"/>
    </w:p>
    <w:p w14:paraId="365938E6" w14:textId="7BF666BF" w:rsidR="000B1F67" w:rsidRDefault="000B1F67" w:rsidP="000B1F67">
      <w:pPr>
        <w:jc w:val="both"/>
      </w:pPr>
      <w:r>
        <w:tab/>
        <w:t>In this project, several floorplan images are needed to validate the capability of the image processing step to remove small features from the image and correctly identify walls. This process depends highly on image quality and type of extra annotations present on the file.</w:t>
      </w:r>
    </w:p>
    <w:p w14:paraId="3FC0CE8A" w14:textId="1D560A1F" w:rsidR="000B1F67" w:rsidRDefault="000B1F67" w:rsidP="000B1F67">
      <w:pPr>
        <w:jc w:val="both"/>
      </w:pPr>
      <w:r>
        <w:tab/>
        <w:t>As the focus of this project is not computer vision in of itself, a database with good quality and clear floorplan images would be ideal to evaluate the heatmap generation script. The selected database [ref] is available with a</w:t>
      </w:r>
      <w:r w:rsidR="002B2DCF">
        <w:t>n open source license on Github</w:t>
      </w:r>
      <w:r>
        <w:t xml:space="preserve"> and presents the qualities aforementioned, having only small furniture drawings to be removed</w:t>
      </w:r>
      <w:r w:rsidR="00CF7DDE">
        <w:t>, as shown in the following example</w:t>
      </w:r>
      <w:r>
        <w:t xml:space="preserve">. </w:t>
      </w:r>
    </w:p>
    <w:p w14:paraId="5C9BFEE2" w14:textId="77777777" w:rsidR="00754377" w:rsidRDefault="00754377" w:rsidP="00D60911">
      <w:pPr>
        <w:jc w:val="center"/>
      </w:pPr>
      <w:r>
        <w:rPr>
          <w:noProof/>
        </w:rPr>
        <w:drawing>
          <wp:inline distT="0" distB="0" distL="0" distR="0" wp14:anchorId="135BAFEA" wp14:editId="4073A700">
            <wp:extent cx="3976577" cy="2011639"/>
            <wp:effectExtent l="0" t="0" r="508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6558" cy="2021747"/>
                    </a:xfrm>
                    <a:prstGeom prst="rect">
                      <a:avLst/>
                    </a:prstGeom>
                  </pic:spPr>
                </pic:pic>
              </a:graphicData>
            </a:graphic>
          </wp:inline>
        </w:drawing>
      </w:r>
    </w:p>
    <w:p w14:paraId="7592733F" w14:textId="4D3DDA82" w:rsidR="00754377" w:rsidRDefault="00754377" w:rsidP="00754377">
      <w:pPr>
        <w:pStyle w:val="Caption"/>
        <w:jc w:val="center"/>
      </w:pPr>
      <w:r>
        <w:t xml:space="preserve">Figure </w:t>
      </w:r>
      <w:r>
        <w:fldChar w:fldCharType="begin"/>
      </w:r>
      <w:r>
        <w:instrText xml:space="preserve"> SEQ Figure \* ARABIC </w:instrText>
      </w:r>
      <w:r>
        <w:fldChar w:fldCharType="separate"/>
      </w:r>
      <w:r w:rsidR="00EA1484">
        <w:rPr>
          <w:noProof/>
        </w:rPr>
        <w:t>7</w:t>
      </w:r>
      <w:r>
        <w:fldChar w:fldCharType="end"/>
      </w:r>
      <w:r>
        <w:t>: Example of floorplan image from the selected database</w:t>
      </w:r>
    </w:p>
    <w:p w14:paraId="796AFA12" w14:textId="6D0659D2" w:rsidR="00754377" w:rsidRDefault="00754377" w:rsidP="00E37488">
      <w:pPr>
        <w:jc w:val="both"/>
      </w:pPr>
      <w:r>
        <w:tab/>
      </w:r>
      <w:r w:rsidR="00374706">
        <w:t xml:space="preserve">In preparation for the location optimization stage of the algorithm, it was necessary to add information about possible Access Point placement in the original floorplan. </w:t>
      </w:r>
      <w:r w:rsidR="006E7776">
        <w:t>Adding coloured points to the original image was the easiest way to indicate the coordinates, since it could be easily parsed by</w:t>
      </w:r>
      <w:r w:rsidR="00B91371">
        <w:t xml:space="preserve"> the script. Using absolute coordinates would </w:t>
      </w:r>
      <w:r w:rsidR="007476EB">
        <w:t xml:space="preserve">not be user friendly </w:t>
      </w:r>
      <w:r w:rsidR="00B91371">
        <w:t xml:space="preserve">due to the </w:t>
      </w:r>
      <w:r w:rsidR="007476EB">
        <w:t>relation between pixel and meters.</w:t>
      </w:r>
    </w:p>
    <w:p w14:paraId="27B0CF71" w14:textId="08B5291A" w:rsidR="00E37488" w:rsidRDefault="00E37488" w:rsidP="00E37488">
      <w:pPr>
        <w:jc w:val="both"/>
      </w:pPr>
      <w:r>
        <w:tab/>
        <w:t>Therefore, for the optimization process, a few images were modified to contain possible AP placement, indicated by a blue rectangle</w:t>
      </w:r>
      <w:r w:rsidR="00986367">
        <w:t>, as shown in the following figure.</w:t>
      </w:r>
    </w:p>
    <w:p w14:paraId="6E611150" w14:textId="77777777" w:rsidR="00986367" w:rsidRDefault="00986367" w:rsidP="00986367">
      <w:pPr>
        <w:keepNext/>
        <w:jc w:val="center"/>
      </w:pPr>
      <w:r>
        <w:rPr>
          <w:noProof/>
        </w:rPr>
        <w:lastRenderedPageBreak/>
        <w:drawing>
          <wp:inline distT="0" distB="0" distL="0" distR="0" wp14:anchorId="6EB25FC0" wp14:editId="26AD05A5">
            <wp:extent cx="3053252" cy="32004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2334" cy="3209919"/>
                    </a:xfrm>
                    <a:prstGeom prst="rect">
                      <a:avLst/>
                    </a:prstGeom>
                  </pic:spPr>
                </pic:pic>
              </a:graphicData>
            </a:graphic>
          </wp:inline>
        </w:drawing>
      </w:r>
    </w:p>
    <w:p w14:paraId="28F6718F" w14:textId="35AEF719" w:rsidR="00986367" w:rsidRDefault="00986367" w:rsidP="00986367">
      <w:pPr>
        <w:pStyle w:val="Caption"/>
        <w:jc w:val="center"/>
      </w:pPr>
      <w:r>
        <w:t xml:space="preserve">Figure </w:t>
      </w:r>
      <w:r>
        <w:fldChar w:fldCharType="begin"/>
      </w:r>
      <w:r>
        <w:instrText xml:space="preserve"> SEQ Figure \* ARABIC </w:instrText>
      </w:r>
      <w:r>
        <w:fldChar w:fldCharType="separate"/>
      </w:r>
      <w:r w:rsidR="00EA1484">
        <w:rPr>
          <w:noProof/>
        </w:rPr>
        <w:t>8</w:t>
      </w:r>
      <w:r>
        <w:fldChar w:fldCharType="end"/>
      </w:r>
      <w:r>
        <w:t>: Floorplan with possible AP indications as blue rectangles</w:t>
      </w:r>
    </w:p>
    <w:p w14:paraId="6C1F34EF" w14:textId="19A44635" w:rsidR="00D60911" w:rsidRDefault="00C6311E" w:rsidP="001E2DB1">
      <w:pPr>
        <w:jc w:val="both"/>
      </w:pPr>
      <w:r>
        <w:tab/>
        <w:t xml:space="preserve">Given the high </w:t>
      </w:r>
      <w:r w:rsidR="00806FC4">
        <w:t xml:space="preserve">resolution </w:t>
      </w:r>
      <w:r>
        <w:t xml:space="preserve">of the images, </w:t>
      </w:r>
      <w:r w:rsidR="00806FC4">
        <w:t xml:space="preserve">processing them pixel by pixel </w:t>
      </w:r>
      <w:r w:rsidR="002A0AAA">
        <w:t>would increase</w:t>
      </w:r>
      <w:r w:rsidR="00806FC4">
        <w:t xml:space="preserve"> the algorithm runtime significantly, </w:t>
      </w:r>
      <w:r w:rsidR="00183916">
        <w:t xml:space="preserve">therefore, a </w:t>
      </w:r>
      <w:r w:rsidR="002A0AAA">
        <w:t>downscaling process was added</w:t>
      </w:r>
      <w:r w:rsidR="005B538C">
        <w:t xml:space="preserve"> as an option during development, where many iterations are needed.</w:t>
      </w:r>
    </w:p>
    <w:p w14:paraId="3D18BC4F" w14:textId="043EA645" w:rsidR="006338EA" w:rsidRDefault="006338EA" w:rsidP="006338EA">
      <w:pPr>
        <w:pStyle w:val="Heading3"/>
      </w:pPr>
      <w:bookmarkStart w:id="11" w:name="_Toc113483083"/>
      <w:r>
        <w:t>Morphological Transformations</w:t>
      </w:r>
      <w:bookmarkEnd w:id="11"/>
    </w:p>
    <w:p w14:paraId="1512ED43" w14:textId="2803822A" w:rsidR="00DB14F1" w:rsidRDefault="00DB14F1" w:rsidP="00DB14F1">
      <w:r>
        <w:tab/>
      </w:r>
      <w:r w:rsidR="006802A8">
        <w:t>The process of removing small features and identifying walls relies on morphological transformations implemented by the library OpenCV</w:t>
      </w:r>
      <w:r w:rsidR="00C3655B">
        <w:t xml:space="preserve">. </w:t>
      </w:r>
    </w:p>
    <w:p w14:paraId="29A53EA8" w14:textId="0951ECCB" w:rsidR="00BA303C" w:rsidRDefault="00BA303C" w:rsidP="006057B9">
      <w:pPr>
        <w:jc w:val="both"/>
      </w:pPr>
      <w:r>
        <w:tab/>
        <w:t xml:space="preserve">As the erosion and dilation depend directly on the shape and size of the kernel, </w:t>
      </w:r>
      <w:r w:rsidR="003C183A">
        <w:t xml:space="preserve">these parameters have to be optimized manually. A small kernel will fail to erode the </w:t>
      </w:r>
      <w:r w:rsidR="006057B9">
        <w:t>drawn furniture and noise, whilst a big kernel would simply erode away the walls themselves.</w:t>
      </w:r>
    </w:p>
    <w:p w14:paraId="200D82D5" w14:textId="77777777" w:rsidR="008259AD" w:rsidRDefault="00D71973" w:rsidP="008259AD">
      <w:pPr>
        <w:keepNext/>
        <w:jc w:val="center"/>
      </w:pPr>
      <w:r>
        <w:rPr>
          <w:noProof/>
        </w:rPr>
        <w:lastRenderedPageBreak/>
        <w:drawing>
          <wp:inline distT="0" distB="0" distL="0" distR="0" wp14:anchorId="3AC0A042" wp14:editId="55BDE1E7">
            <wp:extent cx="5102400" cy="56490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5804" cy="5674998"/>
                    </a:xfrm>
                    <a:prstGeom prst="rect">
                      <a:avLst/>
                    </a:prstGeom>
                  </pic:spPr>
                </pic:pic>
              </a:graphicData>
            </a:graphic>
          </wp:inline>
        </w:drawing>
      </w:r>
    </w:p>
    <w:p w14:paraId="26F5DCB9" w14:textId="549073E0" w:rsidR="007F522B" w:rsidRDefault="008259AD" w:rsidP="008259AD">
      <w:pPr>
        <w:pStyle w:val="Caption"/>
        <w:jc w:val="center"/>
      </w:pPr>
      <w:r>
        <w:t xml:space="preserve">Figure </w:t>
      </w:r>
      <w:r>
        <w:fldChar w:fldCharType="begin"/>
      </w:r>
      <w:r>
        <w:instrText xml:space="preserve"> SEQ Figure \* ARABIC </w:instrText>
      </w:r>
      <w:r>
        <w:fldChar w:fldCharType="separate"/>
      </w:r>
      <w:r w:rsidR="00EA1484">
        <w:rPr>
          <w:noProof/>
        </w:rPr>
        <w:t>9</w:t>
      </w:r>
      <w:r>
        <w:fldChar w:fldCharType="end"/>
      </w:r>
      <w:r>
        <w:t xml:space="preserve">: Difference of kernel </w:t>
      </w:r>
      <w:r>
        <w:rPr>
          <w:noProof/>
        </w:rPr>
        <w:t>size in morphological transformations. Kernel with dimensions (a) 1x1, (b) 2x2, (c) 3x3, (d) 4x4</w:t>
      </w:r>
    </w:p>
    <w:p w14:paraId="7186ABC0" w14:textId="39BE0771" w:rsidR="00DB14F1" w:rsidRDefault="006057B9" w:rsidP="006338EA">
      <w:r>
        <w:tab/>
      </w:r>
      <w:r w:rsidR="00F31156">
        <w:t>It has been decided</w:t>
      </w:r>
      <w:r w:rsidR="00B2795D">
        <w:t>, then, to leave the</w:t>
      </w:r>
      <w:r w:rsidR="00F31156">
        <w:t xml:space="preserve"> kernel optimization </w:t>
      </w:r>
      <w:r w:rsidR="00B2795D">
        <w:t xml:space="preserve">as </w:t>
      </w:r>
      <w:r w:rsidR="007F522B">
        <w:t>a</w:t>
      </w:r>
      <w:r w:rsidR="00B2795D">
        <w:t xml:space="preserve"> user input, which can be adjusted during the notebook run.</w:t>
      </w:r>
    </w:p>
    <w:p w14:paraId="0C9D1896" w14:textId="128026FE" w:rsidR="006338EA" w:rsidRDefault="006338EA">
      <w:r>
        <w:br w:type="page"/>
      </w:r>
    </w:p>
    <w:p w14:paraId="59649233" w14:textId="6524A32F" w:rsidR="006338EA" w:rsidRDefault="006338EA" w:rsidP="006338EA">
      <w:pPr>
        <w:pStyle w:val="Heading2"/>
      </w:pPr>
      <w:bookmarkStart w:id="12" w:name="_Toc113483084"/>
      <w:proofErr w:type="spellStart"/>
      <w:r>
        <w:lastRenderedPageBreak/>
        <w:t>Wifi</w:t>
      </w:r>
      <w:proofErr w:type="spellEnd"/>
      <w:r>
        <w:t xml:space="preserve"> Signal Loss </w:t>
      </w:r>
      <w:r w:rsidR="003233FF">
        <w:t xml:space="preserve">Computational </w:t>
      </w:r>
      <w:r>
        <w:t>Modelling</w:t>
      </w:r>
      <w:bookmarkEnd w:id="12"/>
    </w:p>
    <w:p w14:paraId="2DB4FE9E" w14:textId="5F0F381F" w:rsidR="00E1364B" w:rsidRDefault="00E1364B" w:rsidP="00A5558F">
      <w:pPr>
        <w:jc w:val="both"/>
      </w:pPr>
      <w:r>
        <w:tab/>
        <w:t>All signal</w:t>
      </w:r>
      <w:r w:rsidR="00E24ED5">
        <w:t xml:space="preserve"> loss models used in this project have a common dependency on the distance between </w:t>
      </w:r>
      <w:r w:rsidR="00B92B2C">
        <w:t xml:space="preserve">the access point </w:t>
      </w:r>
      <w:r w:rsidR="00E24ED5">
        <w:t xml:space="preserve">and </w:t>
      </w:r>
      <w:r w:rsidR="00B92B2C">
        <w:t>client</w:t>
      </w:r>
      <w:r w:rsidR="00E24ED5">
        <w:t>, therefore</w:t>
      </w:r>
      <w:r w:rsidR="00C9226E">
        <w:t xml:space="preserve"> this is the first operation to be implemented as base for the models.</w:t>
      </w:r>
    </w:p>
    <w:p w14:paraId="6FFD6745" w14:textId="5CFC5DB9" w:rsidR="00C9226E" w:rsidRDefault="00C9226E" w:rsidP="00A5558F">
      <w:pPr>
        <w:jc w:val="both"/>
      </w:pPr>
      <w:r>
        <w:tab/>
        <w:t xml:space="preserve">Considering the floorplan image as a </w:t>
      </w:r>
      <w:r w:rsidR="00B92B2C">
        <w:t>2D cartesian map, the absolute distance between the coordinates</w:t>
      </w:r>
      <w:r w:rsidR="00675A81">
        <w:t xml:space="preserve"> of the transmitter and receiver can be </w:t>
      </w:r>
      <w:r>
        <w:t>calculated using the Pythagorean Theorem:</w:t>
      </w:r>
    </w:p>
    <w:p w14:paraId="676FAB43" w14:textId="7C04751D" w:rsidR="00C9226E" w:rsidRPr="002C2710" w:rsidRDefault="002C2710" w:rsidP="00C9226E">
      <w:pPr>
        <w:rPr>
          <w:rFonts w:eastAsiaTheme="minorEastAsia"/>
        </w:rPr>
      </w:pPr>
      <m:oMathPara>
        <m:oMath>
          <m:eqArr>
            <m:eqArrPr>
              <m:maxDist m:val="1"/>
              <m:ctrlPr>
                <w:rPr>
                  <w:rFonts w:ascii="Cambria Math" w:hAnsi="Cambria Math"/>
                  <w:i/>
                </w:rPr>
              </m:ctrlPr>
            </m:eqArrPr>
            <m:e>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RX</m:t>
                              </m:r>
                            </m:sub>
                          </m:sSub>
                        </m:e>
                      </m:d>
                    </m:e>
                    <m:sup>
                      <m:r>
                        <w:rPr>
                          <w:rFonts w:ascii="Cambria Math" w:hAnsi="Cambria Math"/>
                        </w:rPr>
                        <m:t>2</m:t>
                      </m:r>
                    </m:sup>
                  </m:sSup>
                </m:e>
              </m:rad>
            </m:e>
          </m:eqArr>
        </m:oMath>
      </m:oMathPara>
    </w:p>
    <w:p w14:paraId="71C59845" w14:textId="6AB36384" w:rsidR="00651FBB" w:rsidRDefault="00651FBB" w:rsidP="00A5558F">
      <w:pPr>
        <w:jc w:val="both"/>
      </w:pPr>
      <w:r>
        <w:tab/>
        <w:t>It is also important to take in consideration that</w:t>
      </w:r>
      <w:r w:rsidR="000C476D">
        <w:t xml:space="preserve"> floorplans are not always in a 1:1 scale, meaning that 1 pixel does not equal to 1 meter directly. Therefore, a scaling factor has to be added to the equation</w:t>
      </w:r>
      <w:r w:rsidR="007F67D2">
        <w:t xml:space="preserve"> to transform pixels to meters.</w:t>
      </w:r>
    </w:p>
    <w:p w14:paraId="314279C2" w14:textId="434CBA89" w:rsidR="00BE4C65" w:rsidRDefault="007F67D2" w:rsidP="00A5558F">
      <w:pPr>
        <w:jc w:val="both"/>
      </w:pPr>
      <w:r>
        <w:tab/>
        <w:t>Another scaling factor to be considered in of the image itself</w:t>
      </w:r>
      <w:r w:rsidR="00BE4C65">
        <w:t xml:space="preserve">, as it can be up or downscaled in terms of its resolution. Therefore, the final distance calculation can be </w:t>
      </w:r>
      <w:r w:rsidR="00A5558F">
        <w:t>defined as</w:t>
      </w:r>
    </w:p>
    <w:p w14:paraId="719CDF86" w14:textId="31ACC5F8" w:rsidR="00A5558F" w:rsidRPr="00073582" w:rsidRDefault="00073582" w:rsidP="00A5558F">
      <w:pPr>
        <w:jc w:val="both"/>
        <w:rPr>
          <w:rFonts w:eastAsiaTheme="minorEastAsia"/>
        </w:rPr>
      </w:pPr>
      <m:oMathPara>
        <m:oMath>
          <m:eqArr>
            <m:eqArrPr>
              <m:maxDist m:val="1"/>
              <m:ctrlPr>
                <w:rPr>
                  <w:rFonts w:ascii="Cambria Math" w:hAnsi="Cambria Math"/>
                  <w:i/>
                </w:rPr>
              </m:ctrlPr>
            </m:eqArrPr>
            <m:e>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RX</m:t>
                              </m:r>
                            </m:sub>
                          </m:sSub>
                        </m:e>
                      </m:d>
                    </m:e>
                    <m:sup>
                      <m:r>
                        <w:rPr>
                          <w:rFonts w:ascii="Cambria Math" w:hAnsi="Cambria Math"/>
                        </w:rPr>
                        <m:t>2</m:t>
                      </m:r>
                    </m:sup>
                  </m:sSup>
                </m:e>
              </m:ra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Floorplan</m:t>
                      </m:r>
                    </m:sub>
                  </m:sSub>
                </m:num>
                <m:den>
                  <m:sSub>
                    <m:sSubPr>
                      <m:ctrlPr>
                        <w:rPr>
                          <w:rFonts w:ascii="Cambria Math" w:hAnsi="Cambria Math"/>
                          <w:i/>
                        </w:rPr>
                      </m:ctrlPr>
                    </m:sSubPr>
                    <m:e>
                      <m:r>
                        <w:rPr>
                          <w:rFonts w:ascii="Cambria Math" w:hAnsi="Cambria Math"/>
                        </w:rPr>
                        <m:t>S</m:t>
                      </m:r>
                    </m:e>
                    <m:sub>
                      <m:r>
                        <w:rPr>
                          <w:rFonts w:ascii="Cambria Math" w:hAnsi="Cambria Math"/>
                        </w:rPr>
                        <m:t>Image</m:t>
                      </m:r>
                    </m:sub>
                  </m:sSub>
                </m:den>
              </m:f>
            </m:e>
          </m:eqArr>
        </m:oMath>
      </m:oMathPara>
    </w:p>
    <w:p w14:paraId="62CC325B" w14:textId="5E03F54A" w:rsidR="00073582" w:rsidRPr="00073582" w:rsidRDefault="00073582" w:rsidP="00A5558F">
      <w:pPr>
        <w:jc w:val="both"/>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Floorplan</m:t>
            </m:r>
          </m:sub>
        </m:sSub>
      </m:oMath>
      <w:r>
        <w:rPr>
          <w:rFonts w:eastAsiaTheme="minorEastAsia"/>
        </w:rPr>
        <w:t xml:space="preserve"> is the scale conversion </w:t>
      </w:r>
      <w:r w:rsidR="008767CE">
        <w:rPr>
          <w:rFonts w:eastAsiaTheme="minorEastAsia"/>
        </w:rPr>
        <w:t xml:space="preserve">in units of </w:t>
      </w:r>
      <m:oMath>
        <m:r>
          <w:rPr>
            <w:rFonts w:ascii="Cambria Math" w:eastAsiaTheme="minorEastAsia" w:hAnsi="Cambria Math"/>
          </w:rPr>
          <m:t>m</m:t>
        </m:r>
        <m:r>
          <w:rPr>
            <w:rFonts w:ascii="Cambria Math" w:eastAsiaTheme="minorEastAsia" w:hAnsi="Cambria Math"/>
          </w:rPr>
          <m:t>.</m:t>
        </m:r>
        <m:r>
          <w:rPr>
            <w:rFonts w:ascii="Cambria Math" w:eastAsiaTheme="minorEastAsia" w:hAnsi="Cambria Math"/>
          </w:rPr>
          <m:t>pixe</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m:t>
            </m:r>
          </m:sup>
        </m:sSup>
      </m:oMath>
      <w:r w:rsidR="00C22A56">
        <w:rPr>
          <w:rFonts w:eastAsiaTheme="minorEastAsia"/>
        </w:rPr>
        <w:t xml:space="preserve"> </w:t>
      </w:r>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Image</m:t>
            </m:r>
          </m:sub>
        </m:sSub>
      </m:oMath>
      <w:r>
        <w:rPr>
          <w:rFonts w:eastAsiaTheme="minorEastAsia"/>
        </w:rPr>
        <w:t xml:space="preserve"> is the resolution scale in units of </w:t>
      </w:r>
      <m:oMath>
        <m:r>
          <w:rPr>
            <w:rFonts w:ascii="Cambria Math" w:eastAsiaTheme="minorEastAsia" w:hAnsi="Cambria Math"/>
          </w:rPr>
          <m:t>pixel</m:t>
        </m:r>
        <m:r>
          <w:rPr>
            <w:rFonts w:ascii="Cambria Math" w:eastAsiaTheme="minorEastAsia" w:hAnsi="Cambria Math"/>
          </w:rPr>
          <m:t>. pixe</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m:t>
            </m:r>
          </m:sup>
        </m:sSup>
      </m:oMath>
      <w:r w:rsidR="00C22A56">
        <w:rPr>
          <w:rFonts w:eastAsiaTheme="minorEastAsia"/>
        </w:rPr>
        <w:t>.</w:t>
      </w:r>
    </w:p>
    <w:p w14:paraId="019D7EAF" w14:textId="64B0E81D" w:rsidR="000F5177" w:rsidRDefault="000F5177" w:rsidP="00A5558F">
      <w:pPr>
        <w:jc w:val="both"/>
      </w:pPr>
      <w:r>
        <w:tab/>
        <w:t xml:space="preserve">This equation is applied </w:t>
      </w:r>
      <w:r w:rsidR="00CE1B80">
        <w:t xml:space="preserve">to all pixels in the map as a first step and the data is stored in a separate column of the </w:t>
      </w:r>
      <w:r w:rsidR="00B3214F">
        <w:t>model DataFrame</w:t>
      </w:r>
      <w:r w:rsidR="00460482">
        <w:t>. If the distance is plo</w:t>
      </w:r>
      <w:r w:rsidR="00C53098">
        <w:t>t</w:t>
      </w:r>
      <w:r w:rsidR="00460482">
        <w:t>ted over the floorplan</w:t>
      </w:r>
      <w:r w:rsidR="007E3533">
        <w:t>, then the following map is generated:</w:t>
      </w:r>
    </w:p>
    <w:p w14:paraId="78C6A263" w14:textId="77777777" w:rsidR="00E17CED" w:rsidRDefault="00F15781" w:rsidP="00E17CED">
      <w:pPr>
        <w:keepNext/>
        <w:jc w:val="center"/>
      </w:pPr>
      <w:r>
        <w:rPr>
          <w:noProof/>
        </w:rPr>
        <w:drawing>
          <wp:inline distT="0" distB="0" distL="0" distR="0" wp14:anchorId="12D312C3" wp14:editId="7947812F">
            <wp:extent cx="3232830" cy="3232830"/>
            <wp:effectExtent l="0" t="0" r="5715" b="5715"/>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4962" cy="3244962"/>
                    </a:xfrm>
                    <a:prstGeom prst="rect">
                      <a:avLst/>
                    </a:prstGeom>
                  </pic:spPr>
                </pic:pic>
              </a:graphicData>
            </a:graphic>
          </wp:inline>
        </w:drawing>
      </w:r>
    </w:p>
    <w:p w14:paraId="14B53D71" w14:textId="68DB9B3E" w:rsidR="00F15781" w:rsidRDefault="00E17CED" w:rsidP="00E17CED">
      <w:pPr>
        <w:pStyle w:val="Caption"/>
        <w:jc w:val="center"/>
      </w:pPr>
      <w:r>
        <w:t xml:space="preserve">Figure </w:t>
      </w:r>
      <w:r>
        <w:fldChar w:fldCharType="begin"/>
      </w:r>
      <w:r>
        <w:instrText xml:space="preserve"> SEQ Figure \* ARABIC </w:instrText>
      </w:r>
      <w:r>
        <w:fldChar w:fldCharType="separate"/>
      </w:r>
      <w:r w:rsidR="00EA1484">
        <w:rPr>
          <w:noProof/>
        </w:rPr>
        <w:t>10</w:t>
      </w:r>
      <w:r>
        <w:fldChar w:fldCharType="end"/>
      </w:r>
      <w:r>
        <w:t>: Distance of all pixels to the origin point plotted as a heatmap. Original walls plotted in black for reference.</w:t>
      </w:r>
    </w:p>
    <w:p w14:paraId="7E370BBC" w14:textId="50E44BB0" w:rsidR="00F15781" w:rsidRDefault="00D41557" w:rsidP="00F15781">
      <w:r>
        <w:lastRenderedPageBreak/>
        <w:tab/>
        <w:t xml:space="preserve">The generic algorithm that describes the modelling, regardless of </w:t>
      </w:r>
      <w:r w:rsidR="003864C8">
        <w:t>selected</w:t>
      </w:r>
      <w:r>
        <w:t xml:space="preserve"> type, </w:t>
      </w:r>
      <w:r w:rsidR="00DC34C0">
        <w:t>is shown in the following flow diagram.</w:t>
      </w:r>
    </w:p>
    <w:p w14:paraId="0D9783C5" w14:textId="77777777" w:rsidR="003864C8" w:rsidRDefault="003864C8" w:rsidP="003864C8">
      <w:pPr>
        <w:keepNext/>
        <w:jc w:val="center"/>
      </w:pPr>
      <w:r>
        <w:rPr>
          <w:noProof/>
        </w:rPr>
        <w:drawing>
          <wp:inline distT="0" distB="0" distL="0" distR="0" wp14:anchorId="21E03C07" wp14:editId="123E04FA">
            <wp:extent cx="2847975" cy="4591050"/>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47975" cy="4591050"/>
                    </a:xfrm>
                    <a:prstGeom prst="rect">
                      <a:avLst/>
                    </a:prstGeom>
                  </pic:spPr>
                </pic:pic>
              </a:graphicData>
            </a:graphic>
          </wp:inline>
        </w:drawing>
      </w:r>
    </w:p>
    <w:p w14:paraId="238A47C4" w14:textId="65DF4E5F" w:rsidR="00DC34C0" w:rsidRDefault="003864C8" w:rsidP="003864C8">
      <w:pPr>
        <w:pStyle w:val="Caption"/>
        <w:jc w:val="center"/>
      </w:pPr>
      <w:r>
        <w:t xml:space="preserve">Figure </w:t>
      </w:r>
      <w:r>
        <w:fldChar w:fldCharType="begin"/>
      </w:r>
      <w:r>
        <w:instrText xml:space="preserve"> SEQ Figure \* ARABIC </w:instrText>
      </w:r>
      <w:r>
        <w:fldChar w:fldCharType="separate"/>
      </w:r>
      <w:r w:rsidR="00EA1484">
        <w:rPr>
          <w:noProof/>
        </w:rPr>
        <w:t>11</w:t>
      </w:r>
      <w:r>
        <w:fldChar w:fldCharType="end"/>
      </w:r>
      <w:r>
        <w:t>: Flow diagram of loss modelling algorithm</w:t>
      </w:r>
    </w:p>
    <w:p w14:paraId="7A16BFE0" w14:textId="77777777" w:rsidR="003864C8" w:rsidRPr="003864C8" w:rsidRDefault="003864C8" w:rsidP="003864C8"/>
    <w:p w14:paraId="3CC90614" w14:textId="1A5A9F24" w:rsidR="006338EA" w:rsidRDefault="00875D34" w:rsidP="006338EA">
      <w:pPr>
        <w:pStyle w:val="Heading3"/>
      </w:pPr>
      <w:bookmarkStart w:id="13" w:name="_Toc113483085"/>
      <w:r>
        <w:t>Wall Identification and Counting</w:t>
      </w:r>
      <w:bookmarkEnd w:id="13"/>
    </w:p>
    <w:p w14:paraId="5D19FB06" w14:textId="699E51E2" w:rsidR="00D13040" w:rsidRDefault="00D13040" w:rsidP="000C4B92">
      <w:pPr>
        <w:jc w:val="both"/>
      </w:pPr>
      <w:r w:rsidRPr="000C4B92">
        <w:tab/>
      </w:r>
      <w:r w:rsidR="00875D34" w:rsidRPr="000C4B92">
        <w:t>For the Multi</w:t>
      </w:r>
      <w:r w:rsidR="00EE581B" w:rsidRPr="000C4B92">
        <w:t>-Wall</w:t>
      </w:r>
      <w:r w:rsidR="002679A6">
        <w:t xml:space="preserve"> and Average Wall</w:t>
      </w:r>
      <w:r w:rsidR="00EE581B" w:rsidRPr="000C4B92">
        <w:t xml:space="preserve"> Loss Model</w:t>
      </w:r>
      <w:r w:rsidR="002679A6">
        <w:t>s</w:t>
      </w:r>
      <w:r w:rsidR="00EE581B" w:rsidRPr="000C4B92">
        <w:t>, the main parameter needed is the number of walls between the transmitter and receiver, and its type</w:t>
      </w:r>
      <w:r w:rsidR="00913C65" w:rsidRPr="000C4B92">
        <w:t>. Therefore, it was necessary to implement an algorithm that could count the number of walls in th</w:t>
      </w:r>
      <w:r w:rsidR="000C4B92" w:rsidRPr="000C4B92">
        <w:t>at path</w:t>
      </w:r>
      <w:r w:rsidR="00E532B9">
        <w:t xml:space="preserve">, described in Figure </w:t>
      </w:r>
      <w:r w:rsidR="00B42138">
        <w:t>12</w:t>
      </w:r>
      <w:r w:rsidR="00E532B9">
        <w:t>.</w:t>
      </w:r>
    </w:p>
    <w:p w14:paraId="3D9B9558" w14:textId="77777777" w:rsidR="00145310" w:rsidRDefault="00145310" w:rsidP="00145310">
      <w:pPr>
        <w:keepNext/>
        <w:jc w:val="center"/>
      </w:pPr>
      <w:r>
        <w:rPr>
          <w:noProof/>
        </w:rPr>
        <w:lastRenderedPageBreak/>
        <w:drawing>
          <wp:inline distT="0" distB="0" distL="0" distR="0" wp14:anchorId="35AA9532" wp14:editId="6C2A6658">
            <wp:extent cx="4391116" cy="5067300"/>
            <wp:effectExtent l="0" t="0" r="952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1116" cy="5067300"/>
                    </a:xfrm>
                    <a:prstGeom prst="rect">
                      <a:avLst/>
                    </a:prstGeom>
                  </pic:spPr>
                </pic:pic>
              </a:graphicData>
            </a:graphic>
          </wp:inline>
        </w:drawing>
      </w:r>
    </w:p>
    <w:p w14:paraId="14BD1A67" w14:textId="551C26FB" w:rsidR="00145310" w:rsidRDefault="00145310" w:rsidP="00145310">
      <w:pPr>
        <w:pStyle w:val="Caption"/>
        <w:jc w:val="center"/>
      </w:pPr>
      <w:r>
        <w:t xml:space="preserve">Figure </w:t>
      </w:r>
      <w:r>
        <w:fldChar w:fldCharType="begin"/>
      </w:r>
      <w:r>
        <w:instrText xml:space="preserve"> SEQ Figure \* ARABIC </w:instrText>
      </w:r>
      <w:r>
        <w:fldChar w:fldCharType="separate"/>
      </w:r>
      <w:r w:rsidR="00EA1484">
        <w:rPr>
          <w:noProof/>
        </w:rPr>
        <w:t>12</w:t>
      </w:r>
      <w:r>
        <w:fldChar w:fldCharType="end"/>
      </w:r>
      <w:r>
        <w:t>: Flow diagram explaining the wall counting algorithm</w:t>
      </w:r>
    </w:p>
    <w:p w14:paraId="4DD348C5" w14:textId="77777777" w:rsidR="00145310" w:rsidRDefault="00145310" w:rsidP="000C4B92">
      <w:pPr>
        <w:jc w:val="both"/>
      </w:pPr>
    </w:p>
    <w:p w14:paraId="5D639FF0" w14:textId="77777777" w:rsidR="00087599" w:rsidRDefault="002679A6" w:rsidP="000C4B92">
      <w:pPr>
        <w:jc w:val="both"/>
      </w:pPr>
      <w:r>
        <w:tab/>
        <w:t xml:space="preserve">It is important to notice that a pre-processing step is needed here to </w:t>
      </w:r>
      <w:r w:rsidR="00C74450">
        <w:t>find and remove the blue pixel indicators for possible AP placement</w:t>
      </w:r>
      <w:r w:rsidR="00AE4B29">
        <w:t xml:space="preserve"> before the walls are identified, otherwise these blue rectangles would be considered as walls due to their thickness and </w:t>
      </w:r>
      <w:r w:rsidR="00357C2A">
        <w:t>interfere with the model.</w:t>
      </w:r>
      <w:r w:rsidR="00771AAF">
        <w:t xml:space="preserve"> </w:t>
      </w:r>
    </w:p>
    <w:p w14:paraId="523A0854" w14:textId="175111F0" w:rsidR="002679A6" w:rsidRDefault="00771AAF" w:rsidP="00087599">
      <w:pPr>
        <w:ind w:firstLine="720"/>
        <w:jc w:val="both"/>
      </w:pPr>
      <w:r>
        <w:t xml:space="preserve">This </w:t>
      </w:r>
      <w:r w:rsidR="00087599">
        <w:t xml:space="preserve">removal process </w:t>
      </w:r>
      <w:r>
        <w:t xml:space="preserve">is done </w:t>
      </w:r>
      <w:r w:rsidR="00087599">
        <w:t xml:space="preserve">by first converting the image into HSV (Hue, Saturation and Value) </w:t>
      </w:r>
      <w:r w:rsidR="000E64FB">
        <w:t xml:space="preserve">encoding and then filtering by the blue range using a mask, leaving only </w:t>
      </w:r>
      <w:r w:rsidR="00827DB2">
        <w:t xml:space="preserve">true blue pixels in the image. This step is important to discern between pixels that have blue components, such as white ones, and pure blue ones. After </w:t>
      </w:r>
      <w:r w:rsidR="00BF2642">
        <w:t>filtering</w:t>
      </w:r>
      <w:r w:rsidR="00827DB2">
        <w:t xml:space="preserve">, OpenCV </w:t>
      </w:r>
      <w:r w:rsidR="00BF2642">
        <w:t xml:space="preserve">can identify the rectangle contours automatically and from that, </w:t>
      </w:r>
      <w:r w:rsidR="00BD455E">
        <w:t>calculate their momentum, essentially returning the central point coordinates.</w:t>
      </w:r>
    </w:p>
    <w:p w14:paraId="1C29ECF2" w14:textId="333486BC" w:rsidR="00BD455E" w:rsidRDefault="00BD455E" w:rsidP="00087599">
      <w:pPr>
        <w:ind w:firstLine="720"/>
        <w:jc w:val="both"/>
      </w:pPr>
      <w:r>
        <w:t xml:space="preserve">Using the found coordinates of the blue rectangles, </w:t>
      </w:r>
      <w:r w:rsidR="00187470">
        <w:t xml:space="preserve">the original image is </w:t>
      </w:r>
      <w:r w:rsidR="00145310">
        <w:t>painted,</w:t>
      </w:r>
      <w:r w:rsidR="00187470">
        <w:t xml:space="preserve"> and the blue pixels become white as the background itself</w:t>
      </w:r>
      <w:r w:rsidR="00145310">
        <w:t>. The modified image is then the input for the wall identification algorithm.</w:t>
      </w:r>
    </w:p>
    <w:p w14:paraId="5ED459BC" w14:textId="77777777" w:rsidR="005F6D9C" w:rsidRDefault="005F6D9C" w:rsidP="000C4B92">
      <w:pPr>
        <w:jc w:val="both"/>
      </w:pPr>
    </w:p>
    <w:p w14:paraId="32EE4F0A" w14:textId="77090D12" w:rsidR="000C4B92" w:rsidRDefault="000C4B92" w:rsidP="000C4B92">
      <w:pPr>
        <w:jc w:val="both"/>
      </w:pPr>
      <w:r>
        <w:lastRenderedPageBreak/>
        <w:tab/>
        <w:t>A simple way</w:t>
      </w:r>
      <w:r w:rsidR="005F6D9C">
        <w:t xml:space="preserve"> to </w:t>
      </w:r>
      <w:r w:rsidR="00EC33B3">
        <w:t xml:space="preserve">get a list of pixels that are in a line between two points is to </w:t>
      </w:r>
      <w:r w:rsidR="00C57B82">
        <w:t xml:space="preserve">apply the parametrization technique of a line, which involves calculating its </w:t>
      </w:r>
      <w:r w:rsidR="00941616">
        <w:t>slope and offset and create a function for any point.</w:t>
      </w:r>
    </w:p>
    <w:p w14:paraId="3147757C" w14:textId="37FCDFBC" w:rsidR="002B1292" w:rsidRDefault="00941616" w:rsidP="000C4B92">
      <w:pPr>
        <w:jc w:val="both"/>
        <w:rPr>
          <w:rFonts w:eastAsiaTheme="minorEastAsia"/>
        </w:rPr>
      </w:pPr>
      <m:oMathPara>
        <m:oMath>
          <m:r>
            <w:rPr>
              <w:rFonts w:ascii="Cambria Math" w:hAnsi="Cambria Math"/>
            </w:rPr>
            <m:t>y=mx+b</m:t>
          </m:r>
          <m:r>
            <w:rPr>
              <w:rFonts w:ascii="Cambria Math" w:hAnsi="Cambria Math"/>
            </w:rPr>
            <w:br/>
          </m:r>
        </m:oMath>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w:br/>
          </m:r>
        </m:oMath>
        <m:oMath>
          <m:r>
            <w:rPr>
              <w:rFonts w:ascii="Cambria Math" w:eastAsiaTheme="minorEastAsia" w:hAnsi="Cambria Math"/>
            </w:rPr>
            <m:t>b=y-</m:t>
          </m:r>
          <m:r>
            <w:rPr>
              <w:rFonts w:ascii="Cambria Math" w:eastAsiaTheme="minorEastAsia" w:hAnsi="Cambria Math"/>
            </w:rPr>
            <m:t>mx</m:t>
          </m:r>
        </m:oMath>
      </m:oMathPara>
    </w:p>
    <w:p w14:paraId="3F0A73F1" w14:textId="46AD72D4" w:rsidR="002B1292" w:rsidRDefault="00962023" w:rsidP="0000271B">
      <w:pPr>
        <w:jc w:val="both"/>
        <w:rPr>
          <w:rFonts w:eastAsiaTheme="minorEastAsia"/>
        </w:rPr>
      </w:pPr>
      <w:r>
        <w:rPr>
          <w:rFonts w:eastAsiaTheme="minorEastAsia"/>
        </w:rPr>
        <w:tab/>
        <w:t>The main issue with this approach is that the slope relies on the points not being align</w:t>
      </w:r>
      <w:r w:rsidR="00894B77">
        <w:rPr>
          <w:rFonts w:eastAsiaTheme="minorEastAsia"/>
        </w:rPr>
        <w:t>ed</w:t>
      </w:r>
      <w:r>
        <w:rPr>
          <w:rFonts w:eastAsiaTheme="minorEastAsia"/>
        </w:rPr>
        <w:t xml:space="preserve"> in the “x” coordinate, i.e.,</w:t>
      </w:r>
      <w:r w:rsidR="00894B77">
        <w:rPr>
          <w:rFonts w:eastAsiaTheme="minorEastAsia"/>
        </w:rPr>
        <w:t xml:space="preserve"> the line cannot be vertical.</w:t>
      </w:r>
      <w:r>
        <w:rPr>
          <w:rFonts w:eastAsiaTheme="minorEastAsia"/>
        </w:rPr>
        <w:t xml:space="preserve"> </w:t>
      </w:r>
      <w:r w:rsidR="00894B77">
        <w:rPr>
          <w:rFonts w:eastAsiaTheme="minorEastAsia"/>
        </w:rPr>
        <w:t xml:space="preserve">This imposes a serious restriction for the </w:t>
      </w:r>
      <w:r w:rsidR="0000271B">
        <w:rPr>
          <w:rFonts w:eastAsiaTheme="minorEastAsia"/>
        </w:rPr>
        <w:t>modelling since there are many points directly above or below the origin.</w:t>
      </w:r>
    </w:p>
    <w:p w14:paraId="6ABB001F" w14:textId="6F139D38" w:rsidR="003A5E0F" w:rsidRDefault="0000271B" w:rsidP="00F96A0D">
      <w:pPr>
        <w:jc w:val="both"/>
        <w:rPr>
          <w:rFonts w:eastAsiaTheme="minorEastAsia"/>
        </w:rPr>
      </w:pPr>
      <w:r>
        <w:rPr>
          <w:rFonts w:eastAsiaTheme="minorEastAsia"/>
        </w:rPr>
        <w:tab/>
        <w:t>Therefore, a</w:t>
      </w:r>
      <w:r w:rsidR="00BB71B1">
        <w:rPr>
          <w:rFonts w:eastAsiaTheme="minorEastAsia"/>
        </w:rPr>
        <w:t>nother computational method for discreet image processing was used to generate the line pixel list</w:t>
      </w:r>
      <w:r w:rsidR="007863DE">
        <w:rPr>
          <w:rFonts w:eastAsiaTheme="minorEastAsia"/>
        </w:rPr>
        <w:t xml:space="preserve">, called </w:t>
      </w:r>
      <w:r w:rsidR="0006216B" w:rsidRPr="0006216B">
        <w:rPr>
          <w:rFonts w:eastAsiaTheme="minorEastAsia"/>
        </w:rPr>
        <w:t>Bresenham's line algorithm</w:t>
      </w:r>
      <w:r w:rsidR="0006216B">
        <w:rPr>
          <w:rFonts w:eastAsiaTheme="minorEastAsia"/>
        </w:rPr>
        <w:t xml:space="preserve">. </w:t>
      </w:r>
      <w:r w:rsidR="00443A92">
        <w:rPr>
          <w:rFonts w:eastAsiaTheme="minorEastAsia"/>
        </w:rPr>
        <w:t xml:space="preserve">This </w:t>
      </w:r>
      <w:r w:rsidR="007D7278">
        <w:rPr>
          <w:rFonts w:eastAsiaTheme="minorEastAsia"/>
        </w:rPr>
        <w:t xml:space="preserve">method is known as an incremental error </w:t>
      </w:r>
      <w:r w:rsidR="00170224">
        <w:rPr>
          <w:rFonts w:eastAsiaTheme="minorEastAsia"/>
        </w:rPr>
        <w:t>algorithm,</w:t>
      </w:r>
      <w:r w:rsidR="007D7278">
        <w:rPr>
          <w:rFonts w:eastAsiaTheme="minorEastAsia"/>
        </w:rPr>
        <w:t xml:space="preserve"> and it is commonly used to draw line primitives on bitmaps</w:t>
      </w:r>
      <w:r w:rsidR="00170224">
        <w:rPr>
          <w:rFonts w:eastAsiaTheme="minorEastAsia"/>
        </w:rPr>
        <w:t xml:space="preserve">. Its implementation is out of the scope of this project and a pre-made function from the library </w:t>
      </w:r>
      <w:proofErr w:type="spellStart"/>
      <w:r w:rsidR="00170224">
        <w:rPr>
          <w:rFonts w:eastAsiaTheme="minorEastAsia"/>
        </w:rPr>
        <w:t>SciKit</w:t>
      </w:r>
      <w:proofErr w:type="spellEnd"/>
      <w:r w:rsidR="00170224">
        <w:rPr>
          <w:rFonts w:eastAsiaTheme="minorEastAsia"/>
        </w:rPr>
        <w:t xml:space="preserve"> Image was used.</w:t>
      </w:r>
    </w:p>
    <w:p w14:paraId="5E836EBE" w14:textId="77777777" w:rsidR="00145310" w:rsidRPr="002C2710" w:rsidRDefault="00145310" w:rsidP="00F96A0D">
      <w:pPr>
        <w:jc w:val="both"/>
        <w:rPr>
          <w:rFonts w:eastAsiaTheme="minorEastAsia"/>
        </w:rPr>
      </w:pPr>
    </w:p>
    <w:p w14:paraId="0FE91C18" w14:textId="711D51F9" w:rsidR="006338EA" w:rsidRDefault="008068E5" w:rsidP="006338EA">
      <w:pPr>
        <w:pStyle w:val="Heading3"/>
      </w:pPr>
      <w:bookmarkStart w:id="14" w:name="_Toc113483086"/>
      <w:r>
        <w:t>User Interaction</w:t>
      </w:r>
      <w:bookmarkEnd w:id="14"/>
    </w:p>
    <w:p w14:paraId="20156866" w14:textId="5C78BBD7" w:rsidR="00DF54ED" w:rsidRDefault="008068E5" w:rsidP="008068E5">
      <w:r>
        <w:tab/>
        <w:t xml:space="preserve">During the development phase of the script, it was noticed that implementing user interaction </w:t>
      </w:r>
      <w:r>
        <w:t xml:space="preserve">would significantly increase the complexity of the project, since it would require </w:t>
      </w:r>
      <w:r w:rsidR="00DD7C6D">
        <w:t>extensive knowledge in JavaScript programming to interact with the Bokeh plots</w:t>
      </w:r>
      <w:r w:rsidR="00DF54ED">
        <w:t>.</w:t>
      </w:r>
    </w:p>
    <w:p w14:paraId="1ECB104F" w14:textId="43C8850E" w:rsidR="00DF54ED" w:rsidRDefault="00DF54ED" w:rsidP="008068E5">
      <w:r>
        <w:tab/>
        <w:t>The main feature</w:t>
      </w:r>
      <w:r w:rsidR="000C673C">
        <w:t>s</w:t>
      </w:r>
      <w:r>
        <w:t xml:space="preserve"> that would require interaction would be selecting multiple points for the </w:t>
      </w:r>
      <w:r w:rsidR="005E2E70">
        <w:t xml:space="preserve">possible </w:t>
      </w:r>
      <w:r>
        <w:t>AP placement</w:t>
      </w:r>
      <w:r w:rsidR="000C673C">
        <w:t xml:space="preserve">, </w:t>
      </w:r>
      <w:r w:rsidR="005E2E70">
        <w:t>customize the wall type</w:t>
      </w:r>
      <w:r w:rsidR="000C673C">
        <w:t xml:space="preserve">, and selecting specific rooms for </w:t>
      </w:r>
      <w:r w:rsidR="00BF4F25">
        <w:t>the optimization routine</w:t>
      </w:r>
      <w:r w:rsidR="005E2E70">
        <w:t>.</w:t>
      </w:r>
    </w:p>
    <w:p w14:paraId="1EAFCB2D" w14:textId="1E88A6E3" w:rsidR="008068E5" w:rsidRDefault="00DF54ED" w:rsidP="008068E5">
      <w:r>
        <w:tab/>
        <w:t xml:space="preserve">Therefore, the project scope was </w:t>
      </w:r>
      <w:r w:rsidR="00F96A0D">
        <w:t>reduced,</w:t>
      </w:r>
      <w:r>
        <w:t xml:space="preserve"> and </w:t>
      </w:r>
      <w:r w:rsidR="005E2E70">
        <w:t>a decision was taken to integrate the</w:t>
      </w:r>
      <w:r w:rsidR="00465D20">
        <w:t xml:space="preserve"> placement data in the floorplan image itself using coloured pixels. The wall type </w:t>
      </w:r>
      <w:r w:rsidR="00BF4F25">
        <w:t xml:space="preserve">and room </w:t>
      </w:r>
      <w:r w:rsidR="00465D20">
        <w:t>selection w</w:t>
      </w:r>
      <w:r w:rsidR="00BF4F25">
        <w:t xml:space="preserve">ere </w:t>
      </w:r>
      <w:r w:rsidR="00644921">
        <w:t>also abandoned due to the added complexity.</w:t>
      </w:r>
    </w:p>
    <w:p w14:paraId="50D2B817" w14:textId="1C72AC1A" w:rsidR="00D7419C" w:rsidRDefault="00D7419C" w:rsidP="008068E5">
      <w:r>
        <w:tab/>
        <w:t xml:space="preserve">With only one type of wall, the initially chosen model of Multi-Wall Loss essentially became the Average Wall </w:t>
      </w:r>
      <w:r w:rsidR="00F96A0D">
        <w:t xml:space="preserve">Loss </w:t>
      </w:r>
      <w:r>
        <w:t>Model</w:t>
      </w:r>
      <w:r w:rsidR="00F96A0D">
        <w:t>, only depending on the number of walls obstructing line-of-sight.</w:t>
      </w:r>
    </w:p>
    <w:p w14:paraId="1134E7DF" w14:textId="77777777" w:rsidR="006338EA" w:rsidRDefault="006338EA">
      <w:pPr>
        <w:rPr>
          <w:rFonts w:asciiTheme="majorHAnsi" w:eastAsiaTheme="majorEastAsia" w:hAnsiTheme="majorHAnsi" w:cstheme="majorBidi"/>
          <w:color w:val="2F5496" w:themeColor="accent1" w:themeShade="BF"/>
          <w:sz w:val="26"/>
          <w:szCs w:val="26"/>
        </w:rPr>
      </w:pPr>
      <w:r>
        <w:br w:type="page"/>
      </w:r>
    </w:p>
    <w:p w14:paraId="6B5E30CC" w14:textId="4FAB44EE" w:rsidR="006338EA" w:rsidRDefault="006338EA" w:rsidP="006338EA">
      <w:pPr>
        <w:pStyle w:val="Heading2"/>
      </w:pPr>
      <w:bookmarkStart w:id="15" w:name="_Toc113483087"/>
      <w:r>
        <w:lastRenderedPageBreak/>
        <w:t>Access Point Placement Optimization</w:t>
      </w:r>
      <w:bookmarkEnd w:id="15"/>
    </w:p>
    <w:p w14:paraId="78803A05" w14:textId="6D17D8C0" w:rsidR="006338EA" w:rsidRDefault="001365ED" w:rsidP="00046411">
      <w:pPr>
        <w:jc w:val="both"/>
      </w:pPr>
      <w:r>
        <w:tab/>
        <w:t xml:space="preserve">The initial placement optimization proposal </w:t>
      </w:r>
      <w:r w:rsidR="00BF4F25">
        <w:t>wo</w:t>
      </w:r>
      <w:r w:rsidR="0086137A">
        <w:t>uld involve two different types</w:t>
      </w:r>
      <w:r w:rsidR="006101D6">
        <w:t xml:space="preserve"> of optimization goals: </w:t>
      </w:r>
      <w:r w:rsidR="004D1F8D">
        <w:t>higher average signal in a room, or higher average signal in whole area</w:t>
      </w:r>
      <w:r w:rsidR="00365300">
        <w:t xml:space="preserve">. The later has a </w:t>
      </w:r>
      <w:r w:rsidR="00E2258D">
        <w:t>very straight-forward implementation and comes directly from the calculate heatmap data. It is even simpler considering that the Pandas DataFrame already computes this information automatically</w:t>
      </w:r>
      <w:r w:rsidR="004A7F9C">
        <w:t xml:space="preserve"> through the “mean” function applied to a column</w:t>
      </w:r>
      <w:r w:rsidR="00EE6E5E">
        <w:t>.</w:t>
      </w:r>
    </w:p>
    <w:p w14:paraId="46E32287" w14:textId="54326525" w:rsidR="00850A8E" w:rsidRDefault="00850A8E" w:rsidP="00046411">
      <w:pPr>
        <w:jc w:val="both"/>
      </w:pPr>
      <w:r>
        <w:tab/>
        <w:t xml:space="preserve">This simple algorithm can be </w:t>
      </w:r>
      <w:r w:rsidR="0095136E">
        <w:t xml:space="preserve">visualized in the following flow </w:t>
      </w:r>
      <w:r w:rsidR="00AB0C62">
        <w:t>diagram</w:t>
      </w:r>
      <w:r w:rsidR="0095136E">
        <w:t>.</w:t>
      </w:r>
    </w:p>
    <w:p w14:paraId="7117EA86" w14:textId="77777777" w:rsidR="00AB0C62" w:rsidRDefault="0095136E" w:rsidP="00AB0C62">
      <w:pPr>
        <w:keepNext/>
        <w:jc w:val="center"/>
      </w:pPr>
      <w:r>
        <w:rPr>
          <w:noProof/>
        </w:rPr>
        <w:drawing>
          <wp:inline distT="0" distB="0" distL="0" distR="0" wp14:anchorId="1072744A" wp14:editId="59F55FCD">
            <wp:extent cx="1543050" cy="31623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543050" cy="3162300"/>
                    </a:xfrm>
                    <a:prstGeom prst="rect">
                      <a:avLst/>
                    </a:prstGeom>
                  </pic:spPr>
                </pic:pic>
              </a:graphicData>
            </a:graphic>
          </wp:inline>
        </w:drawing>
      </w:r>
    </w:p>
    <w:p w14:paraId="26D9A814" w14:textId="555492D1" w:rsidR="0095136E" w:rsidRDefault="00AB0C62" w:rsidP="00AB0C62">
      <w:pPr>
        <w:pStyle w:val="Caption"/>
        <w:jc w:val="center"/>
      </w:pPr>
      <w:r>
        <w:t xml:space="preserve">Figure </w:t>
      </w:r>
      <w:r>
        <w:fldChar w:fldCharType="begin"/>
      </w:r>
      <w:r>
        <w:instrText xml:space="preserve"> SEQ Figure \* ARABIC </w:instrText>
      </w:r>
      <w:r>
        <w:fldChar w:fldCharType="separate"/>
      </w:r>
      <w:r w:rsidR="00EA1484">
        <w:rPr>
          <w:noProof/>
        </w:rPr>
        <w:t>13</w:t>
      </w:r>
      <w:r>
        <w:fldChar w:fldCharType="end"/>
      </w:r>
      <w:r>
        <w:t>: Flow diagram for signal optimization algorithm</w:t>
      </w:r>
    </w:p>
    <w:p w14:paraId="02BF5F57" w14:textId="33AF936D" w:rsidR="00EE6E5E" w:rsidRDefault="00EE6E5E" w:rsidP="00046411">
      <w:pPr>
        <w:jc w:val="both"/>
      </w:pPr>
      <w:r>
        <w:tab/>
        <w:t xml:space="preserve">The goal of optimizing for an area would require additional image processing to identify contours of walls and try to </w:t>
      </w:r>
      <w:r w:rsidR="00B6668E">
        <w:t xml:space="preserve">guess closed areas. Although possible, it would also increase processing time and complexity too much, so, again, the scope was reduced </w:t>
      </w:r>
      <w:r w:rsidR="00046411">
        <w:t>and only the total average signal goal was implemented</w:t>
      </w:r>
      <w:r w:rsidR="004A7F9C">
        <w:t>.</w:t>
      </w:r>
    </w:p>
    <w:p w14:paraId="71B793A9" w14:textId="0320024B" w:rsidR="00B33093" w:rsidRDefault="00B33093" w:rsidP="00046411">
      <w:pPr>
        <w:jc w:val="both"/>
      </w:pPr>
      <w:r>
        <w:tab/>
        <w:t>Although not implemented in the script, the information of the average signal in a room can be inferred from the heatmap data itself</w:t>
      </w:r>
      <w:r w:rsidR="00EA6BC5">
        <w:t>, leaving up the decision to the user.</w:t>
      </w:r>
    </w:p>
    <w:p w14:paraId="127C2B93" w14:textId="77777777" w:rsidR="006338EA" w:rsidRDefault="006338EA">
      <w:pPr>
        <w:rPr>
          <w:rFonts w:asciiTheme="majorHAnsi" w:eastAsiaTheme="majorEastAsia" w:hAnsiTheme="majorHAnsi" w:cstheme="majorBidi"/>
          <w:color w:val="2F5496" w:themeColor="accent1" w:themeShade="BF"/>
          <w:sz w:val="32"/>
          <w:szCs w:val="32"/>
        </w:rPr>
      </w:pPr>
      <w:r>
        <w:br w:type="page"/>
      </w:r>
    </w:p>
    <w:p w14:paraId="472248B5" w14:textId="6CF234EE" w:rsidR="006338EA" w:rsidRDefault="006338EA" w:rsidP="006338EA">
      <w:pPr>
        <w:pStyle w:val="Heading1"/>
      </w:pPr>
      <w:bookmarkStart w:id="16" w:name="_Toc113483088"/>
      <w:r>
        <w:lastRenderedPageBreak/>
        <w:t>Results</w:t>
      </w:r>
      <w:bookmarkEnd w:id="16"/>
    </w:p>
    <w:p w14:paraId="4318BBD4" w14:textId="5E2EAF70" w:rsidR="00B523F4" w:rsidRDefault="00B523F4" w:rsidP="002E21CD">
      <w:pPr>
        <w:jc w:val="both"/>
      </w:pPr>
      <w:r>
        <w:tab/>
        <w:t xml:space="preserve">A few sample images from the floorplan database were modified to include blue squares representing the possible Access Points </w:t>
      </w:r>
      <w:r w:rsidR="002E21CD">
        <w:t xml:space="preserve">locations. </w:t>
      </w:r>
      <w:r w:rsidR="00975CB0">
        <w:t xml:space="preserve">The </w:t>
      </w:r>
      <w:r w:rsidR="002E21CD">
        <w:t>following figure</w:t>
      </w:r>
      <w:r w:rsidR="00975CB0">
        <w:t xml:space="preserve"> contains the base floorplan with 3 AP placements</w:t>
      </w:r>
      <w:r w:rsidR="00315CC5">
        <w:t xml:space="preserve">, one in the Dining Room in the top part, one by the living room in the lower left quadrant and the last one in </w:t>
      </w:r>
      <w:r w:rsidR="00F055C1">
        <w:t>the lower</w:t>
      </w:r>
      <w:r w:rsidR="00DF23E3">
        <w:t xml:space="preserve"> </w:t>
      </w:r>
      <w:r w:rsidR="00036C03">
        <w:t>right quadrant by the entrance door.</w:t>
      </w:r>
    </w:p>
    <w:p w14:paraId="556C71FB" w14:textId="77777777" w:rsidR="00036C03" w:rsidRDefault="002E21CD" w:rsidP="002E21CD">
      <w:pPr>
        <w:jc w:val="center"/>
      </w:pPr>
      <w:r>
        <w:rPr>
          <w:noProof/>
        </w:rPr>
        <w:drawing>
          <wp:inline distT="0" distB="0" distL="0" distR="0" wp14:anchorId="35094B85" wp14:editId="0CB6C7E7">
            <wp:extent cx="2617145" cy="27432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9408" cy="2756129"/>
                    </a:xfrm>
                    <a:prstGeom prst="rect">
                      <a:avLst/>
                    </a:prstGeom>
                  </pic:spPr>
                </pic:pic>
              </a:graphicData>
            </a:graphic>
          </wp:inline>
        </w:drawing>
      </w:r>
    </w:p>
    <w:p w14:paraId="6DAF688B" w14:textId="4FF53779" w:rsidR="00036C03" w:rsidRDefault="00036C03" w:rsidP="00036C03">
      <w:r>
        <w:tab/>
        <w:t>The first step</w:t>
      </w:r>
      <w:r w:rsidR="00145310">
        <w:t xml:space="preserve"> is the </w:t>
      </w:r>
      <w:r w:rsidR="00763F71">
        <w:t xml:space="preserve">identification and </w:t>
      </w:r>
      <w:r w:rsidR="00145310">
        <w:t xml:space="preserve">removal of the </w:t>
      </w:r>
      <w:r w:rsidR="00763F71">
        <w:t xml:space="preserve">blue indicators. The image is processed as described </w:t>
      </w:r>
      <w:r w:rsidR="00DF0AC3">
        <w:t xml:space="preserve">earlier and the resulting image </w:t>
      </w:r>
      <w:r w:rsidR="00F61E6D">
        <w:t>with the location’s contours are painted in green</w:t>
      </w:r>
      <w:r w:rsidR="00DF0AC3">
        <w:t>.</w:t>
      </w:r>
    </w:p>
    <w:p w14:paraId="5CCE9EF8" w14:textId="401F9534" w:rsidR="00DF0AC3" w:rsidRDefault="004C657E" w:rsidP="00F61E6D">
      <w:pPr>
        <w:jc w:val="center"/>
      </w:pPr>
      <w:r>
        <w:rPr>
          <w:noProof/>
        </w:rPr>
        <w:drawing>
          <wp:inline distT="0" distB="0" distL="0" distR="0" wp14:anchorId="346785C1" wp14:editId="33F49DDE">
            <wp:extent cx="3297676" cy="328659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9706" cy="3298580"/>
                    </a:xfrm>
                    <a:prstGeom prst="rect">
                      <a:avLst/>
                    </a:prstGeom>
                    <a:noFill/>
                    <a:ln>
                      <a:noFill/>
                    </a:ln>
                  </pic:spPr>
                </pic:pic>
              </a:graphicData>
            </a:graphic>
          </wp:inline>
        </w:drawing>
      </w:r>
    </w:p>
    <w:p w14:paraId="6A0553F1" w14:textId="28AC96FF" w:rsidR="00F61E6D" w:rsidRDefault="00F61E6D" w:rsidP="00F61E6D">
      <w:r>
        <w:tab/>
      </w:r>
      <w:r w:rsidR="00141955">
        <w:t xml:space="preserve">The centre coordinates for each identified AP in the image are stored in the memory and the rectangles are then </w:t>
      </w:r>
      <w:r w:rsidR="006E058B">
        <w:t>erased.</w:t>
      </w:r>
    </w:p>
    <w:p w14:paraId="00297E38" w14:textId="528B1315" w:rsidR="006E058B" w:rsidRDefault="00493C09" w:rsidP="00F61E6D">
      <w:r>
        <w:lastRenderedPageBreak/>
        <w:tab/>
        <w:t>After applying the threshold and morphological transformations, the script outputs the processed floorplan map with the identified walls in a binary image</w:t>
      </w:r>
      <w:r w:rsidR="00B04A2F">
        <w:t>, where pixels that represent walls have the value “1” and the rest are “0”.</w:t>
      </w:r>
    </w:p>
    <w:p w14:paraId="0B4A15BA" w14:textId="77777777" w:rsidR="00B04A2F" w:rsidRDefault="00B04A2F" w:rsidP="00B04A2F">
      <w:pPr>
        <w:keepNext/>
        <w:jc w:val="center"/>
      </w:pPr>
      <w:r>
        <w:rPr>
          <w:noProof/>
        </w:rPr>
        <w:drawing>
          <wp:inline distT="0" distB="0" distL="0" distR="0" wp14:anchorId="096BD217" wp14:editId="3CA60847">
            <wp:extent cx="3211195" cy="3200400"/>
            <wp:effectExtent l="0" t="0" r="8255" b="0"/>
            <wp:docPr id="23" name="Picture 2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c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1195" cy="3200400"/>
                    </a:xfrm>
                    <a:prstGeom prst="rect">
                      <a:avLst/>
                    </a:prstGeom>
                    <a:noFill/>
                    <a:ln>
                      <a:noFill/>
                    </a:ln>
                  </pic:spPr>
                </pic:pic>
              </a:graphicData>
            </a:graphic>
          </wp:inline>
        </w:drawing>
      </w:r>
    </w:p>
    <w:p w14:paraId="3C67F47B" w14:textId="5AB3A469" w:rsidR="00B04A2F" w:rsidRDefault="00B04A2F" w:rsidP="00B04A2F">
      <w:pPr>
        <w:pStyle w:val="Caption"/>
        <w:jc w:val="center"/>
      </w:pPr>
      <w:r>
        <w:t xml:space="preserve">Figure </w:t>
      </w:r>
      <w:r>
        <w:fldChar w:fldCharType="begin"/>
      </w:r>
      <w:r>
        <w:instrText xml:space="preserve"> SEQ Figure \* ARABIC </w:instrText>
      </w:r>
      <w:r>
        <w:fldChar w:fldCharType="separate"/>
      </w:r>
      <w:r w:rsidR="00EA1484">
        <w:rPr>
          <w:noProof/>
        </w:rPr>
        <w:t>14</w:t>
      </w:r>
      <w:r>
        <w:fldChar w:fldCharType="end"/>
      </w:r>
      <w:r>
        <w:t>: Processed floorplan showing the identified walls in yellow and the background in purple</w:t>
      </w:r>
    </w:p>
    <w:p w14:paraId="59FBBA64" w14:textId="1F143138" w:rsidR="006E058B" w:rsidRDefault="006E058B" w:rsidP="003B6BC8">
      <w:pPr>
        <w:jc w:val="both"/>
      </w:pPr>
      <w:r w:rsidRPr="003B6BC8">
        <w:tab/>
      </w:r>
      <w:r w:rsidR="00534424" w:rsidRPr="003B6BC8">
        <w:t xml:space="preserve">Using the generated </w:t>
      </w:r>
      <w:r w:rsidR="00651FBB" w:rsidRPr="003B6BC8">
        <w:t>wall map</w:t>
      </w:r>
      <w:r w:rsidR="00534424" w:rsidRPr="003B6BC8">
        <w:t xml:space="preserve">, the script loops through all pixels to build a DataFrame consisting of </w:t>
      </w:r>
      <w:r w:rsidR="00F86DC1" w:rsidRPr="003B6BC8">
        <w:t>X and Y coordinates, the distance to origin, calculated loss and RSSI (Received Signal St</w:t>
      </w:r>
      <w:r w:rsidR="003B6BC8" w:rsidRPr="003B6BC8">
        <w:t>rength Indication).</w:t>
      </w:r>
      <w:r w:rsidR="003B6BC8">
        <w:t xml:space="preserve"> This DataFrame is then plotted in a heatmap by Bokeh</w:t>
      </w:r>
      <w:r w:rsidR="004671C7">
        <w:t xml:space="preserve"> for each Access Point location. The identified walls are also plotted over the heatmap </w:t>
      </w:r>
      <w:r w:rsidR="00AB5581">
        <w:t xml:space="preserve">in black </w:t>
      </w:r>
      <w:r w:rsidR="004671C7">
        <w:t xml:space="preserve">to facilitate </w:t>
      </w:r>
      <w:r w:rsidR="00AB5581">
        <w:t>the visualization.</w:t>
      </w:r>
    </w:p>
    <w:p w14:paraId="32F87EC7" w14:textId="77777777" w:rsidR="003742B9" w:rsidRDefault="004671C7" w:rsidP="003742B9">
      <w:pPr>
        <w:keepNext/>
        <w:jc w:val="center"/>
      </w:pPr>
      <w:r>
        <w:rPr>
          <w:noProof/>
        </w:rPr>
        <w:lastRenderedPageBreak/>
        <w:drawing>
          <wp:inline distT="0" distB="0" distL="0" distR="0" wp14:anchorId="0E502E2C" wp14:editId="3E27536D">
            <wp:extent cx="6075244" cy="6075244"/>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75244" cy="6075244"/>
                    </a:xfrm>
                    <a:prstGeom prst="rect">
                      <a:avLst/>
                    </a:prstGeom>
                  </pic:spPr>
                </pic:pic>
              </a:graphicData>
            </a:graphic>
          </wp:inline>
        </w:drawing>
      </w:r>
    </w:p>
    <w:p w14:paraId="02246E17" w14:textId="39E449DF" w:rsidR="003742B9" w:rsidRDefault="003742B9" w:rsidP="003742B9">
      <w:pPr>
        <w:pStyle w:val="Caption"/>
        <w:jc w:val="center"/>
      </w:pPr>
      <w:r>
        <w:t xml:space="preserve">Figure </w:t>
      </w:r>
      <w:r>
        <w:fldChar w:fldCharType="begin"/>
      </w:r>
      <w:r>
        <w:instrText xml:space="preserve"> SEQ Figure \* ARABIC </w:instrText>
      </w:r>
      <w:r>
        <w:fldChar w:fldCharType="separate"/>
      </w:r>
      <w:r w:rsidR="00EA1484">
        <w:rPr>
          <w:noProof/>
        </w:rPr>
        <w:t>15</w:t>
      </w:r>
      <w:r>
        <w:fldChar w:fldCharType="end"/>
      </w:r>
      <w:r>
        <w:t>: Example heatmap of RSSI for first access point location</w:t>
      </w:r>
    </w:p>
    <w:p w14:paraId="500E54F2" w14:textId="77777777" w:rsidR="003742B9" w:rsidRDefault="004671C7" w:rsidP="003742B9">
      <w:pPr>
        <w:keepNext/>
        <w:jc w:val="center"/>
      </w:pPr>
      <w:r>
        <w:rPr>
          <w:noProof/>
        </w:rPr>
        <w:lastRenderedPageBreak/>
        <w:drawing>
          <wp:inline distT="0" distB="0" distL="0" distR="0" wp14:anchorId="471CB36A" wp14:editId="0D378896">
            <wp:extent cx="6181026" cy="61810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1026" cy="6181026"/>
                    </a:xfrm>
                    <a:prstGeom prst="rect">
                      <a:avLst/>
                    </a:prstGeom>
                  </pic:spPr>
                </pic:pic>
              </a:graphicData>
            </a:graphic>
          </wp:inline>
        </w:drawing>
      </w:r>
    </w:p>
    <w:p w14:paraId="50DDA38D" w14:textId="19D13A77" w:rsidR="003742B9" w:rsidRDefault="003742B9" w:rsidP="003742B9">
      <w:pPr>
        <w:pStyle w:val="Caption"/>
        <w:jc w:val="center"/>
      </w:pPr>
      <w:r>
        <w:t xml:space="preserve">Figure </w:t>
      </w:r>
      <w:r>
        <w:fldChar w:fldCharType="begin"/>
      </w:r>
      <w:r>
        <w:instrText xml:space="preserve"> SEQ Figure \* ARABIC </w:instrText>
      </w:r>
      <w:r>
        <w:fldChar w:fldCharType="separate"/>
      </w:r>
      <w:r w:rsidR="00EA1484">
        <w:rPr>
          <w:noProof/>
        </w:rPr>
        <w:t>16</w:t>
      </w:r>
      <w:r>
        <w:fldChar w:fldCharType="end"/>
      </w:r>
      <w:r w:rsidRPr="003F1958">
        <w:t xml:space="preserve">: Example heatmap of RSSI for </w:t>
      </w:r>
      <w:r>
        <w:t>second</w:t>
      </w:r>
      <w:r w:rsidRPr="003F1958">
        <w:t xml:space="preserve"> access point location</w:t>
      </w:r>
    </w:p>
    <w:p w14:paraId="2C1D1DC8" w14:textId="77777777" w:rsidR="003742B9" w:rsidRDefault="004671C7" w:rsidP="003742B9">
      <w:pPr>
        <w:keepNext/>
        <w:jc w:val="center"/>
      </w:pPr>
      <w:r>
        <w:rPr>
          <w:noProof/>
        </w:rPr>
        <w:lastRenderedPageBreak/>
        <w:drawing>
          <wp:inline distT="0" distB="0" distL="0" distR="0" wp14:anchorId="2D02F42B" wp14:editId="25409328">
            <wp:extent cx="6190037" cy="6190037"/>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0037" cy="6190037"/>
                    </a:xfrm>
                    <a:prstGeom prst="rect">
                      <a:avLst/>
                    </a:prstGeom>
                  </pic:spPr>
                </pic:pic>
              </a:graphicData>
            </a:graphic>
          </wp:inline>
        </w:drawing>
      </w:r>
    </w:p>
    <w:p w14:paraId="45C25205" w14:textId="0253719A" w:rsidR="004671C7" w:rsidRPr="003B6BC8" w:rsidRDefault="003742B9" w:rsidP="003742B9">
      <w:pPr>
        <w:pStyle w:val="Caption"/>
        <w:jc w:val="center"/>
      </w:pPr>
      <w:r>
        <w:t xml:space="preserve">Figure </w:t>
      </w:r>
      <w:r>
        <w:fldChar w:fldCharType="begin"/>
      </w:r>
      <w:r>
        <w:instrText xml:space="preserve"> SEQ Figure \* ARABIC </w:instrText>
      </w:r>
      <w:r>
        <w:fldChar w:fldCharType="separate"/>
      </w:r>
      <w:r w:rsidR="00EA1484">
        <w:rPr>
          <w:noProof/>
        </w:rPr>
        <w:t>17</w:t>
      </w:r>
      <w:r>
        <w:fldChar w:fldCharType="end"/>
      </w:r>
      <w:r w:rsidRPr="00852A97">
        <w:t xml:space="preserve">: Example heatmap of RSSI for </w:t>
      </w:r>
      <w:r>
        <w:t>third</w:t>
      </w:r>
      <w:r w:rsidRPr="00852A97">
        <w:t xml:space="preserve"> access point location</w:t>
      </w:r>
    </w:p>
    <w:p w14:paraId="78AADB77" w14:textId="77777777" w:rsidR="00BB2BBF" w:rsidRDefault="00BB2BBF"/>
    <w:p w14:paraId="358E7CF3" w14:textId="77777777" w:rsidR="00D70D89" w:rsidRDefault="00BB2BBF">
      <w:r>
        <w:tab/>
        <w:t xml:space="preserve">The three generated heatmaps are then processed </w:t>
      </w:r>
      <w:r w:rsidR="00BB764C">
        <w:t>by the optimization algorithm and the one with highest average value in total is selected as optimal.</w:t>
      </w:r>
    </w:p>
    <w:p w14:paraId="4D4969A4" w14:textId="77777777" w:rsidR="00860D56" w:rsidRDefault="00860D56" w:rsidP="00860D56">
      <w:pPr>
        <w:keepNext/>
      </w:pPr>
      <w:r w:rsidRPr="00860D56">
        <w:drawing>
          <wp:inline distT="0" distB="0" distL="0" distR="0" wp14:anchorId="69A78540" wp14:editId="3E15CA37">
            <wp:extent cx="5731510" cy="190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0500"/>
                    </a:xfrm>
                    <a:prstGeom prst="rect">
                      <a:avLst/>
                    </a:prstGeom>
                  </pic:spPr>
                </pic:pic>
              </a:graphicData>
            </a:graphic>
          </wp:inline>
        </w:drawing>
      </w:r>
    </w:p>
    <w:p w14:paraId="0CB363F3" w14:textId="29751665" w:rsidR="00D70D89" w:rsidRDefault="00860D56" w:rsidP="00860D56">
      <w:pPr>
        <w:pStyle w:val="Caption"/>
        <w:jc w:val="center"/>
      </w:pPr>
      <w:r>
        <w:t xml:space="preserve">Figure </w:t>
      </w:r>
      <w:r>
        <w:fldChar w:fldCharType="begin"/>
      </w:r>
      <w:r>
        <w:instrText xml:space="preserve"> SEQ Figure \* ARABIC </w:instrText>
      </w:r>
      <w:r>
        <w:fldChar w:fldCharType="separate"/>
      </w:r>
      <w:r w:rsidR="00EA1484">
        <w:rPr>
          <w:noProof/>
        </w:rPr>
        <w:t>18</w:t>
      </w:r>
      <w:r>
        <w:fldChar w:fldCharType="end"/>
      </w:r>
      <w:r>
        <w:t>: Result message from the script stating the optimal placement</w:t>
      </w:r>
    </w:p>
    <w:p w14:paraId="2E841141" w14:textId="77777777" w:rsidR="00860D56" w:rsidRDefault="00860D56">
      <w:pPr>
        <w:rPr>
          <w:rFonts w:asciiTheme="majorHAnsi" w:eastAsiaTheme="majorEastAsia" w:hAnsiTheme="majorHAnsi" w:cstheme="majorBidi"/>
          <w:color w:val="2F5496" w:themeColor="accent1" w:themeShade="BF"/>
          <w:sz w:val="26"/>
          <w:szCs w:val="26"/>
        </w:rPr>
      </w:pPr>
      <w:r>
        <w:br w:type="page"/>
      </w:r>
    </w:p>
    <w:p w14:paraId="6DDDA3BB" w14:textId="2C1B4DCA" w:rsidR="00D70D89" w:rsidRDefault="00D70D89" w:rsidP="00D70D89">
      <w:pPr>
        <w:pStyle w:val="Heading2"/>
      </w:pPr>
      <w:bookmarkStart w:id="17" w:name="_Toc113483089"/>
      <w:r>
        <w:lastRenderedPageBreak/>
        <w:t>Runtime</w:t>
      </w:r>
      <w:bookmarkEnd w:id="17"/>
    </w:p>
    <w:p w14:paraId="1DFA2D74" w14:textId="77777777" w:rsidR="0084111C" w:rsidRDefault="00D70D89" w:rsidP="00916B09">
      <w:pPr>
        <w:jc w:val="both"/>
        <w:rPr>
          <w:rFonts w:eastAsiaTheme="minorEastAsia"/>
        </w:rPr>
      </w:pPr>
      <w:r>
        <w:tab/>
        <w:t>One of the biggest issues for this type of algorithm that iterates over all pixels in the image is runtime</w:t>
      </w:r>
      <w:r w:rsidR="00DF6E75">
        <w:t xml:space="preserve">. As an example, the image used for demonstration above </w:t>
      </w:r>
      <w:r w:rsidR="00DD7B5C">
        <w:t xml:space="preserve">has original dimensions of 1200 by 1400 pixels. </w:t>
      </w:r>
      <w:r w:rsidR="001A7436">
        <w:t xml:space="preserve">This means that the script has to </w:t>
      </w:r>
      <w:r w:rsidR="001559CC">
        <w:t xml:space="preserve">run the model </w:t>
      </w:r>
      <w:r w:rsidR="001A7436">
        <w:t>calculat</w:t>
      </w:r>
      <w:r w:rsidR="001559CC">
        <w:t>ion</w:t>
      </w:r>
      <w:r w:rsidR="00916B09">
        <w:t xml:space="preserve"> approximately</w:t>
      </w:r>
      <w:r w:rsidR="001A7436">
        <w:t xml:space="preserve"> </w:t>
      </w:r>
      <m:oMath>
        <m:r>
          <w:rPr>
            <w:rFonts w:ascii="Cambria Math" w:hAnsi="Cambria Math"/>
          </w:rPr>
          <m:t>1.68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1559CC">
        <w:rPr>
          <w:rFonts w:eastAsiaTheme="minorEastAsia"/>
        </w:rPr>
        <w:t xml:space="preserve"> times</w:t>
      </w:r>
      <w:r w:rsidR="00916B09">
        <w:rPr>
          <w:rFonts w:eastAsiaTheme="minorEastAsia"/>
        </w:rPr>
        <w:t xml:space="preserve"> for each different Access Point origin. This also means </w:t>
      </w:r>
      <w:r w:rsidR="001D1EEF">
        <w:rPr>
          <w:rFonts w:eastAsiaTheme="minorEastAsia"/>
        </w:rPr>
        <w:t>that large memory arrays and buffers have to be used to store all the produced data, both internally as in the notebook output plot</w:t>
      </w:r>
      <w:r w:rsidR="0084111C">
        <w:rPr>
          <w:rFonts w:eastAsiaTheme="minorEastAsia"/>
        </w:rPr>
        <w:t>.</w:t>
      </w:r>
    </w:p>
    <w:p w14:paraId="04F57D0E" w14:textId="77777777" w:rsidR="006E10D6" w:rsidRDefault="0084111C" w:rsidP="00916B09">
      <w:pPr>
        <w:jc w:val="both"/>
        <w:rPr>
          <w:rFonts w:eastAsiaTheme="minorEastAsia"/>
        </w:rPr>
      </w:pPr>
      <w:r>
        <w:rPr>
          <w:rFonts w:eastAsiaTheme="minorEastAsia"/>
        </w:rPr>
        <w:tab/>
        <w:t xml:space="preserve">Without the image rescaling option, a usual run for 3 access points of the example image above </w:t>
      </w:r>
      <w:r w:rsidR="007C1713">
        <w:rPr>
          <w:rFonts w:eastAsiaTheme="minorEastAsia"/>
        </w:rPr>
        <w:t>takes about 5 minutes to compute</w:t>
      </w:r>
      <w:r w:rsidR="00EB2C14">
        <w:rPr>
          <w:rFonts w:eastAsiaTheme="minorEastAsia"/>
        </w:rPr>
        <w:t xml:space="preserve"> and consumes about 2GB of RAM</w:t>
      </w:r>
      <w:r w:rsidR="007C1713">
        <w:rPr>
          <w:rFonts w:eastAsiaTheme="minorEastAsia"/>
        </w:rPr>
        <w:t xml:space="preserve">. This can be a limiting factor </w:t>
      </w:r>
      <w:r w:rsidR="007F6F4F">
        <w:rPr>
          <w:rFonts w:eastAsiaTheme="minorEastAsia"/>
        </w:rPr>
        <w:t xml:space="preserve">if the </w:t>
      </w:r>
      <w:r w:rsidR="00EB2C14">
        <w:rPr>
          <w:rFonts w:eastAsiaTheme="minorEastAsia"/>
        </w:rPr>
        <w:t>available hardware is not powerful enough</w:t>
      </w:r>
      <w:r w:rsidR="006E10D6">
        <w:rPr>
          <w:rFonts w:eastAsiaTheme="minorEastAsia"/>
        </w:rPr>
        <w:t>.</w:t>
      </w:r>
    </w:p>
    <w:p w14:paraId="2EF93A4D" w14:textId="77777777" w:rsidR="00F56407" w:rsidRDefault="006E10D6" w:rsidP="00916B09">
      <w:pPr>
        <w:jc w:val="both"/>
        <w:rPr>
          <w:rFonts w:eastAsiaTheme="minorEastAsia"/>
        </w:rPr>
      </w:pPr>
      <w:r>
        <w:rPr>
          <w:rFonts w:eastAsiaTheme="minorEastAsia"/>
        </w:rPr>
        <w:tab/>
        <w:t xml:space="preserve">When rescaling the image to about 30% of its size, the runtime decreases to </w:t>
      </w:r>
      <w:r w:rsidR="00F56407">
        <w:rPr>
          <w:rFonts w:eastAsiaTheme="minorEastAsia"/>
        </w:rPr>
        <w:t xml:space="preserve">about </w:t>
      </w:r>
      <w:r w:rsidR="00684C88">
        <w:rPr>
          <w:rFonts w:eastAsiaTheme="minorEastAsia"/>
        </w:rPr>
        <w:t>40</w:t>
      </w:r>
      <w:r w:rsidR="00543E6B">
        <w:rPr>
          <w:rFonts w:eastAsiaTheme="minorEastAsia"/>
        </w:rPr>
        <w:t xml:space="preserve"> seconds</w:t>
      </w:r>
      <w:r w:rsidR="00F56407">
        <w:rPr>
          <w:rFonts w:eastAsiaTheme="minorEastAsia"/>
        </w:rPr>
        <w:t>, at the cost of output resolution, as shown below.</w:t>
      </w:r>
    </w:p>
    <w:p w14:paraId="624E683B" w14:textId="77777777" w:rsidR="008E0779" w:rsidRDefault="00F56407" w:rsidP="008E0779">
      <w:pPr>
        <w:keepNext/>
        <w:jc w:val="both"/>
      </w:pPr>
      <w:r>
        <w:rPr>
          <w:noProof/>
        </w:rPr>
        <w:lastRenderedPageBreak/>
        <w:drawing>
          <wp:inline distT="0" distB="0" distL="0" distR="0" wp14:anchorId="71511F9B" wp14:editId="0523FD80">
            <wp:extent cx="6018028" cy="6018028"/>
            <wp:effectExtent l="0" t="0" r="1905" b="1905"/>
            <wp:docPr id="27" name="Picture 2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022885" cy="6022885"/>
                    </a:xfrm>
                    <a:prstGeom prst="rect">
                      <a:avLst/>
                    </a:prstGeom>
                  </pic:spPr>
                </pic:pic>
              </a:graphicData>
            </a:graphic>
          </wp:inline>
        </w:drawing>
      </w:r>
    </w:p>
    <w:p w14:paraId="750195AB" w14:textId="2670BBC8" w:rsidR="008E0779" w:rsidRDefault="008E0779" w:rsidP="008E0779">
      <w:pPr>
        <w:pStyle w:val="Caption"/>
        <w:jc w:val="center"/>
      </w:pPr>
      <w:r>
        <w:t xml:space="preserve">Figure </w:t>
      </w:r>
      <w:r>
        <w:fldChar w:fldCharType="begin"/>
      </w:r>
      <w:r>
        <w:instrText xml:space="preserve"> SEQ Figure \* ARABIC </w:instrText>
      </w:r>
      <w:r>
        <w:fldChar w:fldCharType="separate"/>
      </w:r>
      <w:r w:rsidR="00EA1484">
        <w:rPr>
          <w:noProof/>
        </w:rPr>
        <w:t>19</w:t>
      </w:r>
      <w:r>
        <w:fldChar w:fldCharType="end"/>
      </w:r>
      <w:r>
        <w:t>: RSSI Heatmap with sample image downscale to 30% of its original size</w:t>
      </w:r>
    </w:p>
    <w:p w14:paraId="1FBD3743" w14:textId="6380E141" w:rsidR="00BB2BBF" w:rsidRDefault="00BB2BBF" w:rsidP="00916B09">
      <w:pPr>
        <w:jc w:val="both"/>
      </w:pPr>
      <w:r>
        <w:br w:type="page"/>
      </w:r>
    </w:p>
    <w:p w14:paraId="3DF768F4" w14:textId="30307372" w:rsidR="006338EA" w:rsidRPr="006338EA" w:rsidRDefault="006338EA" w:rsidP="006338EA">
      <w:pPr>
        <w:pStyle w:val="Heading1"/>
      </w:pPr>
      <w:bookmarkStart w:id="18" w:name="_Toc113483090"/>
      <w:r>
        <w:lastRenderedPageBreak/>
        <w:t>Conclusions</w:t>
      </w:r>
      <w:bookmarkEnd w:id="18"/>
    </w:p>
    <w:p w14:paraId="7A11CA13" w14:textId="1C60D00B" w:rsidR="00EC5895" w:rsidRDefault="00A65FB4" w:rsidP="00EC5895">
      <w:pPr>
        <w:jc w:val="both"/>
      </w:pPr>
      <w:r>
        <w:tab/>
      </w:r>
      <w:r w:rsidR="00AE6EBD">
        <w:t>Analysing the first proposed scope of the project, which included user interaction, advanced optimization</w:t>
      </w:r>
      <w:r w:rsidR="00C61ADF">
        <w:t xml:space="preserve"> routines and multiple model comparison, it is fair to say that the project itself diverted </w:t>
      </w:r>
      <w:r w:rsidR="00200F10">
        <w:t xml:space="preserve">and had to be downscaled to fit the available time and resources. Having a smaller scope allowed the core functions of the project to be developed with certainty and </w:t>
      </w:r>
      <w:r w:rsidR="00EC5895">
        <w:t>with enough testing to be reliable and produce useful data.</w:t>
      </w:r>
      <w:r w:rsidR="00433B4B">
        <w:t xml:space="preserve"> This larger scope was pointed out at the first review of the proposal and </w:t>
      </w:r>
      <w:r w:rsidR="004A3F89">
        <w:t xml:space="preserve">after it, it was agreed that if needed, the reduction would be </w:t>
      </w:r>
      <w:r w:rsidR="00603D30">
        <w:t>favourable to the quality of the project.</w:t>
      </w:r>
    </w:p>
    <w:p w14:paraId="23581869" w14:textId="77777777" w:rsidR="00A4097A" w:rsidRDefault="00EC5895" w:rsidP="00E12384">
      <w:pPr>
        <w:jc w:val="both"/>
      </w:pPr>
      <w:r>
        <w:tab/>
        <w:t xml:space="preserve">The code was developed in such a way that with few modifications, the features that were dropped can be included in later releases without </w:t>
      </w:r>
      <w:r w:rsidR="00826A1F">
        <w:t xml:space="preserve">the need of a full rebase. Including user interaction can be done in a separate module that produces the images with the symbols expected by the current script, or </w:t>
      </w:r>
      <w:r w:rsidR="00A4097A">
        <w:t>an additional image processing step can be done to identify and select single walls, so that the user can change its properties.</w:t>
      </w:r>
    </w:p>
    <w:p w14:paraId="23685508" w14:textId="6C14BDE8" w:rsidR="00A65FB4" w:rsidRDefault="00A4097A" w:rsidP="00E12384">
      <w:pPr>
        <w:jc w:val="both"/>
      </w:pPr>
      <w:r>
        <w:tab/>
      </w:r>
      <w:r w:rsidR="00985B68">
        <w:t xml:space="preserve">As the goal of the project was not to be an optimized script, the algorithms and functions were not developed as the most efficient possible, which would require </w:t>
      </w:r>
      <w:r w:rsidR="00E219FF">
        <w:t xml:space="preserve">a longer time to develop. The solution to that was simply use less efficient code that would produce the same </w:t>
      </w:r>
      <w:r w:rsidR="006B3242">
        <w:t>result but consuming more memory and taking longer. This is not a problem when computational</w:t>
      </w:r>
      <w:r w:rsidR="00200F10">
        <w:t xml:space="preserve"> </w:t>
      </w:r>
      <w:r w:rsidR="006B3242">
        <w:t>are plenty, as in the Google Colab platform.</w:t>
      </w:r>
    </w:p>
    <w:p w14:paraId="72C65E6C" w14:textId="1E4F1203" w:rsidR="00910330" w:rsidRDefault="00910330" w:rsidP="00E12384">
      <w:pPr>
        <w:jc w:val="both"/>
        <w:rPr>
          <w:rStyle w:val="q4iawc"/>
          <w:lang w:val="en"/>
        </w:rPr>
      </w:pPr>
      <w:r>
        <w:tab/>
        <w:t xml:space="preserve">The heatmap data generated by this script is especially useful to identify </w:t>
      </w:r>
      <w:r w:rsidR="00497559">
        <w:t xml:space="preserve">shadowed areas in specific regions of a given floorplan. </w:t>
      </w:r>
      <w:r w:rsidR="009D0BBF">
        <w:t>Despite not considering other interfering factors in the signal quality, such as reflection</w:t>
      </w:r>
      <w:r w:rsidR="0048176D">
        <w:t xml:space="preserve">s, furniture and dispersal, the estimative appears to be good enough, </w:t>
      </w:r>
      <w:r w:rsidR="00E12384">
        <w:rPr>
          <w:rStyle w:val="q4iawc"/>
          <w:lang w:val="en"/>
        </w:rPr>
        <w:t>qualitatively</w:t>
      </w:r>
      <w:r w:rsidR="00E12384">
        <w:rPr>
          <w:rStyle w:val="q4iawc"/>
          <w:lang w:val="en"/>
        </w:rPr>
        <w:t>, to select the best placement for the Access Point and mitigate losses.</w:t>
      </w:r>
    </w:p>
    <w:p w14:paraId="5A72C000" w14:textId="32DE5DBD" w:rsidR="007A5C42" w:rsidRDefault="007A5C42" w:rsidP="00E12384">
      <w:pPr>
        <w:jc w:val="both"/>
      </w:pPr>
      <w:r>
        <w:rPr>
          <w:rStyle w:val="q4iawc"/>
          <w:lang w:val="en"/>
        </w:rPr>
        <w:tab/>
        <w:t xml:space="preserve">The </w:t>
      </w:r>
      <w:r w:rsidR="00797B1F">
        <w:rPr>
          <w:rStyle w:val="q4iawc"/>
          <w:lang w:val="en"/>
        </w:rPr>
        <w:t xml:space="preserve">project </w:t>
      </w:r>
      <w:r>
        <w:rPr>
          <w:rStyle w:val="q4iawc"/>
          <w:lang w:val="en"/>
        </w:rPr>
        <w:t xml:space="preserve">code </w:t>
      </w:r>
      <w:r w:rsidR="00797B1F">
        <w:rPr>
          <w:rStyle w:val="q4iawc"/>
          <w:lang w:val="en"/>
        </w:rPr>
        <w:t xml:space="preserve">and database </w:t>
      </w:r>
      <w:r w:rsidR="00B92519">
        <w:rPr>
          <w:rStyle w:val="q4iawc"/>
          <w:lang w:val="en"/>
        </w:rPr>
        <w:t>are</w:t>
      </w:r>
      <w:r>
        <w:rPr>
          <w:rStyle w:val="q4iawc"/>
          <w:lang w:val="en"/>
        </w:rPr>
        <w:t xml:space="preserve"> hosted on Github</w:t>
      </w:r>
      <w:r w:rsidR="00797B1F">
        <w:rPr>
          <w:rStyle w:val="q4iawc"/>
          <w:lang w:val="en"/>
        </w:rPr>
        <w:t xml:space="preserve"> </w:t>
      </w:r>
      <w:r w:rsidR="00063FD6">
        <w:rPr>
          <w:rStyle w:val="q4iawc"/>
          <w:lang w:val="en"/>
        </w:rPr>
        <w:fldChar w:fldCharType="begin"/>
      </w:r>
      <w:r w:rsidR="00063FD6">
        <w:rPr>
          <w:rStyle w:val="q4iawc"/>
          <w:lang w:val="en"/>
        </w:rPr>
        <w:instrText xml:space="preserve"> ADDIN ZOTERO_ITEM CSL_CITATION {"citationID":"cYrHSVc5","properties":{"formattedCitation":"(Silva, 2022)","plainCitation":"(Silva, 2022)","noteIndex":0},"citationItems":[{"id":27,"uris":["http://zotero.org/users/local/fVQCXEcV/items/IZTMBL3N"],"itemData":{"id":27,"type":"software","abstract":"Python ntoebook that simulates WiFi signals over a given floorplan","genre":"Jupyter Notebook","note":"original-date: 2022-03-17T23:25:01Z","source":"GitHub","title":"Python notebook that simulates WiFi signals over a given floorplan","URL":"https://github.com/henrique-silva/wifi-heatmap","author":[{"family":"Silva","given":"Henrique"}],"accessed":{"date-parts":[["2022",4,27]]},"issued":{"date-parts":[["2022",3,17]]}}}],"schema":"https://github.com/citation-style-language/schema/raw/master/csl-citation.json"} </w:instrText>
      </w:r>
      <w:r w:rsidR="00063FD6">
        <w:rPr>
          <w:rStyle w:val="q4iawc"/>
          <w:lang w:val="en"/>
        </w:rPr>
        <w:fldChar w:fldCharType="separate"/>
      </w:r>
      <w:r w:rsidR="00063FD6" w:rsidRPr="00063FD6">
        <w:rPr>
          <w:rFonts w:ascii="Calibri" w:hAnsi="Calibri" w:cs="Calibri"/>
        </w:rPr>
        <w:t>(Silva, 2022)</w:t>
      </w:r>
      <w:r w:rsidR="00063FD6">
        <w:rPr>
          <w:rStyle w:val="q4iawc"/>
          <w:lang w:val="en"/>
        </w:rPr>
        <w:fldChar w:fldCharType="end"/>
      </w:r>
      <w:r w:rsidR="00063FD6">
        <w:rPr>
          <w:rStyle w:val="q4iawc"/>
          <w:lang w:val="en"/>
        </w:rPr>
        <w:t xml:space="preserve"> and</w:t>
      </w:r>
      <w:r w:rsidR="00797B1F">
        <w:rPr>
          <w:rStyle w:val="q4iawc"/>
          <w:lang w:val="en"/>
        </w:rPr>
        <w:t xml:space="preserve"> the latest notebook version can be accessed at the Google Colab environment that is already prepared</w:t>
      </w:r>
      <w:r w:rsidR="00BA40C3">
        <w:rPr>
          <w:rStyle w:val="q4iawc"/>
          <w:lang w:val="en"/>
        </w:rPr>
        <w:t xml:space="preserve"> on the following link</w:t>
      </w:r>
      <w:r w:rsidR="00B92519">
        <w:rPr>
          <w:rStyle w:val="q4iawc"/>
          <w:lang w:val="en"/>
        </w:rPr>
        <w:t>.</w:t>
      </w:r>
    </w:p>
    <w:p w14:paraId="0BEE4F2B" w14:textId="533B4239" w:rsidR="006338EA" w:rsidRDefault="006338EA">
      <w:pPr>
        <w:rPr>
          <w:rFonts w:asciiTheme="majorHAnsi" w:eastAsiaTheme="majorEastAsia" w:hAnsiTheme="majorHAnsi" w:cstheme="majorBidi"/>
          <w:color w:val="2F5496" w:themeColor="accent1" w:themeShade="BF"/>
          <w:sz w:val="32"/>
          <w:szCs w:val="32"/>
        </w:rPr>
      </w:pPr>
      <w:r>
        <w:br w:type="page"/>
      </w:r>
    </w:p>
    <w:p w14:paraId="3D055CCE" w14:textId="68224893" w:rsidR="00555293" w:rsidRPr="001A5AF0" w:rsidRDefault="00555293" w:rsidP="00555293">
      <w:pPr>
        <w:pStyle w:val="Heading1"/>
      </w:pPr>
      <w:bookmarkStart w:id="19" w:name="_Toc113483091"/>
      <w:r>
        <w:lastRenderedPageBreak/>
        <w:t>References</w:t>
      </w:r>
      <w:bookmarkEnd w:id="19"/>
    </w:p>
    <w:p w14:paraId="2AE388C9" w14:textId="77777777" w:rsidR="00D60911" w:rsidRPr="00D60911" w:rsidRDefault="0053432A" w:rsidP="00D60911">
      <w:pPr>
        <w:pStyle w:val="Bibliography"/>
        <w:rPr>
          <w:rFonts w:ascii="Calibri" w:hAnsi="Calibri" w:cs="Calibri"/>
        </w:rPr>
      </w:pPr>
      <w:r>
        <w:fldChar w:fldCharType="begin"/>
      </w:r>
      <w:r w:rsidR="00D60911">
        <w:instrText xml:space="preserve"> ADDIN ZOTERO_BIBL {"uncited":[],"omitted":[],"custom":[]} CSL_BIBLIOGRAPHY </w:instrText>
      </w:r>
      <w:r>
        <w:fldChar w:fldCharType="separate"/>
      </w:r>
      <w:r w:rsidR="00D60911" w:rsidRPr="00D60911">
        <w:rPr>
          <w:rFonts w:ascii="Calibri" w:hAnsi="Calibri" w:cs="Calibri"/>
        </w:rPr>
        <w:t xml:space="preserve">Andrade, C. and </w:t>
      </w:r>
      <w:proofErr w:type="spellStart"/>
      <w:r w:rsidR="00D60911" w:rsidRPr="00D60911">
        <w:rPr>
          <w:rFonts w:ascii="Calibri" w:hAnsi="Calibri" w:cs="Calibri"/>
        </w:rPr>
        <w:t>Hoefel</w:t>
      </w:r>
      <w:proofErr w:type="spellEnd"/>
      <w:r w:rsidR="00D60911" w:rsidRPr="00D60911">
        <w:rPr>
          <w:rFonts w:ascii="Calibri" w:hAnsi="Calibri" w:cs="Calibri"/>
        </w:rPr>
        <w:t>, R.P.F. (2010) ‘On Indoor Coverage Models for Industrial Facilities’, in.</w:t>
      </w:r>
    </w:p>
    <w:p w14:paraId="76035F5B" w14:textId="77777777" w:rsidR="00D60911" w:rsidRPr="00D60911" w:rsidRDefault="00D60911" w:rsidP="00D60911">
      <w:pPr>
        <w:pStyle w:val="Bibliography"/>
        <w:rPr>
          <w:rFonts w:ascii="Calibri" w:hAnsi="Calibri" w:cs="Calibri"/>
        </w:rPr>
      </w:pPr>
      <w:r w:rsidRPr="00D60911">
        <w:rPr>
          <w:rFonts w:ascii="Calibri" w:hAnsi="Calibri" w:cs="Calibri"/>
        </w:rPr>
        <w:t xml:space="preserve">Andrade, C.B. and </w:t>
      </w:r>
      <w:proofErr w:type="spellStart"/>
      <w:r w:rsidRPr="00D60911">
        <w:rPr>
          <w:rFonts w:ascii="Calibri" w:hAnsi="Calibri" w:cs="Calibri"/>
        </w:rPr>
        <w:t>Hoefel</w:t>
      </w:r>
      <w:proofErr w:type="spellEnd"/>
      <w:r w:rsidRPr="00D60911">
        <w:rPr>
          <w:rFonts w:ascii="Calibri" w:hAnsi="Calibri" w:cs="Calibri"/>
        </w:rPr>
        <w:t xml:space="preserve">, R.P.F. (2010) ‘IEEE 802.11 WLANs: A comparison on indoor coverage models’, in </w:t>
      </w:r>
      <w:r w:rsidRPr="00D60911">
        <w:rPr>
          <w:rFonts w:ascii="Calibri" w:hAnsi="Calibri" w:cs="Calibri"/>
          <w:i/>
          <w:iCs/>
        </w:rPr>
        <w:t>CCECE 2010</w:t>
      </w:r>
      <w:r w:rsidRPr="00D60911">
        <w:rPr>
          <w:rFonts w:ascii="Calibri" w:hAnsi="Calibri" w:cs="Calibri"/>
        </w:rPr>
        <w:t xml:space="preserve">. </w:t>
      </w:r>
      <w:r w:rsidRPr="00D60911">
        <w:rPr>
          <w:rFonts w:ascii="Calibri" w:hAnsi="Calibri" w:cs="Calibri"/>
          <w:i/>
          <w:iCs/>
        </w:rPr>
        <w:t>CCECE 2010</w:t>
      </w:r>
      <w:r w:rsidRPr="00D60911">
        <w:rPr>
          <w:rFonts w:ascii="Calibri" w:hAnsi="Calibri" w:cs="Calibri"/>
        </w:rPr>
        <w:t>, pp. 1–6. Available at: https://doi.org/10.1109/CCECE.2010.5575205.</w:t>
      </w:r>
    </w:p>
    <w:p w14:paraId="7A6E2C2D" w14:textId="77777777" w:rsidR="00D60911" w:rsidRPr="00D60911" w:rsidRDefault="00D60911" w:rsidP="00D60911">
      <w:pPr>
        <w:pStyle w:val="Bibliography"/>
        <w:rPr>
          <w:rFonts w:ascii="Calibri" w:hAnsi="Calibri" w:cs="Calibri"/>
        </w:rPr>
      </w:pPr>
      <w:r w:rsidRPr="00D60911">
        <w:rPr>
          <w:rFonts w:ascii="Calibri" w:hAnsi="Calibri" w:cs="Calibri"/>
        </w:rPr>
        <w:t xml:space="preserve">Bokeh (no date) </w:t>
      </w:r>
      <w:r w:rsidRPr="00D60911">
        <w:rPr>
          <w:rFonts w:ascii="Calibri" w:hAnsi="Calibri" w:cs="Calibri"/>
          <w:i/>
          <w:iCs/>
        </w:rPr>
        <w:t>categorical_heatmap.py</w:t>
      </w:r>
      <w:r w:rsidRPr="00D60911">
        <w:rPr>
          <w:rFonts w:ascii="Calibri" w:hAnsi="Calibri" w:cs="Calibri"/>
        </w:rPr>
        <w:t>. Available at: https://docs.bokeh.org/en/latest/docs/gallery/categorical_heatmap.html (Accessed: 7 September 2022).</w:t>
      </w:r>
    </w:p>
    <w:p w14:paraId="6FA1BFF1" w14:textId="77777777" w:rsidR="00D60911" w:rsidRPr="00D60911" w:rsidRDefault="00D60911" w:rsidP="00D60911">
      <w:pPr>
        <w:pStyle w:val="Bibliography"/>
        <w:rPr>
          <w:rFonts w:ascii="Calibri" w:hAnsi="Calibri" w:cs="Calibri"/>
        </w:rPr>
      </w:pPr>
      <w:r w:rsidRPr="00D60911">
        <w:rPr>
          <w:rFonts w:ascii="Calibri" w:hAnsi="Calibri" w:cs="Calibri"/>
        </w:rPr>
        <w:t xml:space="preserve">Eurostat (2022) </w:t>
      </w:r>
      <w:r w:rsidRPr="00D60911">
        <w:rPr>
          <w:rFonts w:ascii="Calibri" w:hAnsi="Calibri" w:cs="Calibri"/>
          <w:i/>
          <w:iCs/>
        </w:rPr>
        <w:t>Level of internet access - households</w:t>
      </w:r>
      <w:r w:rsidRPr="00D60911">
        <w:rPr>
          <w:rFonts w:ascii="Calibri" w:hAnsi="Calibri" w:cs="Calibri"/>
        </w:rPr>
        <w:t xml:space="preserve">, </w:t>
      </w:r>
      <w:r w:rsidRPr="00D60911">
        <w:rPr>
          <w:rFonts w:ascii="Calibri" w:hAnsi="Calibri" w:cs="Calibri"/>
          <w:i/>
          <w:iCs/>
        </w:rPr>
        <w:t>Statistics | Eurostat</w:t>
      </w:r>
      <w:r w:rsidRPr="00D60911">
        <w:rPr>
          <w:rFonts w:ascii="Calibri" w:hAnsi="Calibri" w:cs="Calibri"/>
        </w:rPr>
        <w:t>. Available at: https://ec.europa.eu/eurostat/databrowser/view/tin00134/default/table?lang=en (Accessed: 29 June 2022).</w:t>
      </w:r>
    </w:p>
    <w:p w14:paraId="2B4D7BA9" w14:textId="77777777" w:rsidR="00D60911" w:rsidRPr="00D60911" w:rsidRDefault="00D60911" w:rsidP="00D60911">
      <w:pPr>
        <w:pStyle w:val="Bibliography"/>
        <w:rPr>
          <w:rFonts w:ascii="Calibri" w:hAnsi="Calibri" w:cs="Calibri"/>
        </w:rPr>
      </w:pPr>
      <w:proofErr w:type="spellStart"/>
      <w:r w:rsidRPr="00D60911">
        <w:rPr>
          <w:rFonts w:ascii="Calibri" w:hAnsi="Calibri" w:cs="Calibri"/>
        </w:rPr>
        <w:t>Lloret</w:t>
      </w:r>
      <w:proofErr w:type="spellEnd"/>
      <w:r w:rsidRPr="00D60911">
        <w:rPr>
          <w:rFonts w:ascii="Calibri" w:hAnsi="Calibri" w:cs="Calibri"/>
        </w:rPr>
        <w:t xml:space="preserve">, J. </w:t>
      </w:r>
      <w:r w:rsidRPr="00D60911">
        <w:rPr>
          <w:rFonts w:ascii="Calibri" w:hAnsi="Calibri" w:cs="Calibri"/>
          <w:i/>
          <w:iCs/>
        </w:rPr>
        <w:t>et al.</w:t>
      </w:r>
      <w:r w:rsidRPr="00D60911">
        <w:rPr>
          <w:rFonts w:ascii="Calibri" w:hAnsi="Calibri" w:cs="Calibri"/>
        </w:rPr>
        <w:t xml:space="preserve"> (2004) ‘A fast design model for indoor radio coverage in the 2.4 GHz wireless LAN’, in </w:t>
      </w:r>
      <w:r w:rsidRPr="00D60911">
        <w:rPr>
          <w:rFonts w:ascii="Calibri" w:hAnsi="Calibri" w:cs="Calibri"/>
          <w:i/>
          <w:iCs/>
        </w:rPr>
        <w:t xml:space="preserve">1st International Symposium </w:t>
      </w:r>
      <w:proofErr w:type="spellStart"/>
      <w:r w:rsidRPr="00D60911">
        <w:rPr>
          <w:rFonts w:ascii="Calibri" w:hAnsi="Calibri" w:cs="Calibri"/>
          <w:i/>
          <w:iCs/>
        </w:rPr>
        <w:t>onWireless</w:t>
      </w:r>
      <w:proofErr w:type="spellEnd"/>
      <w:r w:rsidRPr="00D60911">
        <w:rPr>
          <w:rFonts w:ascii="Calibri" w:hAnsi="Calibri" w:cs="Calibri"/>
          <w:i/>
          <w:iCs/>
        </w:rPr>
        <w:t xml:space="preserve"> Communication Systems, 2004.</w:t>
      </w:r>
      <w:r w:rsidRPr="00D60911">
        <w:rPr>
          <w:rFonts w:ascii="Calibri" w:hAnsi="Calibri" w:cs="Calibri"/>
        </w:rPr>
        <w:t xml:space="preserve"> </w:t>
      </w:r>
      <w:r w:rsidRPr="00D60911">
        <w:rPr>
          <w:rFonts w:ascii="Calibri" w:hAnsi="Calibri" w:cs="Calibri"/>
          <w:i/>
          <w:iCs/>
        </w:rPr>
        <w:t xml:space="preserve">1st International Symposium </w:t>
      </w:r>
      <w:proofErr w:type="spellStart"/>
      <w:r w:rsidRPr="00D60911">
        <w:rPr>
          <w:rFonts w:ascii="Calibri" w:hAnsi="Calibri" w:cs="Calibri"/>
          <w:i/>
          <w:iCs/>
        </w:rPr>
        <w:t>onWireless</w:t>
      </w:r>
      <w:proofErr w:type="spellEnd"/>
      <w:r w:rsidRPr="00D60911">
        <w:rPr>
          <w:rFonts w:ascii="Calibri" w:hAnsi="Calibri" w:cs="Calibri"/>
          <w:i/>
          <w:iCs/>
        </w:rPr>
        <w:t xml:space="preserve"> Communication Systems, 2004.</w:t>
      </w:r>
      <w:r w:rsidRPr="00D60911">
        <w:rPr>
          <w:rFonts w:ascii="Calibri" w:hAnsi="Calibri" w:cs="Calibri"/>
        </w:rPr>
        <w:t>, pp. 408–412. Available at: https://doi.org/10.1109/ISWCS.2004.1407279.</w:t>
      </w:r>
    </w:p>
    <w:p w14:paraId="568DC6A7" w14:textId="77777777" w:rsidR="00D60911" w:rsidRPr="00D60911" w:rsidRDefault="00D60911" w:rsidP="00D60911">
      <w:pPr>
        <w:pStyle w:val="Bibliography"/>
        <w:rPr>
          <w:rFonts w:ascii="Calibri" w:hAnsi="Calibri" w:cs="Calibri"/>
        </w:rPr>
      </w:pPr>
      <w:proofErr w:type="spellStart"/>
      <w:r w:rsidRPr="00D60911">
        <w:rPr>
          <w:rFonts w:ascii="Calibri" w:hAnsi="Calibri" w:cs="Calibri"/>
        </w:rPr>
        <w:t>Mardiris</w:t>
      </w:r>
      <w:proofErr w:type="spellEnd"/>
      <w:r w:rsidRPr="00D60911">
        <w:rPr>
          <w:rFonts w:ascii="Calibri" w:hAnsi="Calibri" w:cs="Calibri"/>
        </w:rPr>
        <w:t xml:space="preserve">, V. and </w:t>
      </w:r>
      <w:proofErr w:type="spellStart"/>
      <w:r w:rsidRPr="00D60911">
        <w:rPr>
          <w:rFonts w:ascii="Calibri" w:hAnsi="Calibri" w:cs="Calibri"/>
        </w:rPr>
        <w:t>Chatzis</w:t>
      </w:r>
      <w:proofErr w:type="spellEnd"/>
      <w:r w:rsidRPr="00D60911">
        <w:rPr>
          <w:rFonts w:ascii="Calibri" w:hAnsi="Calibri" w:cs="Calibri"/>
        </w:rPr>
        <w:t xml:space="preserve">, V. (2016) ‘A Configurable Design for Morphological Erosion and Dilation Operations in Image Processing using Quantum-dot Cellular Automata’, </w:t>
      </w:r>
      <w:r w:rsidRPr="00D60911">
        <w:rPr>
          <w:rFonts w:ascii="Calibri" w:hAnsi="Calibri" w:cs="Calibri"/>
          <w:i/>
          <w:iCs/>
        </w:rPr>
        <w:t>Journal of Engineering Science and Technology Review</w:t>
      </w:r>
      <w:r w:rsidRPr="00D60911">
        <w:rPr>
          <w:rFonts w:ascii="Calibri" w:hAnsi="Calibri" w:cs="Calibri"/>
        </w:rPr>
        <w:t>, 9, pp. 25–30. Available at: https://doi.org/10.25103/jestr.092.05.</w:t>
      </w:r>
    </w:p>
    <w:p w14:paraId="180AE0B8" w14:textId="77777777" w:rsidR="00D60911" w:rsidRPr="00D60911" w:rsidRDefault="00D60911" w:rsidP="00D60911">
      <w:pPr>
        <w:pStyle w:val="Bibliography"/>
        <w:rPr>
          <w:rFonts w:ascii="Calibri" w:hAnsi="Calibri" w:cs="Calibri"/>
        </w:rPr>
      </w:pPr>
      <w:r w:rsidRPr="00D60911">
        <w:rPr>
          <w:rFonts w:ascii="Calibri" w:hAnsi="Calibri" w:cs="Calibri"/>
          <w:i/>
          <w:iCs/>
        </w:rPr>
        <w:t>Morphological Image Processing</w:t>
      </w:r>
      <w:r w:rsidRPr="00D60911">
        <w:rPr>
          <w:rFonts w:ascii="Calibri" w:hAnsi="Calibri" w:cs="Calibri"/>
        </w:rPr>
        <w:t xml:space="preserve"> (no date) </w:t>
      </w:r>
      <w:r w:rsidRPr="00D60911">
        <w:rPr>
          <w:rFonts w:ascii="Calibri" w:hAnsi="Calibri" w:cs="Calibri"/>
          <w:i/>
          <w:iCs/>
        </w:rPr>
        <w:t>Additional Materials: Image Processing and Analysis</w:t>
      </w:r>
      <w:r w:rsidRPr="00D60911">
        <w:rPr>
          <w:rFonts w:ascii="Calibri" w:hAnsi="Calibri" w:cs="Calibri"/>
        </w:rPr>
        <w:t>. Available at: https://www.cs.auckland.ac.nz/courses/compsci773s1c/lectures/ImageProcessing-html/topic4.htm (Accessed: 7 September 2022).</w:t>
      </w:r>
    </w:p>
    <w:p w14:paraId="745BA378" w14:textId="77777777" w:rsidR="00D60911" w:rsidRPr="00D60911" w:rsidRDefault="00D60911" w:rsidP="00D60911">
      <w:pPr>
        <w:pStyle w:val="Bibliography"/>
        <w:rPr>
          <w:rFonts w:ascii="Calibri" w:hAnsi="Calibri" w:cs="Calibri"/>
        </w:rPr>
      </w:pPr>
      <w:r w:rsidRPr="00D60911">
        <w:rPr>
          <w:rFonts w:ascii="Calibri" w:hAnsi="Calibri" w:cs="Calibri"/>
        </w:rPr>
        <w:t xml:space="preserve">Remley, K.A., Anderson, H.R. and </w:t>
      </w:r>
      <w:proofErr w:type="spellStart"/>
      <w:r w:rsidRPr="00D60911">
        <w:rPr>
          <w:rFonts w:ascii="Calibri" w:hAnsi="Calibri" w:cs="Calibri"/>
        </w:rPr>
        <w:t>Weisshar</w:t>
      </w:r>
      <w:proofErr w:type="spellEnd"/>
      <w:r w:rsidRPr="00D60911">
        <w:rPr>
          <w:rFonts w:ascii="Calibri" w:hAnsi="Calibri" w:cs="Calibri"/>
        </w:rPr>
        <w:t xml:space="preserve">, A. (2000) ‘Improving the accuracy of ray-tracing techniques for indoor propagation </w:t>
      </w:r>
      <w:proofErr w:type="spellStart"/>
      <w:r w:rsidRPr="00D60911">
        <w:rPr>
          <w:rFonts w:ascii="Calibri" w:hAnsi="Calibri" w:cs="Calibri"/>
        </w:rPr>
        <w:t>modeling</w:t>
      </w:r>
      <w:proofErr w:type="spellEnd"/>
      <w:r w:rsidRPr="00D60911">
        <w:rPr>
          <w:rFonts w:ascii="Calibri" w:hAnsi="Calibri" w:cs="Calibri"/>
        </w:rPr>
        <w:t xml:space="preserve">’, </w:t>
      </w:r>
      <w:r w:rsidRPr="00D60911">
        <w:rPr>
          <w:rFonts w:ascii="Calibri" w:hAnsi="Calibri" w:cs="Calibri"/>
          <w:i/>
          <w:iCs/>
        </w:rPr>
        <w:t>IEEE Transactions on Vehicular Technology</w:t>
      </w:r>
      <w:r w:rsidRPr="00D60911">
        <w:rPr>
          <w:rFonts w:ascii="Calibri" w:hAnsi="Calibri" w:cs="Calibri"/>
        </w:rPr>
        <w:t>, 49(6), pp. 2350–2358. Available at: https://doi.org/10.1109/25.901903.</w:t>
      </w:r>
    </w:p>
    <w:p w14:paraId="7A9B2E5F" w14:textId="77777777" w:rsidR="00D60911" w:rsidRPr="00D60911" w:rsidRDefault="00D60911" w:rsidP="00D60911">
      <w:pPr>
        <w:pStyle w:val="Bibliography"/>
        <w:rPr>
          <w:rFonts w:ascii="Calibri" w:hAnsi="Calibri" w:cs="Calibri"/>
        </w:rPr>
      </w:pPr>
      <w:r w:rsidRPr="00D60911">
        <w:rPr>
          <w:rFonts w:ascii="Calibri" w:hAnsi="Calibri" w:cs="Calibri"/>
        </w:rPr>
        <w:t>Silva, H. (2022) ‘Python notebook that simulates WiFi signals over a given floorplan’. Available at: https://github.com/henrique-silva/wifi-heatmap (Accessed: 27 April 2022).</w:t>
      </w:r>
    </w:p>
    <w:p w14:paraId="2E4EF56A" w14:textId="77777777" w:rsidR="00D60911" w:rsidRPr="00D60911" w:rsidRDefault="00D60911" w:rsidP="00D60911">
      <w:pPr>
        <w:pStyle w:val="Bibliography"/>
        <w:rPr>
          <w:rFonts w:ascii="Calibri" w:hAnsi="Calibri" w:cs="Calibri"/>
        </w:rPr>
      </w:pPr>
      <w:r w:rsidRPr="00D60911">
        <w:rPr>
          <w:rFonts w:ascii="Calibri" w:hAnsi="Calibri" w:cs="Calibri"/>
          <w:i/>
          <w:iCs/>
        </w:rPr>
        <w:t xml:space="preserve">Thresholding — </w:t>
      </w:r>
      <w:proofErr w:type="spellStart"/>
      <w:r w:rsidRPr="00D60911">
        <w:rPr>
          <w:rFonts w:ascii="Calibri" w:hAnsi="Calibri" w:cs="Calibri"/>
          <w:i/>
          <w:iCs/>
        </w:rPr>
        <w:t>skimage</w:t>
      </w:r>
      <w:proofErr w:type="spellEnd"/>
      <w:r w:rsidRPr="00D60911">
        <w:rPr>
          <w:rFonts w:ascii="Calibri" w:hAnsi="Calibri" w:cs="Calibri"/>
          <w:i/>
          <w:iCs/>
        </w:rPr>
        <w:t xml:space="preserve"> v0.19.2 docs</w:t>
      </w:r>
      <w:r w:rsidRPr="00D60911">
        <w:rPr>
          <w:rFonts w:ascii="Calibri" w:hAnsi="Calibri" w:cs="Calibri"/>
        </w:rPr>
        <w:t xml:space="preserve"> (no date). Available at: https://scikit-image.org/docs/stable/auto_examples/applications/plot_thresholding.html (Accessed: 7 September 2022).</w:t>
      </w:r>
    </w:p>
    <w:p w14:paraId="1732CBBD" w14:textId="2674FD7E" w:rsidR="00203FE0" w:rsidRDefault="0053432A" w:rsidP="00474336">
      <w:pPr>
        <w:ind w:left="720"/>
      </w:pPr>
      <w:r>
        <w:fldChar w:fldCharType="end"/>
      </w:r>
    </w:p>
    <w:sectPr w:rsidR="00203F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CE81A" w14:textId="77777777" w:rsidR="006761F1" w:rsidRDefault="006761F1" w:rsidP="00A01D1A">
      <w:pPr>
        <w:spacing w:after="0" w:line="240" w:lineRule="auto"/>
      </w:pPr>
      <w:r>
        <w:separator/>
      </w:r>
    </w:p>
  </w:endnote>
  <w:endnote w:type="continuationSeparator" w:id="0">
    <w:p w14:paraId="2A6CC246" w14:textId="77777777" w:rsidR="006761F1" w:rsidRDefault="006761F1" w:rsidP="00A01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704814"/>
      <w:docPartObj>
        <w:docPartGallery w:val="Page Numbers (Bottom of Page)"/>
        <w:docPartUnique/>
      </w:docPartObj>
    </w:sdtPr>
    <w:sdtContent>
      <w:sdt>
        <w:sdtPr>
          <w:id w:val="-1769616900"/>
          <w:docPartObj>
            <w:docPartGallery w:val="Page Numbers (Top of Page)"/>
            <w:docPartUnique/>
          </w:docPartObj>
        </w:sdtPr>
        <w:sdtContent>
          <w:p w14:paraId="3CA08042" w14:textId="524A0051" w:rsidR="00A90767" w:rsidRDefault="00A9076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AD4019">
              <w:rPr>
                <w:b/>
                <w:bCs/>
                <w:noProof/>
              </w:rPr>
              <w:t>16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AD4019">
              <w:rPr>
                <w:b/>
                <w:bCs/>
                <w:noProof/>
              </w:rPr>
              <w:t>19</w:t>
            </w:r>
            <w:r>
              <w:rPr>
                <w:b/>
                <w:bCs/>
                <w:szCs w:val="24"/>
              </w:rPr>
              <w:fldChar w:fldCharType="end"/>
            </w:r>
          </w:p>
        </w:sdtContent>
      </w:sdt>
    </w:sdtContent>
  </w:sdt>
  <w:p w14:paraId="7465429C" w14:textId="77777777" w:rsidR="00A90767" w:rsidRDefault="00A907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F1835" w14:textId="77777777" w:rsidR="006761F1" w:rsidRDefault="006761F1" w:rsidP="00A01D1A">
      <w:pPr>
        <w:spacing w:after="0" w:line="240" w:lineRule="auto"/>
      </w:pPr>
      <w:r>
        <w:separator/>
      </w:r>
    </w:p>
  </w:footnote>
  <w:footnote w:type="continuationSeparator" w:id="0">
    <w:p w14:paraId="14D42AB9" w14:textId="77777777" w:rsidR="006761F1" w:rsidRDefault="006761F1" w:rsidP="00A01D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50875" w14:textId="77777777" w:rsidR="00A90767" w:rsidRPr="006338EA" w:rsidRDefault="00A90767">
    <w:pPr>
      <w:pStyle w:val="Header"/>
      <w:rPr>
        <w:lang w:val="pt-BR"/>
      </w:rPr>
    </w:pPr>
    <w:r w:rsidRPr="006338EA">
      <w:rPr>
        <w:lang w:val="pt-BR"/>
      </w:rPr>
      <w:t>Henrique Aires Silva (</w:t>
    </w:r>
    <w:r w:rsidRPr="006338EA">
      <w:rPr>
        <w:rFonts w:ascii="Calibri" w:hAnsi="Calibri" w:cs="Calibri"/>
        <w:color w:val="000000"/>
        <w:lang w:val="pt-BR"/>
      </w:rPr>
      <w:t>J5734318)</w:t>
    </w:r>
  </w:p>
  <w:p w14:paraId="5DE26577" w14:textId="1670C1B5" w:rsidR="00A90767" w:rsidRPr="006338EA" w:rsidRDefault="00A90767">
    <w:pPr>
      <w:pStyle w:val="Header"/>
      <w:rPr>
        <w:lang w:val="pt-BR"/>
      </w:rPr>
    </w:pPr>
    <w:r w:rsidRPr="006338EA">
      <w:rPr>
        <w:lang w:val="pt-BR"/>
      </w:rPr>
      <w:t>T452-22B – TMA03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2BCD"/>
    <w:multiLevelType w:val="hybridMultilevel"/>
    <w:tmpl w:val="2256C0F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7D47407"/>
    <w:multiLevelType w:val="hybridMultilevel"/>
    <w:tmpl w:val="95349222"/>
    <w:lvl w:ilvl="0" w:tplc="041D0019">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07F200A5"/>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 w15:restartNumberingAfterBreak="0">
    <w:nsid w:val="0DF928E9"/>
    <w:multiLevelType w:val="hybridMultilevel"/>
    <w:tmpl w:val="3592979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131423B9"/>
    <w:multiLevelType w:val="multilevel"/>
    <w:tmpl w:val="353A6030"/>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5" w15:restartNumberingAfterBreak="0">
    <w:nsid w:val="178E59C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6" w15:restartNumberingAfterBreak="0">
    <w:nsid w:val="1919771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7" w15:restartNumberingAfterBreak="0">
    <w:nsid w:val="1B874E0D"/>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8" w15:restartNumberingAfterBreak="0">
    <w:nsid w:val="1B8C7CB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9" w15:restartNumberingAfterBreak="0">
    <w:nsid w:val="1CCF78A1"/>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0" w15:restartNumberingAfterBreak="0">
    <w:nsid w:val="1FF23FF3"/>
    <w:multiLevelType w:val="multilevel"/>
    <w:tmpl w:val="2000001D"/>
    <w:lvl w:ilvl="0">
      <w:start w:val="1"/>
      <w:numFmt w:val="decimal"/>
      <w:lvlText w:val="%1)"/>
      <w:lvlJc w:val="left"/>
      <w:pPr>
        <w:ind w:left="720" w:hanging="360"/>
      </w:pPr>
      <w:rPr>
        <w:rFonts w:hint="default"/>
        <w:sz w:val="20"/>
      </w:rPr>
    </w:lvl>
    <w:lvl w:ilvl="1">
      <w:start w:val="1"/>
      <w:numFmt w:val="lowerLetter"/>
      <w:lvlText w:val="%2)"/>
      <w:lvlJc w:val="left"/>
      <w:pPr>
        <w:ind w:left="1080" w:hanging="360"/>
      </w:pPr>
      <w:rPr>
        <w:rFonts w:hint="default"/>
        <w:sz w:val="20"/>
      </w:rPr>
    </w:lvl>
    <w:lvl w:ilvl="2">
      <w:start w:val="1"/>
      <w:numFmt w:val="lowerRoman"/>
      <w:lvlText w:val="%3)"/>
      <w:lvlJc w:val="left"/>
      <w:pPr>
        <w:ind w:left="1440" w:hanging="360"/>
      </w:pPr>
      <w:rPr>
        <w:rFonts w:hint="default"/>
        <w:sz w:val="20"/>
      </w:rPr>
    </w:lvl>
    <w:lvl w:ilvl="3">
      <w:start w:val="1"/>
      <w:numFmt w:val="decimal"/>
      <w:lvlText w:val="(%4)"/>
      <w:lvlJc w:val="left"/>
      <w:pPr>
        <w:ind w:left="1800" w:hanging="360"/>
      </w:pPr>
      <w:rPr>
        <w:rFonts w:hint="default"/>
        <w:sz w:val="20"/>
      </w:rPr>
    </w:lvl>
    <w:lvl w:ilvl="4">
      <w:start w:val="1"/>
      <w:numFmt w:val="lowerLetter"/>
      <w:lvlText w:val="(%5)"/>
      <w:lvlJc w:val="left"/>
      <w:pPr>
        <w:ind w:left="2160" w:hanging="360"/>
      </w:pPr>
      <w:rPr>
        <w:rFonts w:hint="default"/>
        <w:sz w:val="20"/>
      </w:rPr>
    </w:lvl>
    <w:lvl w:ilvl="5">
      <w:start w:val="1"/>
      <w:numFmt w:val="lowerRoman"/>
      <w:lvlText w:val="(%6)"/>
      <w:lvlJc w:val="left"/>
      <w:pPr>
        <w:ind w:left="2520" w:hanging="360"/>
      </w:pPr>
      <w:rPr>
        <w:rFonts w:hint="default"/>
        <w:sz w:val="20"/>
      </w:rPr>
    </w:lvl>
    <w:lvl w:ilvl="6">
      <w:start w:val="1"/>
      <w:numFmt w:val="decimal"/>
      <w:lvlText w:val="%7."/>
      <w:lvlJc w:val="left"/>
      <w:pPr>
        <w:ind w:left="2880" w:hanging="360"/>
      </w:pPr>
      <w:rPr>
        <w:rFonts w:hint="default"/>
        <w:sz w:val="20"/>
      </w:rPr>
    </w:lvl>
    <w:lvl w:ilvl="7">
      <w:start w:val="1"/>
      <w:numFmt w:val="lowerLetter"/>
      <w:lvlText w:val="%8."/>
      <w:lvlJc w:val="left"/>
      <w:pPr>
        <w:ind w:left="3240" w:hanging="360"/>
      </w:pPr>
      <w:rPr>
        <w:rFonts w:hint="default"/>
        <w:sz w:val="20"/>
      </w:rPr>
    </w:lvl>
    <w:lvl w:ilvl="8">
      <w:start w:val="1"/>
      <w:numFmt w:val="lowerRoman"/>
      <w:lvlText w:val="%9."/>
      <w:lvlJc w:val="left"/>
      <w:pPr>
        <w:ind w:left="3600" w:hanging="360"/>
      </w:pPr>
      <w:rPr>
        <w:rFonts w:hint="default"/>
        <w:sz w:val="20"/>
      </w:rPr>
    </w:lvl>
  </w:abstractNum>
  <w:abstractNum w:abstractNumId="11" w15:restartNumberingAfterBreak="0">
    <w:nsid w:val="214170E5"/>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2" w15:restartNumberingAfterBreak="0">
    <w:nsid w:val="220A22B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3" w15:restartNumberingAfterBreak="0">
    <w:nsid w:val="25EF0B4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4" w15:restartNumberingAfterBreak="0">
    <w:nsid w:val="28B3184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5" w15:restartNumberingAfterBreak="0">
    <w:nsid w:val="2BF05D0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6" w15:restartNumberingAfterBreak="0">
    <w:nsid w:val="2C5D23ED"/>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7" w15:restartNumberingAfterBreak="0">
    <w:nsid w:val="2F452FD4"/>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8" w15:restartNumberingAfterBreak="0">
    <w:nsid w:val="3BD473E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9" w15:restartNumberingAfterBreak="0">
    <w:nsid w:val="3BF13F1C"/>
    <w:multiLevelType w:val="hybridMultilevel"/>
    <w:tmpl w:val="C8E6C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9F7C8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1" w15:restartNumberingAfterBreak="0">
    <w:nsid w:val="47C464D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2" w15:restartNumberingAfterBreak="0">
    <w:nsid w:val="553A506F"/>
    <w:multiLevelType w:val="hybridMultilevel"/>
    <w:tmpl w:val="0944EF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BDA0E11"/>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4" w15:restartNumberingAfterBreak="0">
    <w:nsid w:val="66C606D7"/>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5" w15:restartNumberingAfterBreak="0">
    <w:nsid w:val="68E61ABE"/>
    <w:multiLevelType w:val="multilevel"/>
    <w:tmpl w:val="4BC672B0"/>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bullet"/>
      <w:lvlText w:val=""/>
      <w:lvlJc w:val="left"/>
      <w:pPr>
        <w:ind w:left="1440" w:hanging="360"/>
      </w:pPr>
      <w:rPr>
        <w:rFonts w:ascii="Symbol" w:hAnsi="Symbol"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6" w15:restartNumberingAfterBreak="0">
    <w:nsid w:val="6B0F6959"/>
    <w:multiLevelType w:val="hybridMultilevel"/>
    <w:tmpl w:val="732A73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1BF71A6"/>
    <w:multiLevelType w:val="hybridMultilevel"/>
    <w:tmpl w:val="D43818CA"/>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742C195E"/>
    <w:multiLevelType w:val="hybridMultilevel"/>
    <w:tmpl w:val="E7E259A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8215F5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0" w15:restartNumberingAfterBreak="0">
    <w:nsid w:val="78663B68"/>
    <w:multiLevelType w:val="multilevel"/>
    <w:tmpl w:val="3FF293E6"/>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1" w15:restartNumberingAfterBreak="0">
    <w:nsid w:val="79C1404F"/>
    <w:multiLevelType w:val="hybridMultilevel"/>
    <w:tmpl w:val="CA6285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BA52FC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3" w15:restartNumberingAfterBreak="0">
    <w:nsid w:val="7BED070D"/>
    <w:multiLevelType w:val="multilevel"/>
    <w:tmpl w:val="3FF293E6"/>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4" w15:restartNumberingAfterBreak="0">
    <w:nsid w:val="7D712342"/>
    <w:multiLevelType w:val="hybridMultilevel"/>
    <w:tmpl w:val="B464067C"/>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16cid:durableId="444085869">
    <w:abstractNumId w:val="14"/>
  </w:num>
  <w:num w:numId="2" w16cid:durableId="2037465315">
    <w:abstractNumId w:val="17"/>
  </w:num>
  <w:num w:numId="3" w16cid:durableId="1747609825">
    <w:abstractNumId w:val="24"/>
  </w:num>
  <w:num w:numId="4" w16cid:durableId="1491405226">
    <w:abstractNumId w:val="15"/>
  </w:num>
  <w:num w:numId="5" w16cid:durableId="1639143204">
    <w:abstractNumId w:val="21"/>
  </w:num>
  <w:num w:numId="6" w16cid:durableId="1244684264">
    <w:abstractNumId w:val="6"/>
  </w:num>
  <w:num w:numId="7" w16cid:durableId="541290288">
    <w:abstractNumId w:val="22"/>
  </w:num>
  <w:num w:numId="8" w16cid:durableId="1160268131">
    <w:abstractNumId w:val="28"/>
  </w:num>
  <w:num w:numId="9" w16cid:durableId="17123850">
    <w:abstractNumId w:val="3"/>
  </w:num>
  <w:num w:numId="10" w16cid:durableId="857112428">
    <w:abstractNumId w:val="16"/>
  </w:num>
  <w:num w:numId="11" w16cid:durableId="900166783">
    <w:abstractNumId w:val="33"/>
  </w:num>
  <w:num w:numId="12" w16cid:durableId="1372073365">
    <w:abstractNumId w:val="23"/>
  </w:num>
  <w:num w:numId="13" w16cid:durableId="715740775">
    <w:abstractNumId w:val="10"/>
  </w:num>
  <w:num w:numId="14" w16cid:durableId="752317444">
    <w:abstractNumId w:val="30"/>
  </w:num>
  <w:num w:numId="15" w16cid:durableId="31000278">
    <w:abstractNumId w:val="25"/>
  </w:num>
  <w:num w:numId="16" w16cid:durableId="1547831971">
    <w:abstractNumId w:val="4"/>
  </w:num>
  <w:num w:numId="17" w16cid:durableId="1493646730">
    <w:abstractNumId w:val="32"/>
  </w:num>
  <w:num w:numId="18" w16cid:durableId="916672800">
    <w:abstractNumId w:val="34"/>
  </w:num>
  <w:num w:numId="19" w16cid:durableId="367881138">
    <w:abstractNumId w:val="18"/>
  </w:num>
  <w:num w:numId="20" w16cid:durableId="1793553369">
    <w:abstractNumId w:val="5"/>
  </w:num>
  <w:num w:numId="21" w16cid:durableId="467741879">
    <w:abstractNumId w:val="7"/>
  </w:num>
  <w:num w:numId="22" w16cid:durableId="818038496">
    <w:abstractNumId w:val="2"/>
  </w:num>
  <w:num w:numId="23" w16cid:durableId="1252929731">
    <w:abstractNumId w:val="8"/>
  </w:num>
  <w:num w:numId="24" w16cid:durableId="200553977">
    <w:abstractNumId w:val="29"/>
  </w:num>
  <w:num w:numId="25" w16cid:durableId="1890988989">
    <w:abstractNumId w:val="12"/>
  </w:num>
  <w:num w:numId="26" w16cid:durableId="1666782182">
    <w:abstractNumId w:val="20"/>
  </w:num>
  <w:num w:numId="27" w16cid:durableId="22026804">
    <w:abstractNumId w:val="9"/>
  </w:num>
  <w:num w:numId="28" w16cid:durableId="755246924">
    <w:abstractNumId w:val="13"/>
  </w:num>
  <w:num w:numId="29" w16cid:durableId="1795097471">
    <w:abstractNumId w:val="11"/>
  </w:num>
  <w:num w:numId="30" w16cid:durableId="957028288">
    <w:abstractNumId w:val="19"/>
  </w:num>
  <w:num w:numId="31" w16cid:durableId="965551616">
    <w:abstractNumId w:val="0"/>
  </w:num>
  <w:num w:numId="32" w16cid:durableId="530724473">
    <w:abstractNumId w:val="26"/>
  </w:num>
  <w:num w:numId="33" w16cid:durableId="639723798">
    <w:abstractNumId w:val="31"/>
  </w:num>
  <w:num w:numId="34" w16cid:durableId="1900048448">
    <w:abstractNumId w:val="27"/>
  </w:num>
  <w:num w:numId="35" w16cid:durableId="587155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0FB"/>
    <w:rsid w:val="00000B13"/>
    <w:rsid w:val="00001C7D"/>
    <w:rsid w:val="0000271B"/>
    <w:rsid w:val="00002BBE"/>
    <w:rsid w:val="00003E1A"/>
    <w:rsid w:val="000068AB"/>
    <w:rsid w:val="00007BF9"/>
    <w:rsid w:val="00007E62"/>
    <w:rsid w:val="00010A45"/>
    <w:rsid w:val="00010FB8"/>
    <w:rsid w:val="000119CC"/>
    <w:rsid w:val="000126DE"/>
    <w:rsid w:val="000136CE"/>
    <w:rsid w:val="00015565"/>
    <w:rsid w:val="00016EED"/>
    <w:rsid w:val="0001701C"/>
    <w:rsid w:val="0002062F"/>
    <w:rsid w:val="00023D39"/>
    <w:rsid w:val="0002669A"/>
    <w:rsid w:val="00030210"/>
    <w:rsid w:val="00032E9A"/>
    <w:rsid w:val="00033847"/>
    <w:rsid w:val="0003529E"/>
    <w:rsid w:val="000352EA"/>
    <w:rsid w:val="00035A9C"/>
    <w:rsid w:val="00036C03"/>
    <w:rsid w:val="00041736"/>
    <w:rsid w:val="000443D3"/>
    <w:rsid w:val="00045757"/>
    <w:rsid w:val="000457BF"/>
    <w:rsid w:val="00046411"/>
    <w:rsid w:val="000467E1"/>
    <w:rsid w:val="000503D7"/>
    <w:rsid w:val="00050FE3"/>
    <w:rsid w:val="00052E1C"/>
    <w:rsid w:val="000537B9"/>
    <w:rsid w:val="00054E32"/>
    <w:rsid w:val="00055C61"/>
    <w:rsid w:val="000560D5"/>
    <w:rsid w:val="000562AD"/>
    <w:rsid w:val="00056566"/>
    <w:rsid w:val="00060611"/>
    <w:rsid w:val="00060899"/>
    <w:rsid w:val="00061801"/>
    <w:rsid w:val="0006216B"/>
    <w:rsid w:val="000632E6"/>
    <w:rsid w:val="000635BD"/>
    <w:rsid w:val="00063F06"/>
    <w:rsid w:val="00063FD6"/>
    <w:rsid w:val="0006563D"/>
    <w:rsid w:val="000656D5"/>
    <w:rsid w:val="0006690F"/>
    <w:rsid w:val="00066919"/>
    <w:rsid w:val="000671AE"/>
    <w:rsid w:val="0006778E"/>
    <w:rsid w:val="0007055D"/>
    <w:rsid w:val="00071300"/>
    <w:rsid w:val="0007236F"/>
    <w:rsid w:val="00073582"/>
    <w:rsid w:val="00073E4D"/>
    <w:rsid w:val="00074EE6"/>
    <w:rsid w:val="00081D52"/>
    <w:rsid w:val="00082532"/>
    <w:rsid w:val="000827AB"/>
    <w:rsid w:val="00082BC4"/>
    <w:rsid w:val="00082E5E"/>
    <w:rsid w:val="00083598"/>
    <w:rsid w:val="00083795"/>
    <w:rsid w:val="00084B9B"/>
    <w:rsid w:val="00087006"/>
    <w:rsid w:val="0008740D"/>
    <w:rsid w:val="00087599"/>
    <w:rsid w:val="00090542"/>
    <w:rsid w:val="000915FA"/>
    <w:rsid w:val="000916B6"/>
    <w:rsid w:val="000954B4"/>
    <w:rsid w:val="000955EF"/>
    <w:rsid w:val="000A1F0F"/>
    <w:rsid w:val="000A245E"/>
    <w:rsid w:val="000A2480"/>
    <w:rsid w:val="000A34E2"/>
    <w:rsid w:val="000A4781"/>
    <w:rsid w:val="000A53D0"/>
    <w:rsid w:val="000A6250"/>
    <w:rsid w:val="000A6F7E"/>
    <w:rsid w:val="000A76A8"/>
    <w:rsid w:val="000B1F67"/>
    <w:rsid w:val="000B2370"/>
    <w:rsid w:val="000B3680"/>
    <w:rsid w:val="000B46A7"/>
    <w:rsid w:val="000C02F0"/>
    <w:rsid w:val="000C0F24"/>
    <w:rsid w:val="000C43B2"/>
    <w:rsid w:val="000C476D"/>
    <w:rsid w:val="000C4B92"/>
    <w:rsid w:val="000C673C"/>
    <w:rsid w:val="000D1A77"/>
    <w:rsid w:val="000D34C0"/>
    <w:rsid w:val="000D5446"/>
    <w:rsid w:val="000D6AE8"/>
    <w:rsid w:val="000E164B"/>
    <w:rsid w:val="000E64FB"/>
    <w:rsid w:val="000E6EBA"/>
    <w:rsid w:val="000E6F99"/>
    <w:rsid w:val="000E7405"/>
    <w:rsid w:val="000F0C72"/>
    <w:rsid w:val="000F5177"/>
    <w:rsid w:val="000F598D"/>
    <w:rsid w:val="000F5F61"/>
    <w:rsid w:val="000F64AC"/>
    <w:rsid w:val="001006F3"/>
    <w:rsid w:val="0010144D"/>
    <w:rsid w:val="00101FCB"/>
    <w:rsid w:val="00106C88"/>
    <w:rsid w:val="00106FA2"/>
    <w:rsid w:val="001076C5"/>
    <w:rsid w:val="0011098B"/>
    <w:rsid w:val="001148C1"/>
    <w:rsid w:val="0011653F"/>
    <w:rsid w:val="001166F3"/>
    <w:rsid w:val="00120523"/>
    <w:rsid w:val="00121398"/>
    <w:rsid w:val="0012291B"/>
    <w:rsid w:val="0012307C"/>
    <w:rsid w:val="00123A98"/>
    <w:rsid w:val="001241C1"/>
    <w:rsid w:val="00125A8A"/>
    <w:rsid w:val="00125EC3"/>
    <w:rsid w:val="001263D3"/>
    <w:rsid w:val="00127707"/>
    <w:rsid w:val="00127841"/>
    <w:rsid w:val="001304BB"/>
    <w:rsid w:val="0013155E"/>
    <w:rsid w:val="00133AE1"/>
    <w:rsid w:val="00133FD3"/>
    <w:rsid w:val="0013418B"/>
    <w:rsid w:val="00134241"/>
    <w:rsid w:val="001344CB"/>
    <w:rsid w:val="001365ED"/>
    <w:rsid w:val="0014036A"/>
    <w:rsid w:val="00141955"/>
    <w:rsid w:val="00142330"/>
    <w:rsid w:val="00144314"/>
    <w:rsid w:val="00145310"/>
    <w:rsid w:val="00146AD7"/>
    <w:rsid w:val="00150876"/>
    <w:rsid w:val="00151C86"/>
    <w:rsid w:val="00152A88"/>
    <w:rsid w:val="00155766"/>
    <w:rsid w:val="001559CC"/>
    <w:rsid w:val="00161BDF"/>
    <w:rsid w:val="00163AFC"/>
    <w:rsid w:val="0016409F"/>
    <w:rsid w:val="001649C0"/>
    <w:rsid w:val="0016551E"/>
    <w:rsid w:val="00170224"/>
    <w:rsid w:val="00171BA5"/>
    <w:rsid w:val="0017260B"/>
    <w:rsid w:val="00172840"/>
    <w:rsid w:val="00172CC0"/>
    <w:rsid w:val="00173053"/>
    <w:rsid w:val="00173B99"/>
    <w:rsid w:val="00175B95"/>
    <w:rsid w:val="00175CEE"/>
    <w:rsid w:val="00177A65"/>
    <w:rsid w:val="0018042B"/>
    <w:rsid w:val="00180549"/>
    <w:rsid w:val="00182811"/>
    <w:rsid w:val="00182934"/>
    <w:rsid w:val="00182954"/>
    <w:rsid w:val="00182A26"/>
    <w:rsid w:val="00183916"/>
    <w:rsid w:val="00184962"/>
    <w:rsid w:val="00185813"/>
    <w:rsid w:val="00187470"/>
    <w:rsid w:val="00192878"/>
    <w:rsid w:val="00196273"/>
    <w:rsid w:val="00196360"/>
    <w:rsid w:val="001966FB"/>
    <w:rsid w:val="0019686D"/>
    <w:rsid w:val="001A19C2"/>
    <w:rsid w:val="001A2598"/>
    <w:rsid w:val="001A2B22"/>
    <w:rsid w:val="001A2B46"/>
    <w:rsid w:val="001A3097"/>
    <w:rsid w:val="001A3FE1"/>
    <w:rsid w:val="001A4743"/>
    <w:rsid w:val="001A4F21"/>
    <w:rsid w:val="001A5AF0"/>
    <w:rsid w:val="001A6C9E"/>
    <w:rsid w:val="001A70D6"/>
    <w:rsid w:val="001A7436"/>
    <w:rsid w:val="001B3553"/>
    <w:rsid w:val="001B5680"/>
    <w:rsid w:val="001B62F4"/>
    <w:rsid w:val="001B758A"/>
    <w:rsid w:val="001C0A31"/>
    <w:rsid w:val="001C0A75"/>
    <w:rsid w:val="001C42AC"/>
    <w:rsid w:val="001D152A"/>
    <w:rsid w:val="001D1EEF"/>
    <w:rsid w:val="001D2512"/>
    <w:rsid w:val="001D5179"/>
    <w:rsid w:val="001E0A3C"/>
    <w:rsid w:val="001E0ADA"/>
    <w:rsid w:val="001E2B49"/>
    <w:rsid w:val="001E2DB1"/>
    <w:rsid w:val="001E36C8"/>
    <w:rsid w:val="001E6664"/>
    <w:rsid w:val="001F0919"/>
    <w:rsid w:val="001F5CAA"/>
    <w:rsid w:val="001F775F"/>
    <w:rsid w:val="00200F10"/>
    <w:rsid w:val="00201F45"/>
    <w:rsid w:val="00202E83"/>
    <w:rsid w:val="00203FE0"/>
    <w:rsid w:val="002048C9"/>
    <w:rsid w:val="00205282"/>
    <w:rsid w:val="00205480"/>
    <w:rsid w:val="00205D58"/>
    <w:rsid w:val="00205D92"/>
    <w:rsid w:val="0020650E"/>
    <w:rsid w:val="0020689B"/>
    <w:rsid w:val="0021118A"/>
    <w:rsid w:val="00214FA3"/>
    <w:rsid w:val="00217D75"/>
    <w:rsid w:val="002217A7"/>
    <w:rsid w:val="00221881"/>
    <w:rsid w:val="0023178E"/>
    <w:rsid w:val="002339E8"/>
    <w:rsid w:val="00241057"/>
    <w:rsid w:val="00242ED2"/>
    <w:rsid w:val="002444DC"/>
    <w:rsid w:val="00246BCE"/>
    <w:rsid w:val="00246D85"/>
    <w:rsid w:val="0024787F"/>
    <w:rsid w:val="00247A49"/>
    <w:rsid w:val="00247A6C"/>
    <w:rsid w:val="002501C2"/>
    <w:rsid w:val="00250521"/>
    <w:rsid w:val="00251E1D"/>
    <w:rsid w:val="00261790"/>
    <w:rsid w:val="00263103"/>
    <w:rsid w:val="00265B5E"/>
    <w:rsid w:val="002679A6"/>
    <w:rsid w:val="00270878"/>
    <w:rsid w:val="002731DD"/>
    <w:rsid w:val="0027350F"/>
    <w:rsid w:val="0027662A"/>
    <w:rsid w:val="002773BB"/>
    <w:rsid w:val="0027769B"/>
    <w:rsid w:val="00281E6D"/>
    <w:rsid w:val="002823D3"/>
    <w:rsid w:val="0028272D"/>
    <w:rsid w:val="002868A1"/>
    <w:rsid w:val="00286B8D"/>
    <w:rsid w:val="00287B6B"/>
    <w:rsid w:val="00291444"/>
    <w:rsid w:val="00294672"/>
    <w:rsid w:val="0029545A"/>
    <w:rsid w:val="00296158"/>
    <w:rsid w:val="002A0AAA"/>
    <w:rsid w:val="002A3B03"/>
    <w:rsid w:val="002A5210"/>
    <w:rsid w:val="002A52D3"/>
    <w:rsid w:val="002A608B"/>
    <w:rsid w:val="002A67BF"/>
    <w:rsid w:val="002B1292"/>
    <w:rsid w:val="002B1994"/>
    <w:rsid w:val="002B1CF3"/>
    <w:rsid w:val="002B2089"/>
    <w:rsid w:val="002B2DCF"/>
    <w:rsid w:val="002B3F75"/>
    <w:rsid w:val="002B73ED"/>
    <w:rsid w:val="002C2710"/>
    <w:rsid w:val="002C4607"/>
    <w:rsid w:val="002C4E50"/>
    <w:rsid w:val="002C53A3"/>
    <w:rsid w:val="002C60AF"/>
    <w:rsid w:val="002C73D8"/>
    <w:rsid w:val="002D0844"/>
    <w:rsid w:val="002D2362"/>
    <w:rsid w:val="002D2691"/>
    <w:rsid w:val="002D26BF"/>
    <w:rsid w:val="002D2AA5"/>
    <w:rsid w:val="002E2091"/>
    <w:rsid w:val="002E21CD"/>
    <w:rsid w:val="002E2527"/>
    <w:rsid w:val="002E376F"/>
    <w:rsid w:val="002E3930"/>
    <w:rsid w:val="002E6053"/>
    <w:rsid w:val="002F01DE"/>
    <w:rsid w:val="002F0493"/>
    <w:rsid w:val="002F1B7D"/>
    <w:rsid w:val="002F38BE"/>
    <w:rsid w:val="002F3DA3"/>
    <w:rsid w:val="002F45E4"/>
    <w:rsid w:val="002F494E"/>
    <w:rsid w:val="002F7DED"/>
    <w:rsid w:val="00302519"/>
    <w:rsid w:val="003032EE"/>
    <w:rsid w:val="00303A68"/>
    <w:rsid w:val="00304DB6"/>
    <w:rsid w:val="00305358"/>
    <w:rsid w:val="00306F6D"/>
    <w:rsid w:val="00312E06"/>
    <w:rsid w:val="00313CE8"/>
    <w:rsid w:val="00314AA1"/>
    <w:rsid w:val="00315489"/>
    <w:rsid w:val="00315CC5"/>
    <w:rsid w:val="00316AFC"/>
    <w:rsid w:val="003179E5"/>
    <w:rsid w:val="00321135"/>
    <w:rsid w:val="00321B51"/>
    <w:rsid w:val="003233FF"/>
    <w:rsid w:val="003251EE"/>
    <w:rsid w:val="00325218"/>
    <w:rsid w:val="003332A7"/>
    <w:rsid w:val="00334B26"/>
    <w:rsid w:val="00340EC8"/>
    <w:rsid w:val="003411DB"/>
    <w:rsid w:val="00341F58"/>
    <w:rsid w:val="00342F31"/>
    <w:rsid w:val="00344ECE"/>
    <w:rsid w:val="00346565"/>
    <w:rsid w:val="0035004A"/>
    <w:rsid w:val="00351FE8"/>
    <w:rsid w:val="0035755D"/>
    <w:rsid w:val="00357C2A"/>
    <w:rsid w:val="00360D5B"/>
    <w:rsid w:val="00362C50"/>
    <w:rsid w:val="00363828"/>
    <w:rsid w:val="00365300"/>
    <w:rsid w:val="00365B9B"/>
    <w:rsid w:val="00372B8F"/>
    <w:rsid w:val="00372CFF"/>
    <w:rsid w:val="003738AA"/>
    <w:rsid w:val="00373CDA"/>
    <w:rsid w:val="003742B9"/>
    <w:rsid w:val="00374706"/>
    <w:rsid w:val="00376B9F"/>
    <w:rsid w:val="003812E2"/>
    <w:rsid w:val="00384F3B"/>
    <w:rsid w:val="00385737"/>
    <w:rsid w:val="003864C8"/>
    <w:rsid w:val="003915F2"/>
    <w:rsid w:val="0039166D"/>
    <w:rsid w:val="003971DF"/>
    <w:rsid w:val="00397F11"/>
    <w:rsid w:val="003A0473"/>
    <w:rsid w:val="003A5E0F"/>
    <w:rsid w:val="003A67FD"/>
    <w:rsid w:val="003A68DC"/>
    <w:rsid w:val="003B0F14"/>
    <w:rsid w:val="003B2645"/>
    <w:rsid w:val="003B35EB"/>
    <w:rsid w:val="003B5348"/>
    <w:rsid w:val="003B6BC8"/>
    <w:rsid w:val="003C10B9"/>
    <w:rsid w:val="003C183A"/>
    <w:rsid w:val="003C2853"/>
    <w:rsid w:val="003C3277"/>
    <w:rsid w:val="003C461B"/>
    <w:rsid w:val="003C4A6A"/>
    <w:rsid w:val="003C4FDB"/>
    <w:rsid w:val="003C5A16"/>
    <w:rsid w:val="003C78C7"/>
    <w:rsid w:val="003C7AD2"/>
    <w:rsid w:val="003D1FFC"/>
    <w:rsid w:val="003D2074"/>
    <w:rsid w:val="003D37B9"/>
    <w:rsid w:val="003D38D1"/>
    <w:rsid w:val="003D5E76"/>
    <w:rsid w:val="003E2B6D"/>
    <w:rsid w:val="003E2E52"/>
    <w:rsid w:val="003E3549"/>
    <w:rsid w:val="003E3D83"/>
    <w:rsid w:val="003E6923"/>
    <w:rsid w:val="003E7895"/>
    <w:rsid w:val="003E7F52"/>
    <w:rsid w:val="003F34DD"/>
    <w:rsid w:val="003F36F0"/>
    <w:rsid w:val="003F502B"/>
    <w:rsid w:val="003F60CB"/>
    <w:rsid w:val="003F6721"/>
    <w:rsid w:val="003F7AF8"/>
    <w:rsid w:val="004025BF"/>
    <w:rsid w:val="00402800"/>
    <w:rsid w:val="0040369B"/>
    <w:rsid w:val="004054BB"/>
    <w:rsid w:val="0040560B"/>
    <w:rsid w:val="00405D8F"/>
    <w:rsid w:val="00406122"/>
    <w:rsid w:val="0040676D"/>
    <w:rsid w:val="00407DD6"/>
    <w:rsid w:val="00412E00"/>
    <w:rsid w:val="00413D3E"/>
    <w:rsid w:val="00416D06"/>
    <w:rsid w:val="004202C4"/>
    <w:rsid w:val="0042180D"/>
    <w:rsid w:val="00422CDC"/>
    <w:rsid w:val="00422DF9"/>
    <w:rsid w:val="00423B67"/>
    <w:rsid w:val="00424265"/>
    <w:rsid w:val="004258FB"/>
    <w:rsid w:val="0042630C"/>
    <w:rsid w:val="00432C86"/>
    <w:rsid w:val="00433B4B"/>
    <w:rsid w:val="00442FAC"/>
    <w:rsid w:val="00443A92"/>
    <w:rsid w:val="00444F01"/>
    <w:rsid w:val="00444F70"/>
    <w:rsid w:val="00445E2C"/>
    <w:rsid w:val="004464AA"/>
    <w:rsid w:val="004468D6"/>
    <w:rsid w:val="00447B2B"/>
    <w:rsid w:val="00447FA9"/>
    <w:rsid w:val="00451213"/>
    <w:rsid w:val="004516EA"/>
    <w:rsid w:val="00452997"/>
    <w:rsid w:val="00454D25"/>
    <w:rsid w:val="00455455"/>
    <w:rsid w:val="00460482"/>
    <w:rsid w:val="00460CE8"/>
    <w:rsid w:val="00461425"/>
    <w:rsid w:val="0046282F"/>
    <w:rsid w:val="004654E8"/>
    <w:rsid w:val="00465D20"/>
    <w:rsid w:val="004671C7"/>
    <w:rsid w:val="00467402"/>
    <w:rsid w:val="00471831"/>
    <w:rsid w:val="00474336"/>
    <w:rsid w:val="00475DF9"/>
    <w:rsid w:val="004764F6"/>
    <w:rsid w:val="00477056"/>
    <w:rsid w:val="004773FB"/>
    <w:rsid w:val="004775D0"/>
    <w:rsid w:val="004816FD"/>
    <w:rsid w:val="0048176D"/>
    <w:rsid w:val="00485F25"/>
    <w:rsid w:val="0048726C"/>
    <w:rsid w:val="00490CD1"/>
    <w:rsid w:val="0049355E"/>
    <w:rsid w:val="00493C09"/>
    <w:rsid w:val="00497559"/>
    <w:rsid w:val="00497C83"/>
    <w:rsid w:val="004A38BE"/>
    <w:rsid w:val="004A3F89"/>
    <w:rsid w:val="004A534D"/>
    <w:rsid w:val="004A53B2"/>
    <w:rsid w:val="004A6B7A"/>
    <w:rsid w:val="004A7CC3"/>
    <w:rsid w:val="004A7F9C"/>
    <w:rsid w:val="004B0653"/>
    <w:rsid w:val="004B0C7E"/>
    <w:rsid w:val="004B258B"/>
    <w:rsid w:val="004B2FAA"/>
    <w:rsid w:val="004B3F70"/>
    <w:rsid w:val="004B4749"/>
    <w:rsid w:val="004B4FF2"/>
    <w:rsid w:val="004B64EA"/>
    <w:rsid w:val="004B6D73"/>
    <w:rsid w:val="004C0B34"/>
    <w:rsid w:val="004C0DA4"/>
    <w:rsid w:val="004C657E"/>
    <w:rsid w:val="004D0218"/>
    <w:rsid w:val="004D1176"/>
    <w:rsid w:val="004D1F8D"/>
    <w:rsid w:val="004D3F88"/>
    <w:rsid w:val="004D6277"/>
    <w:rsid w:val="004E3646"/>
    <w:rsid w:val="004E5AEC"/>
    <w:rsid w:val="004E75D9"/>
    <w:rsid w:val="004F032B"/>
    <w:rsid w:val="004F1C97"/>
    <w:rsid w:val="004F259F"/>
    <w:rsid w:val="004F2874"/>
    <w:rsid w:val="004F399F"/>
    <w:rsid w:val="004F6A53"/>
    <w:rsid w:val="00501218"/>
    <w:rsid w:val="00502E2B"/>
    <w:rsid w:val="00510F92"/>
    <w:rsid w:val="00512FCF"/>
    <w:rsid w:val="005134D9"/>
    <w:rsid w:val="00517EF9"/>
    <w:rsid w:val="00521A87"/>
    <w:rsid w:val="0052406D"/>
    <w:rsid w:val="00524764"/>
    <w:rsid w:val="005255FB"/>
    <w:rsid w:val="00527994"/>
    <w:rsid w:val="0053072D"/>
    <w:rsid w:val="00531885"/>
    <w:rsid w:val="00531AF1"/>
    <w:rsid w:val="005326AC"/>
    <w:rsid w:val="00533BC2"/>
    <w:rsid w:val="0053432A"/>
    <w:rsid w:val="00534424"/>
    <w:rsid w:val="0053597F"/>
    <w:rsid w:val="00535FE5"/>
    <w:rsid w:val="005367C3"/>
    <w:rsid w:val="005367E5"/>
    <w:rsid w:val="005376E7"/>
    <w:rsid w:val="00537789"/>
    <w:rsid w:val="00537EAF"/>
    <w:rsid w:val="005404B2"/>
    <w:rsid w:val="00541203"/>
    <w:rsid w:val="005429EB"/>
    <w:rsid w:val="005431C6"/>
    <w:rsid w:val="00543E6B"/>
    <w:rsid w:val="00551231"/>
    <w:rsid w:val="0055137A"/>
    <w:rsid w:val="005514BE"/>
    <w:rsid w:val="0055248F"/>
    <w:rsid w:val="00552E4C"/>
    <w:rsid w:val="00554783"/>
    <w:rsid w:val="00555293"/>
    <w:rsid w:val="00557193"/>
    <w:rsid w:val="00557FC4"/>
    <w:rsid w:val="0056065B"/>
    <w:rsid w:val="00561597"/>
    <w:rsid w:val="00562BE1"/>
    <w:rsid w:val="005630B0"/>
    <w:rsid w:val="005635CF"/>
    <w:rsid w:val="00565A14"/>
    <w:rsid w:val="00566E3A"/>
    <w:rsid w:val="00567D40"/>
    <w:rsid w:val="005715D8"/>
    <w:rsid w:val="00574739"/>
    <w:rsid w:val="00576ED9"/>
    <w:rsid w:val="00580FBB"/>
    <w:rsid w:val="00582C07"/>
    <w:rsid w:val="005838AF"/>
    <w:rsid w:val="00584D3A"/>
    <w:rsid w:val="00586E3B"/>
    <w:rsid w:val="00590BB3"/>
    <w:rsid w:val="00590D28"/>
    <w:rsid w:val="00590F06"/>
    <w:rsid w:val="00594D74"/>
    <w:rsid w:val="00595A98"/>
    <w:rsid w:val="00597C7F"/>
    <w:rsid w:val="005A02A1"/>
    <w:rsid w:val="005A0DEA"/>
    <w:rsid w:val="005A4669"/>
    <w:rsid w:val="005A46FE"/>
    <w:rsid w:val="005A534D"/>
    <w:rsid w:val="005A5D88"/>
    <w:rsid w:val="005B185B"/>
    <w:rsid w:val="005B36AE"/>
    <w:rsid w:val="005B5029"/>
    <w:rsid w:val="005B538C"/>
    <w:rsid w:val="005B6374"/>
    <w:rsid w:val="005B65A7"/>
    <w:rsid w:val="005B65AB"/>
    <w:rsid w:val="005B6F5D"/>
    <w:rsid w:val="005C089C"/>
    <w:rsid w:val="005C397F"/>
    <w:rsid w:val="005C4758"/>
    <w:rsid w:val="005D1C74"/>
    <w:rsid w:val="005E0062"/>
    <w:rsid w:val="005E0DFE"/>
    <w:rsid w:val="005E20A5"/>
    <w:rsid w:val="005E2E70"/>
    <w:rsid w:val="005E3D10"/>
    <w:rsid w:val="005E4B64"/>
    <w:rsid w:val="005E5D05"/>
    <w:rsid w:val="005E79A5"/>
    <w:rsid w:val="005F01FA"/>
    <w:rsid w:val="005F2B23"/>
    <w:rsid w:val="005F6D9C"/>
    <w:rsid w:val="005F6EA2"/>
    <w:rsid w:val="006009D9"/>
    <w:rsid w:val="00601566"/>
    <w:rsid w:val="00603D30"/>
    <w:rsid w:val="006057B9"/>
    <w:rsid w:val="0060692B"/>
    <w:rsid w:val="00607B71"/>
    <w:rsid w:val="006101D6"/>
    <w:rsid w:val="0061166F"/>
    <w:rsid w:val="00612B09"/>
    <w:rsid w:val="006149DA"/>
    <w:rsid w:val="00614AA2"/>
    <w:rsid w:val="00614D97"/>
    <w:rsid w:val="00621E17"/>
    <w:rsid w:val="0062291A"/>
    <w:rsid w:val="006253AC"/>
    <w:rsid w:val="0062556C"/>
    <w:rsid w:val="00625D3C"/>
    <w:rsid w:val="00627D82"/>
    <w:rsid w:val="00632CED"/>
    <w:rsid w:val="00632D40"/>
    <w:rsid w:val="006336CE"/>
    <w:rsid w:val="006338EA"/>
    <w:rsid w:val="00634AC7"/>
    <w:rsid w:val="006377E6"/>
    <w:rsid w:val="00637CD3"/>
    <w:rsid w:val="00644622"/>
    <w:rsid w:val="00644921"/>
    <w:rsid w:val="00646588"/>
    <w:rsid w:val="006479F1"/>
    <w:rsid w:val="00647FCA"/>
    <w:rsid w:val="00651FBB"/>
    <w:rsid w:val="006523CA"/>
    <w:rsid w:val="00653DF4"/>
    <w:rsid w:val="0065772A"/>
    <w:rsid w:val="006625E5"/>
    <w:rsid w:val="006650A3"/>
    <w:rsid w:val="006656C2"/>
    <w:rsid w:val="0067008E"/>
    <w:rsid w:val="00670CE8"/>
    <w:rsid w:val="00671F1E"/>
    <w:rsid w:val="00672E80"/>
    <w:rsid w:val="00675A81"/>
    <w:rsid w:val="00675DB6"/>
    <w:rsid w:val="006761F1"/>
    <w:rsid w:val="006773C5"/>
    <w:rsid w:val="006802A8"/>
    <w:rsid w:val="00680490"/>
    <w:rsid w:val="006808C9"/>
    <w:rsid w:val="006847BC"/>
    <w:rsid w:val="00684C88"/>
    <w:rsid w:val="00685BC4"/>
    <w:rsid w:val="00692C49"/>
    <w:rsid w:val="006A0A85"/>
    <w:rsid w:val="006A1E8F"/>
    <w:rsid w:val="006A289C"/>
    <w:rsid w:val="006A2F9F"/>
    <w:rsid w:val="006A3051"/>
    <w:rsid w:val="006A6DCA"/>
    <w:rsid w:val="006A73CB"/>
    <w:rsid w:val="006B165C"/>
    <w:rsid w:val="006B301E"/>
    <w:rsid w:val="006B3242"/>
    <w:rsid w:val="006C09C9"/>
    <w:rsid w:val="006C2616"/>
    <w:rsid w:val="006C2BF5"/>
    <w:rsid w:val="006C3833"/>
    <w:rsid w:val="006C4427"/>
    <w:rsid w:val="006C4BFB"/>
    <w:rsid w:val="006C5DCE"/>
    <w:rsid w:val="006C6157"/>
    <w:rsid w:val="006C659C"/>
    <w:rsid w:val="006C7C75"/>
    <w:rsid w:val="006D0482"/>
    <w:rsid w:val="006D0F59"/>
    <w:rsid w:val="006D330A"/>
    <w:rsid w:val="006D455C"/>
    <w:rsid w:val="006D5794"/>
    <w:rsid w:val="006D6010"/>
    <w:rsid w:val="006D71B9"/>
    <w:rsid w:val="006D7D76"/>
    <w:rsid w:val="006D7F75"/>
    <w:rsid w:val="006E058B"/>
    <w:rsid w:val="006E10D6"/>
    <w:rsid w:val="006E2E21"/>
    <w:rsid w:val="006E41B9"/>
    <w:rsid w:val="006E6220"/>
    <w:rsid w:val="006E6E97"/>
    <w:rsid w:val="006E7776"/>
    <w:rsid w:val="006F2EA1"/>
    <w:rsid w:val="006F4BD5"/>
    <w:rsid w:val="00701E48"/>
    <w:rsid w:val="007031F3"/>
    <w:rsid w:val="00707B72"/>
    <w:rsid w:val="007124BD"/>
    <w:rsid w:val="0071277F"/>
    <w:rsid w:val="00715E6F"/>
    <w:rsid w:val="00715ED4"/>
    <w:rsid w:val="007177EA"/>
    <w:rsid w:val="00717B0F"/>
    <w:rsid w:val="00721318"/>
    <w:rsid w:val="0072235A"/>
    <w:rsid w:val="007227B4"/>
    <w:rsid w:val="00724BA9"/>
    <w:rsid w:val="007255F0"/>
    <w:rsid w:val="00727DC6"/>
    <w:rsid w:val="007304E7"/>
    <w:rsid w:val="007315B0"/>
    <w:rsid w:val="00731DF9"/>
    <w:rsid w:val="00732A35"/>
    <w:rsid w:val="00732AB0"/>
    <w:rsid w:val="00733905"/>
    <w:rsid w:val="00734A36"/>
    <w:rsid w:val="007359CC"/>
    <w:rsid w:val="00743A74"/>
    <w:rsid w:val="0074657F"/>
    <w:rsid w:val="00746858"/>
    <w:rsid w:val="0074733C"/>
    <w:rsid w:val="007476EB"/>
    <w:rsid w:val="0075189F"/>
    <w:rsid w:val="00752580"/>
    <w:rsid w:val="007531DF"/>
    <w:rsid w:val="00754377"/>
    <w:rsid w:val="00754E68"/>
    <w:rsid w:val="00755DE1"/>
    <w:rsid w:val="00756AAA"/>
    <w:rsid w:val="00761E54"/>
    <w:rsid w:val="00762C5F"/>
    <w:rsid w:val="00763337"/>
    <w:rsid w:val="00763F71"/>
    <w:rsid w:val="00764E33"/>
    <w:rsid w:val="00767602"/>
    <w:rsid w:val="007710FB"/>
    <w:rsid w:val="00771AAF"/>
    <w:rsid w:val="00773893"/>
    <w:rsid w:val="00776A44"/>
    <w:rsid w:val="00777565"/>
    <w:rsid w:val="0078031E"/>
    <w:rsid w:val="00781F22"/>
    <w:rsid w:val="007820F0"/>
    <w:rsid w:val="007833B5"/>
    <w:rsid w:val="007863DE"/>
    <w:rsid w:val="00787746"/>
    <w:rsid w:val="00791A5F"/>
    <w:rsid w:val="0079204E"/>
    <w:rsid w:val="007972C0"/>
    <w:rsid w:val="00797B1F"/>
    <w:rsid w:val="007A1D9F"/>
    <w:rsid w:val="007A1DDA"/>
    <w:rsid w:val="007A2226"/>
    <w:rsid w:val="007A4C4E"/>
    <w:rsid w:val="007A4D17"/>
    <w:rsid w:val="007A5BA2"/>
    <w:rsid w:val="007A5C42"/>
    <w:rsid w:val="007A6994"/>
    <w:rsid w:val="007A74C3"/>
    <w:rsid w:val="007A7A1B"/>
    <w:rsid w:val="007A7F5E"/>
    <w:rsid w:val="007B1140"/>
    <w:rsid w:val="007B1A4A"/>
    <w:rsid w:val="007B7CAB"/>
    <w:rsid w:val="007B7F80"/>
    <w:rsid w:val="007C08D1"/>
    <w:rsid w:val="007C1713"/>
    <w:rsid w:val="007C3CA6"/>
    <w:rsid w:val="007C433D"/>
    <w:rsid w:val="007C500A"/>
    <w:rsid w:val="007C7633"/>
    <w:rsid w:val="007D0668"/>
    <w:rsid w:val="007D0CB3"/>
    <w:rsid w:val="007D0CE3"/>
    <w:rsid w:val="007D2F70"/>
    <w:rsid w:val="007D4ADD"/>
    <w:rsid w:val="007D5580"/>
    <w:rsid w:val="007D7278"/>
    <w:rsid w:val="007D76AB"/>
    <w:rsid w:val="007E1D85"/>
    <w:rsid w:val="007E2A68"/>
    <w:rsid w:val="007E3533"/>
    <w:rsid w:val="007E3551"/>
    <w:rsid w:val="007E37C7"/>
    <w:rsid w:val="007E4424"/>
    <w:rsid w:val="007F1B81"/>
    <w:rsid w:val="007F24A4"/>
    <w:rsid w:val="007F2DC4"/>
    <w:rsid w:val="007F34A5"/>
    <w:rsid w:val="007F3E18"/>
    <w:rsid w:val="007F4F7A"/>
    <w:rsid w:val="007F522B"/>
    <w:rsid w:val="007F57F7"/>
    <w:rsid w:val="007F673E"/>
    <w:rsid w:val="007F67BC"/>
    <w:rsid w:val="007F67D2"/>
    <w:rsid w:val="007F6D0B"/>
    <w:rsid w:val="007F6F20"/>
    <w:rsid w:val="007F6F4F"/>
    <w:rsid w:val="00801E6A"/>
    <w:rsid w:val="00803305"/>
    <w:rsid w:val="00804FC8"/>
    <w:rsid w:val="008068E5"/>
    <w:rsid w:val="00806FC4"/>
    <w:rsid w:val="00815051"/>
    <w:rsid w:val="008156DD"/>
    <w:rsid w:val="0081594D"/>
    <w:rsid w:val="00816908"/>
    <w:rsid w:val="008259AD"/>
    <w:rsid w:val="00826A1F"/>
    <w:rsid w:val="00827329"/>
    <w:rsid w:val="00827DB2"/>
    <w:rsid w:val="00831177"/>
    <w:rsid w:val="0083333F"/>
    <w:rsid w:val="008358CC"/>
    <w:rsid w:val="00835C81"/>
    <w:rsid w:val="00837CD5"/>
    <w:rsid w:val="00840E4B"/>
    <w:rsid w:val="0084111C"/>
    <w:rsid w:val="0084116C"/>
    <w:rsid w:val="00845712"/>
    <w:rsid w:val="008505BE"/>
    <w:rsid w:val="008506F4"/>
    <w:rsid w:val="00850A8E"/>
    <w:rsid w:val="00850DDB"/>
    <w:rsid w:val="00854798"/>
    <w:rsid w:val="00855336"/>
    <w:rsid w:val="00855BE4"/>
    <w:rsid w:val="0085672E"/>
    <w:rsid w:val="00856B90"/>
    <w:rsid w:val="00856DD2"/>
    <w:rsid w:val="00857D6B"/>
    <w:rsid w:val="00860D56"/>
    <w:rsid w:val="0086137A"/>
    <w:rsid w:val="008615A3"/>
    <w:rsid w:val="00862C2B"/>
    <w:rsid w:val="00864286"/>
    <w:rsid w:val="0086465F"/>
    <w:rsid w:val="00865F48"/>
    <w:rsid w:val="00867D92"/>
    <w:rsid w:val="0087384F"/>
    <w:rsid w:val="00874FFF"/>
    <w:rsid w:val="00875D34"/>
    <w:rsid w:val="00876713"/>
    <w:rsid w:val="008767CE"/>
    <w:rsid w:val="00880A32"/>
    <w:rsid w:val="008812CE"/>
    <w:rsid w:val="0088181F"/>
    <w:rsid w:val="00881EBE"/>
    <w:rsid w:val="00884E94"/>
    <w:rsid w:val="008872FE"/>
    <w:rsid w:val="00887496"/>
    <w:rsid w:val="00894B77"/>
    <w:rsid w:val="00895F67"/>
    <w:rsid w:val="008A327E"/>
    <w:rsid w:val="008A3CA9"/>
    <w:rsid w:val="008A7013"/>
    <w:rsid w:val="008B11DA"/>
    <w:rsid w:val="008B1C73"/>
    <w:rsid w:val="008B2332"/>
    <w:rsid w:val="008B51EF"/>
    <w:rsid w:val="008B6C06"/>
    <w:rsid w:val="008C1440"/>
    <w:rsid w:val="008C15D5"/>
    <w:rsid w:val="008C1A34"/>
    <w:rsid w:val="008C1CD6"/>
    <w:rsid w:val="008C39E4"/>
    <w:rsid w:val="008C4F0B"/>
    <w:rsid w:val="008C50CD"/>
    <w:rsid w:val="008D41AD"/>
    <w:rsid w:val="008D5937"/>
    <w:rsid w:val="008D767A"/>
    <w:rsid w:val="008D7AAB"/>
    <w:rsid w:val="008E05B4"/>
    <w:rsid w:val="008E0779"/>
    <w:rsid w:val="008E0B12"/>
    <w:rsid w:val="008E0FE7"/>
    <w:rsid w:val="008E3631"/>
    <w:rsid w:val="008E3755"/>
    <w:rsid w:val="008E5180"/>
    <w:rsid w:val="008E6249"/>
    <w:rsid w:val="008E6B8E"/>
    <w:rsid w:val="008F101D"/>
    <w:rsid w:val="008F7B2C"/>
    <w:rsid w:val="00900870"/>
    <w:rsid w:val="00901854"/>
    <w:rsid w:val="00910330"/>
    <w:rsid w:val="009119FF"/>
    <w:rsid w:val="00912D49"/>
    <w:rsid w:val="009133E1"/>
    <w:rsid w:val="00913C65"/>
    <w:rsid w:val="0091474D"/>
    <w:rsid w:val="00916B09"/>
    <w:rsid w:val="00920BCA"/>
    <w:rsid w:val="009223FE"/>
    <w:rsid w:val="00924533"/>
    <w:rsid w:val="009264B0"/>
    <w:rsid w:val="009268BE"/>
    <w:rsid w:val="00927164"/>
    <w:rsid w:val="00932C02"/>
    <w:rsid w:val="0093366E"/>
    <w:rsid w:val="009342FF"/>
    <w:rsid w:val="009345F7"/>
    <w:rsid w:val="00935A24"/>
    <w:rsid w:val="00936806"/>
    <w:rsid w:val="00940B5D"/>
    <w:rsid w:val="00941616"/>
    <w:rsid w:val="00943239"/>
    <w:rsid w:val="00943680"/>
    <w:rsid w:val="009465BE"/>
    <w:rsid w:val="009477CD"/>
    <w:rsid w:val="0095136E"/>
    <w:rsid w:val="009516D0"/>
    <w:rsid w:val="0095309D"/>
    <w:rsid w:val="009535B7"/>
    <w:rsid w:val="009551E3"/>
    <w:rsid w:val="00956B41"/>
    <w:rsid w:val="00956CB0"/>
    <w:rsid w:val="00957BB6"/>
    <w:rsid w:val="00961643"/>
    <w:rsid w:val="00961755"/>
    <w:rsid w:val="0096184D"/>
    <w:rsid w:val="00962023"/>
    <w:rsid w:val="009657D8"/>
    <w:rsid w:val="00965D84"/>
    <w:rsid w:val="00970C5D"/>
    <w:rsid w:val="00974D7F"/>
    <w:rsid w:val="00975ADD"/>
    <w:rsid w:val="00975CB0"/>
    <w:rsid w:val="00977B53"/>
    <w:rsid w:val="00977DD8"/>
    <w:rsid w:val="009829FD"/>
    <w:rsid w:val="009854C6"/>
    <w:rsid w:val="00985B68"/>
    <w:rsid w:val="00986367"/>
    <w:rsid w:val="00986750"/>
    <w:rsid w:val="00987508"/>
    <w:rsid w:val="0098760B"/>
    <w:rsid w:val="009878AD"/>
    <w:rsid w:val="00987980"/>
    <w:rsid w:val="009915F5"/>
    <w:rsid w:val="009929CE"/>
    <w:rsid w:val="00993E93"/>
    <w:rsid w:val="00994C89"/>
    <w:rsid w:val="00997F29"/>
    <w:rsid w:val="009A0C45"/>
    <w:rsid w:val="009A0D99"/>
    <w:rsid w:val="009A14C4"/>
    <w:rsid w:val="009A1F2D"/>
    <w:rsid w:val="009A4C64"/>
    <w:rsid w:val="009B2269"/>
    <w:rsid w:val="009B590F"/>
    <w:rsid w:val="009B5D21"/>
    <w:rsid w:val="009B5E29"/>
    <w:rsid w:val="009C1318"/>
    <w:rsid w:val="009C43D9"/>
    <w:rsid w:val="009C62AF"/>
    <w:rsid w:val="009C68B5"/>
    <w:rsid w:val="009C72F5"/>
    <w:rsid w:val="009C7D0E"/>
    <w:rsid w:val="009D0BBF"/>
    <w:rsid w:val="009D0C61"/>
    <w:rsid w:val="009D0CE1"/>
    <w:rsid w:val="009D2B67"/>
    <w:rsid w:val="009D3880"/>
    <w:rsid w:val="009D4515"/>
    <w:rsid w:val="009D7AF2"/>
    <w:rsid w:val="009E0599"/>
    <w:rsid w:val="009E21A9"/>
    <w:rsid w:val="009E2562"/>
    <w:rsid w:val="009E5042"/>
    <w:rsid w:val="009E5C1E"/>
    <w:rsid w:val="009F6F99"/>
    <w:rsid w:val="009F7308"/>
    <w:rsid w:val="00A00DE0"/>
    <w:rsid w:val="00A01BCC"/>
    <w:rsid w:val="00A01D1A"/>
    <w:rsid w:val="00A02BA4"/>
    <w:rsid w:val="00A03221"/>
    <w:rsid w:val="00A0470E"/>
    <w:rsid w:val="00A04B0A"/>
    <w:rsid w:val="00A0636C"/>
    <w:rsid w:val="00A06645"/>
    <w:rsid w:val="00A07AB0"/>
    <w:rsid w:val="00A107DC"/>
    <w:rsid w:val="00A12358"/>
    <w:rsid w:val="00A12595"/>
    <w:rsid w:val="00A1487E"/>
    <w:rsid w:val="00A15052"/>
    <w:rsid w:val="00A1544D"/>
    <w:rsid w:val="00A168BE"/>
    <w:rsid w:val="00A16BED"/>
    <w:rsid w:val="00A179A2"/>
    <w:rsid w:val="00A20A73"/>
    <w:rsid w:val="00A219BE"/>
    <w:rsid w:val="00A24394"/>
    <w:rsid w:val="00A24A5B"/>
    <w:rsid w:val="00A26AD4"/>
    <w:rsid w:val="00A27C6A"/>
    <w:rsid w:val="00A319DE"/>
    <w:rsid w:val="00A32888"/>
    <w:rsid w:val="00A34E3A"/>
    <w:rsid w:val="00A35B1A"/>
    <w:rsid w:val="00A367F0"/>
    <w:rsid w:val="00A36CF9"/>
    <w:rsid w:val="00A4097A"/>
    <w:rsid w:val="00A413C9"/>
    <w:rsid w:val="00A4254D"/>
    <w:rsid w:val="00A450C1"/>
    <w:rsid w:val="00A474F5"/>
    <w:rsid w:val="00A51F85"/>
    <w:rsid w:val="00A549F0"/>
    <w:rsid w:val="00A54C53"/>
    <w:rsid w:val="00A5558F"/>
    <w:rsid w:val="00A57455"/>
    <w:rsid w:val="00A60277"/>
    <w:rsid w:val="00A60EF2"/>
    <w:rsid w:val="00A614DE"/>
    <w:rsid w:val="00A62167"/>
    <w:rsid w:val="00A654A9"/>
    <w:rsid w:val="00A65E6D"/>
    <w:rsid w:val="00A65FB4"/>
    <w:rsid w:val="00A71B78"/>
    <w:rsid w:val="00A721EB"/>
    <w:rsid w:val="00A723FA"/>
    <w:rsid w:val="00A7344D"/>
    <w:rsid w:val="00A734AF"/>
    <w:rsid w:val="00A73F85"/>
    <w:rsid w:val="00A7516B"/>
    <w:rsid w:val="00A76193"/>
    <w:rsid w:val="00A82528"/>
    <w:rsid w:val="00A82DCE"/>
    <w:rsid w:val="00A830FD"/>
    <w:rsid w:val="00A84A79"/>
    <w:rsid w:val="00A84B45"/>
    <w:rsid w:val="00A87939"/>
    <w:rsid w:val="00A90767"/>
    <w:rsid w:val="00A91CCB"/>
    <w:rsid w:val="00A932D6"/>
    <w:rsid w:val="00A97832"/>
    <w:rsid w:val="00AA38FA"/>
    <w:rsid w:val="00AB0AE1"/>
    <w:rsid w:val="00AB0C62"/>
    <w:rsid w:val="00AB4048"/>
    <w:rsid w:val="00AB475F"/>
    <w:rsid w:val="00AB5581"/>
    <w:rsid w:val="00AB63A6"/>
    <w:rsid w:val="00AC0DC3"/>
    <w:rsid w:val="00AC124B"/>
    <w:rsid w:val="00AC2E5D"/>
    <w:rsid w:val="00AC38E8"/>
    <w:rsid w:val="00AC3ED4"/>
    <w:rsid w:val="00AC65C7"/>
    <w:rsid w:val="00AC7739"/>
    <w:rsid w:val="00AC7D60"/>
    <w:rsid w:val="00AD01E1"/>
    <w:rsid w:val="00AD4019"/>
    <w:rsid w:val="00AE161E"/>
    <w:rsid w:val="00AE3196"/>
    <w:rsid w:val="00AE4B29"/>
    <w:rsid w:val="00AE64BA"/>
    <w:rsid w:val="00AE64CF"/>
    <w:rsid w:val="00AE6EBD"/>
    <w:rsid w:val="00AF3A1C"/>
    <w:rsid w:val="00AF403F"/>
    <w:rsid w:val="00AF548D"/>
    <w:rsid w:val="00B0079F"/>
    <w:rsid w:val="00B014C8"/>
    <w:rsid w:val="00B02222"/>
    <w:rsid w:val="00B028B0"/>
    <w:rsid w:val="00B03917"/>
    <w:rsid w:val="00B04656"/>
    <w:rsid w:val="00B047DF"/>
    <w:rsid w:val="00B04A2F"/>
    <w:rsid w:val="00B04A70"/>
    <w:rsid w:val="00B0511E"/>
    <w:rsid w:val="00B11DF6"/>
    <w:rsid w:val="00B136C6"/>
    <w:rsid w:val="00B175B3"/>
    <w:rsid w:val="00B20932"/>
    <w:rsid w:val="00B26105"/>
    <w:rsid w:val="00B277CA"/>
    <w:rsid w:val="00B27869"/>
    <w:rsid w:val="00B2795D"/>
    <w:rsid w:val="00B30090"/>
    <w:rsid w:val="00B30558"/>
    <w:rsid w:val="00B3214F"/>
    <w:rsid w:val="00B33093"/>
    <w:rsid w:val="00B330E3"/>
    <w:rsid w:val="00B3435B"/>
    <w:rsid w:val="00B354C9"/>
    <w:rsid w:val="00B35A06"/>
    <w:rsid w:val="00B36019"/>
    <w:rsid w:val="00B400C1"/>
    <w:rsid w:val="00B40746"/>
    <w:rsid w:val="00B408BB"/>
    <w:rsid w:val="00B40E02"/>
    <w:rsid w:val="00B41E94"/>
    <w:rsid w:val="00B42138"/>
    <w:rsid w:val="00B42295"/>
    <w:rsid w:val="00B45901"/>
    <w:rsid w:val="00B47B00"/>
    <w:rsid w:val="00B51D07"/>
    <w:rsid w:val="00B523B4"/>
    <w:rsid w:val="00B523F4"/>
    <w:rsid w:val="00B54498"/>
    <w:rsid w:val="00B6006B"/>
    <w:rsid w:val="00B6230B"/>
    <w:rsid w:val="00B62DEA"/>
    <w:rsid w:val="00B63032"/>
    <w:rsid w:val="00B6668E"/>
    <w:rsid w:val="00B6751B"/>
    <w:rsid w:val="00B72C37"/>
    <w:rsid w:val="00B7382F"/>
    <w:rsid w:val="00B73F23"/>
    <w:rsid w:val="00B749FF"/>
    <w:rsid w:val="00B75311"/>
    <w:rsid w:val="00B76EC3"/>
    <w:rsid w:val="00B775FD"/>
    <w:rsid w:val="00B80C0D"/>
    <w:rsid w:val="00B81C28"/>
    <w:rsid w:val="00B822C5"/>
    <w:rsid w:val="00B82D74"/>
    <w:rsid w:val="00B835DF"/>
    <w:rsid w:val="00B84639"/>
    <w:rsid w:val="00B85059"/>
    <w:rsid w:val="00B861EC"/>
    <w:rsid w:val="00B91075"/>
    <w:rsid w:val="00B91371"/>
    <w:rsid w:val="00B92519"/>
    <w:rsid w:val="00B92B2C"/>
    <w:rsid w:val="00B92F48"/>
    <w:rsid w:val="00B973E3"/>
    <w:rsid w:val="00BA303C"/>
    <w:rsid w:val="00BA366E"/>
    <w:rsid w:val="00BA37F0"/>
    <w:rsid w:val="00BA40C3"/>
    <w:rsid w:val="00BA4C3D"/>
    <w:rsid w:val="00BA5719"/>
    <w:rsid w:val="00BA6562"/>
    <w:rsid w:val="00BA72F2"/>
    <w:rsid w:val="00BB0065"/>
    <w:rsid w:val="00BB1465"/>
    <w:rsid w:val="00BB2BBF"/>
    <w:rsid w:val="00BB3AD5"/>
    <w:rsid w:val="00BB63DA"/>
    <w:rsid w:val="00BB6B1E"/>
    <w:rsid w:val="00BB71B1"/>
    <w:rsid w:val="00BB764C"/>
    <w:rsid w:val="00BC00D9"/>
    <w:rsid w:val="00BC12C4"/>
    <w:rsid w:val="00BC173A"/>
    <w:rsid w:val="00BC3A1B"/>
    <w:rsid w:val="00BC609E"/>
    <w:rsid w:val="00BC7267"/>
    <w:rsid w:val="00BC7B55"/>
    <w:rsid w:val="00BD39BE"/>
    <w:rsid w:val="00BD455E"/>
    <w:rsid w:val="00BD5640"/>
    <w:rsid w:val="00BD7085"/>
    <w:rsid w:val="00BD7D61"/>
    <w:rsid w:val="00BE192A"/>
    <w:rsid w:val="00BE2CA8"/>
    <w:rsid w:val="00BE4414"/>
    <w:rsid w:val="00BE47CA"/>
    <w:rsid w:val="00BE485A"/>
    <w:rsid w:val="00BE4C65"/>
    <w:rsid w:val="00BE503D"/>
    <w:rsid w:val="00BE640F"/>
    <w:rsid w:val="00BE69A3"/>
    <w:rsid w:val="00BF026B"/>
    <w:rsid w:val="00BF07A8"/>
    <w:rsid w:val="00BF0D35"/>
    <w:rsid w:val="00BF2642"/>
    <w:rsid w:val="00BF2819"/>
    <w:rsid w:val="00BF2F46"/>
    <w:rsid w:val="00BF3B62"/>
    <w:rsid w:val="00BF455E"/>
    <w:rsid w:val="00BF4F25"/>
    <w:rsid w:val="00BF72F1"/>
    <w:rsid w:val="00BF7926"/>
    <w:rsid w:val="00BF7A9E"/>
    <w:rsid w:val="00C0187E"/>
    <w:rsid w:val="00C02A71"/>
    <w:rsid w:val="00C0374E"/>
    <w:rsid w:val="00C05B46"/>
    <w:rsid w:val="00C10576"/>
    <w:rsid w:val="00C10A6B"/>
    <w:rsid w:val="00C11B73"/>
    <w:rsid w:val="00C12F6D"/>
    <w:rsid w:val="00C13280"/>
    <w:rsid w:val="00C14578"/>
    <w:rsid w:val="00C1776F"/>
    <w:rsid w:val="00C20208"/>
    <w:rsid w:val="00C20F4F"/>
    <w:rsid w:val="00C22A56"/>
    <w:rsid w:val="00C245B7"/>
    <w:rsid w:val="00C24CCA"/>
    <w:rsid w:val="00C26288"/>
    <w:rsid w:val="00C26AF5"/>
    <w:rsid w:val="00C27398"/>
    <w:rsid w:val="00C27E5E"/>
    <w:rsid w:val="00C31F1C"/>
    <w:rsid w:val="00C33E93"/>
    <w:rsid w:val="00C36062"/>
    <w:rsid w:val="00C36072"/>
    <w:rsid w:val="00C3655B"/>
    <w:rsid w:val="00C36951"/>
    <w:rsid w:val="00C378C4"/>
    <w:rsid w:val="00C427DB"/>
    <w:rsid w:val="00C44123"/>
    <w:rsid w:val="00C45BF4"/>
    <w:rsid w:val="00C467E6"/>
    <w:rsid w:val="00C4719E"/>
    <w:rsid w:val="00C50178"/>
    <w:rsid w:val="00C53098"/>
    <w:rsid w:val="00C56820"/>
    <w:rsid w:val="00C57B82"/>
    <w:rsid w:val="00C60756"/>
    <w:rsid w:val="00C61ADF"/>
    <w:rsid w:val="00C628AF"/>
    <w:rsid w:val="00C6311E"/>
    <w:rsid w:val="00C632BE"/>
    <w:rsid w:val="00C6387F"/>
    <w:rsid w:val="00C64FE3"/>
    <w:rsid w:val="00C709A6"/>
    <w:rsid w:val="00C7388F"/>
    <w:rsid w:val="00C74450"/>
    <w:rsid w:val="00C763B1"/>
    <w:rsid w:val="00C80131"/>
    <w:rsid w:val="00C806E0"/>
    <w:rsid w:val="00C82EF5"/>
    <w:rsid w:val="00C848DC"/>
    <w:rsid w:val="00C869CB"/>
    <w:rsid w:val="00C86D6C"/>
    <w:rsid w:val="00C87C70"/>
    <w:rsid w:val="00C90362"/>
    <w:rsid w:val="00C9226E"/>
    <w:rsid w:val="00C931C9"/>
    <w:rsid w:val="00C959EE"/>
    <w:rsid w:val="00C97E8D"/>
    <w:rsid w:val="00CA5871"/>
    <w:rsid w:val="00CB1FEB"/>
    <w:rsid w:val="00CB2B96"/>
    <w:rsid w:val="00CB38B1"/>
    <w:rsid w:val="00CB3CEA"/>
    <w:rsid w:val="00CB47A7"/>
    <w:rsid w:val="00CB5E6B"/>
    <w:rsid w:val="00CB5ED9"/>
    <w:rsid w:val="00CB7EAE"/>
    <w:rsid w:val="00CC05A6"/>
    <w:rsid w:val="00CC1A75"/>
    <w:rsid w:val="00CC1B3C"/>
    <w:rsid w:val="00CC300C"/>
    <w:rsid w:val="00CC6B51"/>
    <w:rsid w:val="00CC6C3A"/>
    <w:rsid w:val="00CD1B09"/>
    <w:rsid w:val="00CD2F7C"/>
    <w:rsid w:val="00CD692B"/>
    <w:rsid w:val="00CD784E"/>
    <w:rsid w:val="00CD7C41"/>
    <w:rsid w:val="00CE045C"/>
    <w:rsid w:val="00CE0CC7"/>
    <w:rsid w:val="00CE1242"/>
    <w:rsid w:val="00CE1B80"/>
    <w:rsid w:val="00CE41E5"/>
    <w:rsid w:val="00CE6EEE"/>
    <w:rsid w:val="00CF022B"/>
    <w:rsid w:val="00CF068F"/>
    <w:rsid w:val="00CF3CF9"/>
    <w:rsid w:val="00CF6B93"/>
    <w:rsid w:val="00CF7AAF"/>
    <w:rsid w:val="00CF7DDE"/>
    <w:rsid w:val="00D03DCA"/>
    <w:rsid w:val="00D03FC1"/>
    <w:rsid w:val="00D04E26"/>
    <w:rsid w:val="00D0596E"/>
    <w:rsid w:val="00D064F9"/>
    <w:rsid w:val="00D07AA6"/>
    <w:rsid w:val="00D102F3"/>
    <w:rsid w:val="00D11A44"/>
    <w:rsid w:val="00D11E3F"/>
    <w:rsid w:val="00D13040"/>
    <w:rsid w:val="00D13BFF"/>
    <w:rsid w:val="00D21EFB"/>
    <w:rsid w:val="00D23B23"/>
    <w:rsid w:val="00D25744"/>
    <w:rsid w:val="00D2739D"/>
    <w:rsid w:val="00D27E4C"/>
    <w:rsid w:val="00D30D6B"/>
    <w:rsid w:val="00D310CB"/>
    <w:rsid w:val="00D340C4"/>
    <w:rsid w:val="00D34F94"/>
    <w:rsid w:val="00D36DFA"/>
    <w:rsid w:val="00D37485"/>
    <w:rsid w:val="00D41557"/>
    <w:rsid w:val="00D41CD5"/>
    <w:rsid w:val="00D43693"/>
    <w:rsid w:val="00D43955"/>
    <w:rsid w:val="00D456B5"/>
    <w:rsid w:val="00D45921"/>
    <w:rsid w:val="00D46443"/>
    <w:rsid w:val="00D5050D"/>
    <w:rsid w:val="00D51506"/>
    <w:rsid w:val="00D51547"/>
    <w:rsid w:val="00D515D4"/>
    <w:rsid w:val="00D51BA6"/>
    <w:rsid w:val="00D53074"/>
    <w:rsid w:val="00D57BEA"/>
    <w:rsid w:val="00D60911"/>
    <w:rsid w:val="00D6498D"/>
    <w:rsid w:val="00D70D89"/>
    <w:rsid w:val="00D711F5"/>
    <w:rsid w:val="00D71748"/>
    <w:rsid w:val="00D71799"/>
    <w:rsid w:val="00D71973"/>
    <w:rsid w:val="00D72CF3"/>
    <w:rsid w:val="00D7419C"/>
    <w:rsid w:val="00D741CA"/>
    <w:rsid w:val="00D8076B"/>
    <w:rsid w:val="00D80D49"/>
    <w:rsid w:val="00D80DD4"/>
    <w:rsid w:val="00D81472"/>
    <w:rsid w:val="00D82C9C"/>
    <w:rsid w:val="00D84B79"/>
    <w:rsid w:val="00D85803"/>
    <w:rsid w:val="00D864E4"/>
    <w:rsid w:val="00D8711D"/>
    <w:rsid w:val="00D87BA1"/>
    <w:rsid w:val="00D90128"/>
    <w:rsid w:val="00D90F36"/>
    <w:rsid w:val="00D96079"/>
    <w:rsid w:val="00D97602"/>
    <w:rsid w:val="00DA2F2A"/>
    <w:rsid w:val="00DA555E"/>
    <w:rsid w:val="00DB1459"/>
    <w:rsid w:val="00DB14F1"/>
    <w:rsid w:val="00DB22E6"/>
    <w:rsid w:val="00DB2A73"/>
    <w:rsid w:val="00DB44B3"/>
    <w:rsid w:val="00DB451F"/>
    <w:rsid w:val="00DB5620"/>
    <w:rsid w:val="00DB5A92"/>
    <w:rsid w:val="00DC1643"/>
    <w:rsid w:val="00DC2C67"/>
    <w:rsid w:val="00DC34C0"/>
    <w:rsid w:val="00DC4F31"/>
    <w:rsid w:val="00DC5193"/>
    <w:rsid w:val="00DD7B5C"/>
    <w:rsid w:val="00DD7C6D"/>
    <w:rsid w:val="00DE053D"/>
    <w:rsid w:val="00DE0601"/>
    <w:rsid w:val="00DE0DE5"/>
    <w:rsid w:val="00DE0E9F"/>
    <w:rsid w:val="00DE23FC"/>
    <w:rsid w:val="00DE2E82"/>
    <w:rsid w:val="00DE329E"/>
    <w:rsid w:val="00DE32B8"/>
    <w:rsid w:val="00DE4B94"/>
    <w:rsid w:val="00DE580A"/>
    <w:rsid w:val="00DE6867"/>
    <w:rsid w:val="00DE7148"/>
    <w:rsid w:val="00DE7B23"/>
    <w:rsid w:val="00DF0AC3"/>
    <w:rsid w:val="00DF23E3"/>
    <w:rsid w:val="00DF265E"/>
    <w:rsid w:val="00DF2C9F"/>
    <w:rsid w:val="00DF2F0B"/>
    <w:rsid w:val="00DF3506"/>
    <w:rsid w:val="00DF54ED"/>
    <w:rsid w:val="00DF6E75"/>
    <w:rsid w:val="00DF72EF"/>
    <w:rsid w:val="00E04A03"/>
    <w:rsid w:val="00E12324"/>
    <w:rsid w:val="00E12384"/>
    <w:rsid w:val="00E1253D"/>
    <w:rsid w:val="00E1364B"/>
    <w:rsid w:val="00E15B34"/>
    <w:rsid w:val="00E16BAB"/>
    <w:rsid w:val="00E16D45"/>
    <w:rsid w:val="00E17CED"/>
    <w:rsid w:val="00E2006C"/>
    <w:rsid w:val="00E219FF"/>
    <w:rsid w:val="00E2258D"/>
    <w:rsid w:val="00E22FAD"/>
    <w:rsid w:val="00E24ED5"/>
    <w:rsid w:val="00E2552B"/>
    <w:rsid w:val="00E259D1"/>
    <w:rsid w:val="00E25A87"/>
    <w:rsid w:val="00E31F56"/>
    <w:rsid w:val="00E33A7A"/>
    <w:rsid w:val="00E36979"/>
    <w:rsid w:val="00E37488"/>
    <w:rsid w:val="00E42B23"/>
    <w:rsid w:val="00E42F09"/>
    <w:rsid w:val="00E50B26"/>
    <w:rsid w:val="00E532B9"/>
    <w:rsid w:val="00E53870"/>
    <w:rsid w:val="00E57A6C"/>
    <w:rsid w:val="00E61149"/>
    <w:rsid w:val="00E613D1"/>
    <w:rsid w:val="00E677C7"/>
    <w:rsid w:val="00E70321"/>
    <w:rsid w:val="00E74C18"/>
    <w:rsid w:val="00E75B96"/>
    <w:rsid w:val="00E76170"/>
    <w:rsid w:val="00E763D2"/>
    <w:rsid w:val="00E7661D"/>
    <w:rsid w:val="00E80592"/>
    <w:rsid w:val="00E80747"/>
    <w:rsid w:val="00E835C9"/>
    <w:rsid w:val="00E83BB7"/>
    <w:rsid w:val="00EA1484"/>
    <w:rsid w:val="00EA2CF3"/>
    <w:rsid w:val="00EA6BC5"/>
    <w:rsid w:val="00EA7CAD"/>
    <w:rsid w:val="00EA7D1E"/>
    <w:rsid w:val="00EA7D89"/>
    <w:rsid w:val="00EB0866"/>
    <w:rsid w:val="00EB1468"/>
    <w:rsid w:val="00EB296C"/>
    <w:rsid w:val="00EB2C14"/>
    <w:rsid w:val="00EB41AF"/>
    <w:rsid w:val="00EB4EA6"/>
    <w:rsid w:val="00EB78E2"/>
    <w:rsid w:val="00EC0DC7"/>
    <w:rsid w:val="00EC23B1"/>
    <w:rsid w:val="00EC273A"/>
    <w:rsid w:val="00EC33B3"/>
    <w:rsid w:val="00EC3CE9"/>
    <w:rsid w:val="00EC5895"/>
    <w:rsid w:val="00EC6983"/>
    <w:rsid w:val="00EC769F"/>
    <w:rsid w:val="00ED2D28"/>
    <w:rsid w:val="00ED4B59"/>
    <w:rsid w:val="00ED5E8C"/>
    <w:rsid w:val="00EE0E49"/>
    <w:rsid w:val="00EE2CCB"/>
    <w:rsid w:val="00EE3CB7"/>
    <w:rsid w:val="00EE581B"/>
    <w:rsid w:val="00EE6B02"/>
    <w:rsid w:val="00EE6E5E"/>
    <w:rsid w:val="00EF2C97"/>
    <w:rsid w:val="00F01006"/>
    <w:rsid w:val="00F04342"/>
    <w:rsid w:val="00F04D70"/>
    <w:rsid w:val="00F0517D"/>
    <w:rsid w:val="00F055C1"/>
    <w:rsid w:val="00F05F62"/>
    <w:rsid w:val="00F063B8"/>
    <w:rsid w:val="00F078A1"/>
    <w:rsid w:val="00F118BE"/>
    <w:rsid w:val="00F14B61"/>
    <w:rsid w:val="00F14BD5"/>
    <w:rsid w:val="00F15781"/>
    <w:rsid w:val="00F15E4C"/>
    <w:rsid w:val="00F16D8C"/>
    <w:rsid w:val="00F1763E"/>
    <w:rsid w:val="00F2027B"/>
    <w:rsid w:val="00F2195B"/>
    <w:rsid w:val="00F21A3E"/>
    <w:rsid w:val="00F22932"/>
    <w:rsid w:val="00F23141"/>
    <w:rsid w:val="00F23CCD"/>
    <w:rsid w:val="00F24D72"/>
    <w:rsid w:val="00F25B03"/>
    <w:rsid w:val="00F26868"/>
    <w:rsid w:val="00F30975"/>
    <w:rsid w:val="00F30AF3"/>
    <w:rsid w:val="00F31156"/>
    <w:rsid w:val="00F37845"/>
    <w:rsid w:val="00F37AC8"/>
    <w:rsid w:val="00F40924"/>
    <w:rsid w:val="00F411B0"/>
    <w:rsid w:val="00F4369F"/>
    <w:rsid w:val="00F448C4"/>
    <w:rsid w:val="00F5002C"/>
    <w:rsid w:val="00F55DBA"/>
    <w:rsid w:val="00F56407"/>
    <w:rsid w:val="00F60805"/>
    <w:rsid w:val="00F60B76"/>
    <w:rsid w:val="00F61E6D"/>
    <w:rsid w:val="00F642BE"/>
    <w:rsid w:val="00F64FFB"/>
    <w:rsid w:val="00F65ADC"/>
    <w:rsid w:val="00F6713A"/>
    <w:rsid w:val="00F67243"/>
    <w:rsid w:val="00F67D92"/>
    <w:rsid w:val="00F700D5"/>
    <w:rsid w:val="00F70B1E"/>
    <w:rsid w:val="00F70C8F"/>
    <w:rsid w:val="00F72E6F"/>
    <w:rsid w:val="00F72EED"/>
    <w:rsid w:val="00F744CB"/>
    <w:rsid w:val="00F74562"/>
    <w:rsid w:val="00F770BA"/>
    <w:rsid w:val="00F80737"/>
    <w:rsid w:val="00F821D9"/>
    <w:rsid w:val="00F82322"/>
    <w:rsid w:val="00F86DC1"/>
    <w:rsid w:val="00F873F5"/>
    <w:rsid w:val="00F900CF"/>
    <w:rsid w:val="00F905C8"/>
    <w:rsid w:val="00F92A72"/>
    <w:rsid w:val="00F94151"/>
    <w:rsid w:val="00F94E8F"/>
    <w:rsid w:val="00F96A0D"/>
    <w:rsid w:val="00F96E9E"/>
    <w:rsid w:val="00FA5AF9"/>
    <w:rsid w:val="00FA5F61"/>
    <w:rsid w:val="00FA633B"/>
    <w:rsid w:val="00FA6721"/>
    <w:rsid w:val="00FA7629"/>
    <w:rsid w:val="00FB42F5"/>
    <w:rsid w:val="00FB5CEC"/>
    <w:rsid w:val="00FB5D7F"/>
    <w:rsid w:val="00FB5FD5"/>
    <w:rsid w:val="00FB6729"/>
    <w:rsid w:val="00FB6759"/>
    <w:rsid w:val="00FC04E7"/>
    <w:rsid w:val="00FC0592"/>
    <w:rsid w:val="00FC1F67"/>
    <w:rsid w:val="00FC6817"/>
    <w:rsid w:val="00FC6AD4"/>
    <w:rsid w:val="00FD06FB"/>
    <w:rsid w:val="00FD1268"/>
    <w:rsid w:val="00FD2841"/>
    <w:rsid w:val="00FD3E25"/>
    <w:rsid w:val="00FD4D32"/>
    <w:rsid w:val="00FD7089"/>
    <w:rsid w:val="00FE07E0"/>
    <w:rsid w:val="00FE2FB8"/>
    <w:rsid w:val="00FE45AF"/>
    <w:rsid w:val="00FE4FD6"/>
    <w:rsid w:val="00FE5201"/>
    <w:rsid w:val="00FE5D4A"/>
    <w:rsid w:val="00FE7A8A"/>
    <w:rsid w:val="00FF0F3F"/>
    <w:rsid w:val="00FF751C"/>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06899"/>
  <w15:chartTrackingRefBased/>
  <w15:docId w15:val="{7C569534-D79F-4ED5-9073-7ED9D5E52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EEE"/>
    <w:rPr>
      <w:sz w:val="24"/>
      <w:lang w:val="en-GB"/>
    </w:rPr>
  </w:style>
  <w:style w:type="paragraph" w:styleId="Heading1">
    <w:name w:val="heading 1"/>
    <w:basedOn w:val="Normal"/>
    <w:next w:val="Normal"/>
    <w:link w:val="Heading1Char"/>
    <w:uiPriority w:val="9"/>
    <w:qFormat/>
    <w:rsid w:val="007C50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73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7A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338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338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1D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1D1A"/>
    <w:rPr>
      <w:lang w:val="en-GB"/>
    </w:rPr>
  </w:style>
  <w:style w:type="paragraph" w:styleId="Footer">
    <w:name w:val="footer"/>
    <w:basedOn w:val="Normal"/>
    <w:link w:val="FooterChar"/>
    <w:uiPriority w:val="99"/>
    <w:unhideWhenUsed/>
    <w:rsid w:val="00A01D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1D1A"/>
    <w:rPr>
      <w:lang w:val="en-GB"/>
    </w:rPr>
  </w:style>
  <w:style w:type="paragraph" w:styleId="Title">
    <w:name w:val="Title"/>
    <w:basedOn w:val="Normal"/>
    <w:next w:val="Normal"/>
    <w:link w:val="TitleChar"/>
    <w:uiPriority w:val="10"/>
    <w:qFormat/>
    <w:rsid w:val="00943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3680"/>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7C500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C500A"/>
    <w:pPr>
      <w:outlineLvl w:val="9"/>
    </w:pPr>
    <w:rPr>
      <w:lang w:val="en-US"/>
    </w:rPr>
  </w:style>
  <w:style w:type="paragraph" w:styleId="TOC1">
    <w:name w:val="toc 1"/>
    <w:basedOn w:val="Normal"/>
    <w:next w:val="Normal"/>
    <w:autoRedefine/>
    <w:uiPriority w:val="39"/>
    <w:unhideWhenUsed/>
    <w:rsid w:val="005635CF"/>
    <w:pPr>
      <w:spacing w:after="100"/>
    </w:pPr>
  </w:style>
  <w:style w:type="character" w:styleId="Hyperlink">
    <w:name w:val="Hyperlink"/>
    <w:basedOn w:val="DefaultParagraphFont"/>
    <w:uiPriority w:val="99"/>
    <w:unhideWhenUsed/>
    <w:rsid w:val="005635CF"/>
    <w:rPr>
      <w:color w:val="0563C1" w:themeColor="hyperlink"/>
      <w:u w:val="single"/>
    </w:rPr>
  </w:style>
  <w:style w:type="paragraph" w:styleId="ListParagraph">
    <w:name w:val="List Paragraph"/>
    <w:basedOn w:val="Normal"/>
    <w:uiPriority w:val="34"/>
    <w:qFormat/>
    <w:rsid w:val="00590D28"/>
    <w:pPr>
      <w:ind w:left="720"/>
      <w:contextualSpacing/>
    </w:pPr>
  </w:style>
  <w:style w:type="character" w:customStyle="1" w:styleId="UnresolvedMention1">
    <w:name w:val="Unresolved Mention1"/>
    <w:basedOn w:val="DefaultParagraphFont"/>
    <w:uiPriority w:val="99"/>
    <w:semiHidden/>
    <w:unhideWhenUsed/>
    <w:rsid w:val="00501218"/>
    <w:rPr>
      <w:color w:val="605E5C"/>
      <w:shd w:val="clear" w:color="auto" w:fill="E1DFDD"/>
    </w:rPr>
  </w:style>
  <w:style w:type="table" w:styleId="TableGrid">
    <w:name w:val="Table Grid"/>
    <w:basedOn w:val="TableNormal"/>
    <w:uiPriority w:val="39"/>
    <w:rsid w:val="00D81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6773C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6773C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6773C5"/>
    <w:rPr>
      <w:rFonts w:asciiTheme="majorHAnsi" w:eastAsiaTheme="majorEastAsia" w:hAnsiTheme="majorHAnsi" w:cstheme="majorBidi"/>
      <w:color w:val="2F5496" w:themeColor="accent1" w:themeShade="BF"/>
      <w:sz w:val="26"/>
      <w:szCs w:val="26"/>
      <w:lang w:val="en-GB"/>
    </w:rPr>
  </w:style>
  <w:style w:type="paragraph" w:styleId="Caption">
    <w:name w:val="caption"/>
    <w:basedOn w:val="Normal"/>
    <w:next w:val="Normal"/>
    <w:uiPriority w:val="35"/>
    <w:unhideWhenUsed/>
    <w:qFormat/>
    <w:rsid w:val="00BA656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84639"/>
    <w:rPr>
      <w:color w:val="954F72" w:themeColor="followedHyperlink"/>
      <w:u w:val="single"/>
    </w:rPr>
  </w:style>
  <w:style w:type="character" w:styleId="PlaceholderText">
    <w:name w:val="Placeholder Text"/>
    <w:basedOn w:val="DefaultParagraphFont"/>
    <w:uiPriority w:val="99"/>
    <w:semiHidden/>
    <w:rsid w:val="007531DF"/>
    <w:rPr>
      <w:color w:val="808080"/>
    </w:rPr>
  </w:style>
  <w:style w:type="character" w:customStyle="1" w:styleId="Heading3Char">
    <w:name w:val="Heading 3 Char"/>
    <w:basedOn w:val="DefaultParagraphFont"/>
    <w:link w:val="Heading3"/>
    <w:uiPriority w:val="9"/>
    <w:rsid w:val="00BF7A9E"/>
    <w:rPr>
      <w:rFonts w:asciiTheme="majorHAnsi" w:eastAsiaTheme="majorEastAsia" w:hAnsiTheme="majorHAnsi" w:cstheme="majorBidi"/>
      <w:color w:val="1F3763" w:themeColor="accent1" w:themeShade="7F"/>
      <w:sz w:val="24"/>
      <w:szCs w:val="24"/>
      <w:lang w:val="en-GB"/>
    </w:rPr>
  </w:style>
  <w:style w:type="paragraph" w:styleId="NormalWeb">
    <w:name w:val="Normal (Web)"/>
    <w:basedOn w:val="Normal"/>
    <w:uiPriority w:val="99"/>
    <w:semiHidden/>
    <w:unhideWhenUsed/>
    <w:rsid w:val="00F65ADC"/>
    <w:pPr>
      <w:spacing w:before="100" w:beforeAutospacing="1" w:after="100" w:afterAutospacing="1" w:line="240" w:lineRule="auto"/>
    </w:pPr>
    <w:rPr>
      <w:rFonts w:ascii="Times New Roman" w:eastAsia="Times New Roman" w:hAnsi="Times New Roman" w:cs="Times New Roman"/>
      <w:szCs w:val="24"/>
    </w:rPr>
  </w:style>
  <w:style w:type="character" w:customStyle="1" w:styleId="nolink">
    <w:name w:val="nolink"/>
    <w:basedOn w:val="DefaultParagraphFont"/>
    <w:rsid w:val="00F65ADC"/>
  </w:style>
  <w:style w:type="table" w:styleId="PlainTable2">
    <w:name w:val="Plain Table 2"/>
    <w:basedOn w:val="TableNormal"/>
    <w:uiPriority w:val="42"/>
    <w:rsid w:val="008F1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E80592"/>
    <w:pPr>
      <w:spacing w:after="240" w:line="240" w:lineRule="auto"/>
    </w:pPr>
  </w:style>
  <w:style w:type="character" w:styleId="Emphasis">
    <w:name w:val="Emphasis"/>
    <w:basedOn w:val="DefaultParagraphFont"/>
    <w:uiPriority w:val="20"/>
    <w:qFormat/>
    <w:rsid w:val="009223FE"/>
    <w:rPr>
      <w:i/>
      <w:iCs/>
    </w:rPr>
  </w:style>
  <w:style w:type="table" w:styleId="GridTable1Light">
    <w:name w:val="Grid Table 1 Light"/>
    <w:basedOn w:val="TableNormal"/>
    <w:uiPriority w:val="46"/>
    <w:rsid w:val="00A154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E259D1"/>
    <w:pPr>
      <w:spacing w:after="100"/>
      <w:ind w:left="240"/>
    </w:pPr>
  </w:style>
  <w:style w:type="paragraph" w:styleId="TOC3">
    <w:name w:val="toc 3"/>
    <w:basedOn w:val="Normal"/>
    <w:next w:val="Normal"/>
    <w:autoRedefine/>
    <w:uiPriority w:val="39"/>
    <w:unhideWhenUsed/>
    <w:rsid w:val="00E259D1"/>
    <w:pPr>
      <w:spacing w:after="100"/>
      <w:ind w:left="480"/>
    </w:pPr>
  </w:style>
  <w:style w:type="paragraph" w:styleId="Subtitle">
    <w:name w:val="Subtitle"/>
    <w:basedOn w:val="Normal"/>
    <w:next w:val="Normal"/>
    <w:link w:val="SubtitleChar"/>
    <w:uiPriority w:val="11"/>
    <w:qFormat/>
    <w:rsid w:val="006338EA"/>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6338EA"/>
    <w:rPr>
      <w:rFonts w:eastAsiaTheme="minorEastAsia"/>
      <w:color w:val="5A5A5A" w:themeColor="text1" w:themeTint="A5"/>
      <w:spacing w:val="15"/>
      <w:lang w:val="en-GB"/>
    </w:rPr>
  </w:style>
  <w:style w:type="character" w:customStyle="1" w:styleId="Heading4Char">
    <w:name w:val="Heading 4 Char"/>
    <w:basedOn w:val="DefaultParagraphFont"/>
    <w:link w:val="Heading4"/>
    <w:uiPriority w:val="9"/>
    <w:rsid w:val="006338EA"/>
    <w:rPr>
      <w:rFonts w:asciiTheme="majorHAnsi" w:eastAsiaTheme="majorEastAsia" w:hAnsiTheme="majorHAnsi" w:cstheme="majorBidi"/>
      <w:i/>
      <w:iCs/>
      <w:color w:val="2F5496" w:themeColor="accent1" w:themeShade="BF"/>
      <w:sz w:val="24"/>
      <w:lang w:val="en-GB"/>
    </w:rPr>
  </w:style>
  <w:style w:type="character" w:customStyle="1" w:styleId="Heading5Char">
    <w:name w:val="Heading 5 Char"/>
    <w:basedOn w:val="DefaultParagraphFont"/>
    <w:link w:val="Heading5"/>
    <w:uiPriority w:val="9"/>
    <w:rsid w:val="006338EA"/>
    <w:rPr>
      <w:rFonts w:asciiTheme="majorHAnsi" w:eastAsiaTheme="majorEastAsia" w:hAnsiTheme="majorHAnsi" w:cstheme="majorBidi"/>
      <w:color w:val="2F5496" w:themeColor="accent1" w:themeShade="BF"/>
      <w:sz w:val="24"/>
      <w:lang w:val="en-GB"/>
    </w:rPr>
  </w:style>
  <w:style w:type="character" w:styleId="UnresolvedMention">
    <w:name w:val="Unresolved Mention"/>
    <w:basedOn w:val="DefaultParagraphFont"/>
    <w:uiPriority w:val="99"/>
    <w:semiHidden/>
    <w:unhideWhenUsed/>
    <w:rsid w:val="005B6374"/>
    <w:rPr>
      <w:color w:val="605E5C"/>
      <w:shd w:val="clear" w:color="auto" w:fill="E1DFDD"/>
    </w:rPr>
  </w:style>
  <w:style w:type="character" w:customStyle="1" w:styleId="q4iawc">
    <w:name w:val="q4iawc"/>
    <w:basedOn w:val="DefaultParagraphFont"/>
    <w:rsid w:val="00E12384"/>
  </w:style>
  <w:style w:type="character" w:styleId="SubtleEmphasis">
    <w:name w:val="Subtle Emphasis"/>
    <w:basedOn w:val="DefaultParagraphFont"/>
    <w:uiPriority w:val="19"/>
    <w:qFormat/>
    <w:rsid w:val="00A1505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92452">
      <w:bodyDiv w:val="1"/>
      <w:marLeft w:val="0"/>
      <w:marRight w:val="0"/>
      <w:marTop w:val="0"/>
      <w:marBottom w:val="0"/>
      <w:divBdr>
        <w:top w:val="none" w:sz="0" w:space="0" w:color="auto"/>
        <w:left w:val="none" w:sz="0" w:space="0" w:color="auto"/>
        <w:bottom w:val="none" w:sz="0" w:space="0" w:color="auto"/>
        <w:right w:val="none" w:sz="0" w:space="0" w:color="auto"/>
      </w:divBdr>
    </w:div>
    <w:div w:id="97068737">
      <w:bodyDiv w:val="1"/>
      <w:marLeft w:val="0"/>
      <w:marRight w:val="0"/>
      <w:marTop w:val="0"/>
      <w:marBottom w:val="0"/>
      <w:divBdr>
        <w:top w:val="none" w:sz="0" w:space="0" w:color="auto"/>
        <w:left w:val="none" w:sz="0" w:space="0" w:color="auto"/>
        <w:bottom w:val="none" w:sz="0" w:space="0" w:color="auto"/>
        <w:right w:val="none" w:sz="0" w:space="0" w:color="auto"/>
      </w:divBdr>
    </w:div>
    <w:div w:id="108939396">
      <w:bodyDiv w:val="1"/>
      <w:marLeft w:val="0"/>
      <w:marRight w:val="0"/>
      <w:marTop w:val="0"/>
      <w:marBottom w:val="0"/>
      <w:divBdr>
        <w:top w:val="none" w:sz="0" w:space="0" w:color="auto"/>
        <w:left w:val="none" w:sz="0" w:space="0" w:color="auto"/>
        <w:bottom w:val="none" w:sz="0" w:space="0" w:color="auto"/>
        <w:right w:val="none" w:sz="0" w:space="0" w:color="auto"/>
      </w:divBdr>
      <w:divsChild>
        <w:div w:id="1312979276">
          <w:marLeft w:val="0"/>
          <w:marRight w:val="0"/>
          <w:marTop w:val="0"/>
          <w:marBottom w:val="0"/>
          <w:divBdr>
            <w:top w:val="none" w:sz="0" w:space="0" w:color="auto"/>
            <w:left w:val="none" w:sz="0" w:space="0" w:color="auto"/>
            <w:bottom w:val="none" w:sz="0" w:space="0" w:color="auto"/>
            <w:right w:val="none" w:sz="0" w:space="0" w:color="auto"/>
          </w:divBdr>
          <w:divsChild>
            <w:div w:id="1212616227">
              <w:marLeft w:val="0"/>
              <w:marRight w:val="0"/>
              <w:marTop w:val="0"/>
              <w:marBottom w:val="0"/>
              <w:divBdr>
                <w:top w:val="none" w:sz="0" w:space="0" w:color="auto"/>
                <w:left w:val="none" w:sz="0" w:space="0" w:color="auto"/>
                <w:bottom w:val="none" w:sz="0" w:space="0" w:color="auto"/>
                <w:right w:val="none" w:sz="0" w:space="0" w:color="auto"/>
              </w:divBdr>
              <w:divsChild>
                <w:div w:id="1242640189">
                  <w:marLeft w:val="0"/>
                  <w:marRight w:val="0"/>
                  <w:marTop w:val="0"/>
                  <w:marBottom w:val="0"/>
                  <w:divBdr>
                    <w:top w:val="none" w:sz="0" w:space="0" w:color="auto"/>
                    <w:left w:val="none" w:sz="0" w:space="0" w:color="auto"/>
                    <w:bottom w:val="none" w:sz="0" w:space="0" w:color="auto"/>
                    <w:right w:val="none" w:sz="0" w:space="0" w:color="auto"/>
                  </w:divBdr>
                </w:div>
              </w:divsChild>
            </w:div>
            <w:div w:id="174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1548">
      <w:bodyDiv w:val="1"/>
      <w:marLeft w:val="0"/>
      <w:marRight w:val="0"/>
      <w:marTop w:val="0"/>
      <w:marBottom w:val="0"/>
      <w:divBdr>
        <w:top w:val="none" w:sz="0" w:space="0" w:color="auto"/>
        <w:left w:val="none" w:sz="0" w:space="0" w:color="auto"/>
        <w:bottom w:val="none" w:sz="0" w:space="0" w:color="auto"/>
        <w:right w:val="none" w:sz="0" w:space="0" w:color="auto"/>
      </w:divBdr>
      <w:divsChild>
        <w:div w:id="1871185135">
          <w:marLeft w:val="0"/>
          <w:marRight w:val="0"/>
          <w:marTop w:val="0"/>
          <w:marBottom w:val="0"/>
          <w:divBdr>
            <w:top w:val="none" w:sz="0" w:space="0" w:color="auto"/>
            <w:left w:val="none" w:sz="0" w:space="0" w:color="auto"/>
            <w:bottom w:val="none" w:sz="0" w:space="0" w:color="auto"/>
            <w:right w:val="none" w:sz="0" w:space="0" w:color="auto"/>
          </w:divBdr>
          <w:divsChild>
            <w:div w:id="218057804">
              <w:marLeft w:val="0"/>
              <w:marRight w:val="0"/>
              <w:marTop w:val="0"/>
              <w:marBottom w:val="0"/>
              <w:divBdr>
                <w:top w:val="none" w:sz="0" w:space="0" w:color="auto"/>
                <w:left w:val="none" w:sz="0" w:space="0" w:color="auto"/>
                <w:bottom w:val="none" w:sz="0" w:space="0" w:color="auto"/>
                <w:right w:val="none" w:sz="0" w:space="0" w:color="auto"/>
              </w:divBdr>
              <w:divsChild>
                <w:div w:id="1940791445">
                  <w:marLeft w:val="0"/>
                  <w:marRight w:val="0"/>
                  <w:marTop w:val="0"/>
                  <w:marBottom w:val="0"/>
                  <w:divBdr>
                    <w:top w:val="none" w:sz="0" w:space="0" w:color="auto"/>
                    <w:left w:val="none" w:sz="0" w:space="0" w:color="auto"/>
                    <w:bottom w:val="none" w:sz="0" w:space="0" w:color="auto"/>
                    <w:right w:val="none" w:sz="0" w:space="0" w:color="auto"/>
                  </w:divBdr>
                </w:div>
              </w:divsChild>
            </w:div>
            <w:div w:id="8122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2032">
      <w:bodyDiv w:val="1"/>
      <w:marLeft w:val="0"/>
      <w:marRight w:val="0"/>
      <w:marTop w:val="0"/>
      <w:marBottom w:val="0"/>
      <w:divBdr>
        <w:top w:val="none" w:sz="0" w:space="0" w:color="auto"/>
        <w:left w:val="none" w:sz="0" w:space="0" w:color="auto"/>
        <w:bottom w:val="none" w:sz="0" w:space="0" w:color="auto"/>
        <w:right w:val="none" w:sz="0" w:space="0" w:color="auto"/>
      </w:divBdr>
    </w:div>
    <w:div w:id="379398862">
      <w:bodyDiv w:val="1"/>
      <w:marLeft w:val="0"/>
      <w:marRight w:val="0"/>
      <w:marTop w:val="0"/>
      <w:marBottom w:val="0"/>
      <w:divBdr>
        <w:top w:val="none" w:sz="0" w:space="0" w:color="auto"/>
        <w:left w:val="none" w:sz="0" w:space="0" w:color="auto"/>
        <w:bottom w:val="none" w:sz="0" w:space="0" w:color="auto"/>
        <w:right w:val="none" w:sz="0" w:space="0" w:color="auto"/>
      </w:divBdr>
    </w:div>
    <w:div w:id="487868680">
      <w:bodyDiv w:val="1"/>
      <w:marLeft w:val="0"/>
      <w:marRight w:val="0"/>
      <w:marTop w:val="0"/>
      <w:marBottom w:val="0"/>
      <w:divBdr>
        <w:top w:val="none" w:sz="0" w:space="0" w:color="auto"/>
        <w:left w:val="none" w:sz="0" w:space="0" w:color="auto"/>
        <w:bottom w:val="none" w:sz="0" w:space="0" w:color="auto"/>
        <w:right w:val="none" w:sz="0" w:space="0" w:color="auto"/>
      </w:divBdr>
      <w:divsChild>
        <w:div w:id="128206618">
          <w:marLeft w:val="0"/>
          <w:marRight w:val="0"/>
          <w:marTop w:val="0"/>
          <w:marBottom w:val="0"/>
          <w:divBdr>
            <w:top w:val="none" w:sz="0" w:space="0" w:color="auto"/>
            <w:left w:val="none" w:sz="0" w:space="0" w:color="auto"/>
            <w:bottom w:val="none" w:sz="0" w:space="0" w:color="auto"/>
            <w:right w:val="none" w:sz="0" w:space="0" w:color="auto"/>
          </w:divBdr>
          <w:divsChild>
            <w:div w:id="151605104">
              <w:marLeft w:val="0"/>
              <w:marRight w:val="0"/>
              <w:marTop w:val="0"/>
              <w:marBottom w:val="0"/>
              <w:divBdr>
                <w:top w:val="none" w:sz="0" w:space="0" w:color="auto"/>
                <w:left w:val="none" w:sz="0" w:space="0" w:color="auto"/>
                <w:bottom w:val="none" w:sz="0" w:space="0" w:color="auto"/>
                <w:right w:val="none" w:sz="0" w:space="0" w:color="auto"/>
              </w:divBdr>
              <w:divsChild>
                <w:div w:id="232588896">
                  <w:marLeft w:val="0"/>
                  <w:marRight w:val="0"/>
                  <w:marTop w:val="0"/>
                  <w:marBottom w:val="0"/>
                  <w:divBdr>
                    <w:top w:val="none" w:sz="0" w:space="0" w:color="auto"/>
                    <w:left w:val="none" w:sz="0" w:space="0" w:color="auto"/>
                    <w:bottom w:val="none" w:sz="0" w:space="0" w:color="auto"/>
                    <w:right w:val="none" w:sz="0" w:space="0" w:color="auto"/>
                  </w:divBdr>
                </w:div>
              </w:divsChild>
            </w:div>
            <w:div w:id="7566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1948">
      <w:bodyDiv w:val="1"/>
      <w:marLeft w:val="0"/>
      <w:marRight w:val="0"/>
      <w:marTop w:val="0"/>
      <w:marBottom w:val="0"/>
      <w:divBdr>
        <w:top w:val="none" w:sz="0" w:space="0" w:color="auto"/>
        <w:left w:val="none" w:sz="0" w:space="0" w:color="auto"/>
        <w:bottom w:val="none" w:sz="0" w:space="0" w:color="auto"/>
        <w:right w:val="none" w:sz="0" w:space="0" w:color="auto"/>
      </w:divBdr>
    </w:div>
    <w:div w:id="502404014">
      <w:bodyDiv w:val="1"/>
      <w:marLeft w:val="0"/>
      <w:marRight w:val="0"/>
      <w:marTop w:val="0"/>
      <w:marBottom w:val="0"/>
      <w:divBdr>
        <w:top w:val="none" w:sz="0" w:space="0" w:color="auto"/>
        <w:left w:val="none" w:sz="0" w:space="0" w:color="auto"/>
        <w:bottom w:val="none" w:sz="0" w:space="0" w:color="auto"/>
        <w:right w:val="none" w:sz="0" w:space="0" w:color="auto"/>
      </w:divBdr>
    </w:div>
    <w:div w:id="508179714">
      <w:bodyDiv w:val="1"/>
      <w:marLeft w:val="0"/>
      <w:marRight w:val="0"/>
      <w:marTop w:val="0"/>
      <w:marBottom w:val="0"/>
      <w:divBdr>
        <w:top w:val="none" w:sz="0" w:space="0" w:color="auto"/>
        <w:left w:val="none" w:sz="0" w:space="0" w:color="auto"/>
        <w:bottom w:val="none" w:sz="0" w:space="0" w:color="auto"/>
        <w:right w:val="none" w:sz="0" w:space="0" w:color="auto"/>
      </w:divBdr>
    </w:div>
    <w:div w:id="584537144">
      <w:bodyDiv w:val="1"/>
      <w:marLeft w:val="0"/>
      <w:marRight w:val="0"/>
      <w:marTop w:val="0"/>
      <w:marBottom w:val="0"/>
      <w:divBdr>
        <w:top w:val="none" w:sz="0" w:space="0" w:color="auto"/>
        <w:left w:val="none" w:sz="0" w:space="0" w:color="auto"/>
        <w:bottom w:val="none" w:sz="0" w:space="0" w:color="auto"/>
        <w:right w:val="none" w:sz="0" w:space="0" w:color="auto"/>
      </w:divBdr>
    </w:div>
    <w:div w:id="591742780">
      <w:bodyDiv w:val="1"/>
      <w:marLeft w:val="0"/>
      <w:marRight w:val="0"/>
      <w:marTop w:val="0"/>
      <w:marBottom w:val="0"/>
      <w:divBdr>
        <w:top w:val="none" w:sz="0" w:space="0" w:color="auto"/>
        <w:left w:val="none" w:sz="0" w:space="0" w:color="auto"/>
        <w:bottom w:val="none" w:sz="0" w:space="0" w:color="auto"/>
        <w:right w:val="none" w:sz="0" w:space="0" w:color="auto"/>
      </w:divBdr>
    </w:div>
    <w:div w:id="640578274">
      <w:bodyDiv w:val="1"/>
      <w:marLeft w:val="0"/>
      <w:marRight w:val="0"/>
      <w:marTop w:val="0"/>
      <w:marBottom w:val="0"/>
      <w:divBdr>
        <w:top w:val="none" w:sz="0" w:space="0" w:color="auto"/>
        <w:left w:val="none" w:sz="0" w:space="0" w:color="auto"/>
        <w:bottom w:val="none" w:sz="0" w:space="0" w:color="auto"/>
        <w:right w:val="none" w:sz="0" w:space="0" w:color="auto"/>
      </w:divBdr>
    </w:div>
    <w:div w:id="651521654">
      <w:bodyDiv w:val="1"/>
      <w:marLeft w:val="0"/>
      <w:marRight w:val="0"/>
      <w:marTop w:val="0"/>
      <w:marBottom w:val="0"/>
      <w:divBdr>
        <w:top w:val="none" w:sz="0" w:space="0" w:color="auto"/>
        <w:left w:val="none" w:sz="0" w:space="0" w:color="auto"/>
        <w:bottom w:val="none" w:sz="0" w:space="0" w:color="auto"/>
        <w:right w:val="none" w:sz="0" w:space="0" w:color="auto"/>
      </w:divBdr>
    </w:div>
    <w:div w:id="686370066">
      <w:bodyDiv w:val="1"/>
      <w:marLeft w:val="0"/>
      <w:marRight w:val="0"/>
      <w:marTop w:val="0"/>
      <w:marBottom w:val="0"/>
      <w:divBdr>
        <w:top w:val="none" w:sz="0" w:space="0" w:color="auto"/>
        <w:left w:val="none" w:sz="0" w:space="0" w:color="auto"/>
        <w:bottom w:val="none" w:sz="0" w:space="0" w:color="auto"/>
        <w:right w:val="none" w:sz="0" w:space="0" w:color="auto"/>
      </w:divBdr>
    </w:div>
    <w:div w:id="693045583">
      <w:bodyDiv w:val="1"/>
      <w:marLeft w:val="0"/>
      <w:marRight w:val="0"/>
      <w:marTop w:val="0"/>
      <w:marBottom w:val="0"/>
      <w:divBdr>
        <w:top w:val="none" w:sz="0" w:space="0" w:color="auto"/>
        <w:left w:val="none" w:sz="0" w:space="0" w:color="auto"/>
        <w:bottom w:val="none" w:sz="0" w:space="0" w:color="auto"/>
        <w:right w:val="none" w:sz="0" w:space="0" w:color="auto"/>
      </w:divBdr>
    </w:div>
    <w:div w:id="704254249">
      <w:bodyDiv w:val="1"/>
      <w:marLeft w:val="0"/>
      <w:marRight w:val="0"/>
      <w:marTop w:val="0"/>
      <w:marBottom w:val="0"/>
      <w:divBdr>
        <w:top w:val="none" w:sz="0" w:space="0" w:color="auto"/>
        <w:left w:val="none" w:sz="0" w:space="0" w:color="auto"/>
        <w:bottom w:val="none" w:sz="0" w:space="0" w:color="auto"/>
        <w:right w:val="none" w:sz="0" w:space="0" w:color="auto"/>
      </w:divBdr>
    </w:div>
    <w:div w:id="747076597">
      <w:bodyDiv w:val="1"/>
      <w:marLeft w:val="0"/>
      <w:marRight w:val="0"/>
      <w:marTop w:val="0"/>
      <w:marBottom w:val="0"/>
      <w:divBdr>
        <w:top w:val="none" w:sz="0" w:space="0" w:color="auto"/>
        <w:left w:val="none" w:sz="0" w:space="0" w:color="auto"/>
        <w:bottom w:val="none" w:sz="0" w:space="0" w:color="auto"/>
        <w:right w:val="none" w:sz="0" w:space="0" w:color="auto"/>
      </w:divBdr>
    </w:div>
    <w:div w:id="748425185">
      <w:bodyDiv w:val="1"/>
      <w:marLeft w:val="0"/>
      <w:marRight w:val="0"/>
      <w:marTop w:val="0"/>
      <w:marBottom w:val="0"/>
      <w:divBdr>
        <w:top w:val="none" w:sz="0" w:space="0" w:color="auto"/>
        <w:left w:val="none" w:sz="0" w:space="0" w:color="auto"/>
        <w:bottom w:val="none" w:sz="0" w:space="0" w:color="auto"/>
        <w:right w:val="none" w:sz="0" w:space="0" w:color="auto"/>
      </w:divBdr>
    </w:div>
    <w:div w:id="777413228">
      <w:bodyDiv w:val="1"/>
      <w:marLeft w:val="0"/>
      <w:marRight w:val="0"/>
      <w:marTop w:val="0"/>
      <w:marBottom w:val="0"/>
      <w:divBdr>
        <w:top w:val="none" w:sz="0" w:space="0" w:color="auto"/>
        <w:left w:val="none" w:sz="0" w:space="0" w:color="auto"/>
        <w:bottom w:val="none" w:sz="0" w:space="0" w:color="auto"/>
        <w:right w:val="none" w:sz="0" w:space="0" w:color="auto"/>
      </w:divBdr>
    </w:div>
    <w:div w:id="786386196">
      <w:bodyDiv w:val="1"/>
      <w:marLeft w:val="0"/>
      <w:marRight w:val="0"/>
      <w:marTop w:val="0"/>
      <w:marBottom w:val="0"/>
      <w:divBdr>
        <w:top w:val="none" w:sz="0" w:space="0" w:color="auto"/>
        <w:left w:val="none" w:sz="0" w:space="0" w:color="auto"/>
        <w:bottom w:val="none" w:sz="0" w:space="0" w:color="auto"/>
        <w:right w:val="none" w:sz="0" w:space="0" w:color="auto"/>
      </w:divBdr>
    </w:div>
    <w:div w:id="800998862">
      <w:bodyDiv w:val="1"/>
      <w:marLeft w:val="0"/>
      <w:marRight w:val="0"/>
      <w:marTop w:val="0"/>
      <w:marBottom w:val="0"/>
      <w:divBdr>
        <w:top w:val="none" w:sz="0" w:space="0" w:color="auto"/>
        <w:left w:val="none" w:sz="0" w:space="0" w:color="auto"/>
        <w:bottom w:val="none" w:sz="0" w:space="0" w:color="auto"/>
        <w:right w:val="none" w:sz="0" w:space="0" w:color="auto"/>
      </w:divBdr>
    </w:div>
    <w:div w:id="816997557">
      <w:bodyDiv w:val="1"/>
      <w:marLeft w:val="0"/>
      <w:marRight w:val="0"/>
      <w:marTop w:val="0"/>
      <w:marBottom w:val="0"/>
      <w:divBdr>
        <w:top w:val="none" w:sz="0" w:space="0" w:color="auto"/>
        <w:left w:val="none" w:sz="0" w:space="0" w:color="auto"/>
        <w:bottom w:val="none" w:sz="0" w:space="0" w:color="auto"/>
        <w:right w:val="none" w:sz="0" w:space="0" w:color="auto"/>
      </w:divBdr>
    </w:div>
    <w:div w:id="878469340">
      <w:bodyDiv w:val="1"/>
      <w:marLeft w:val="0"/>
      <w:marRight w:val="0"/>
      <w:marTop w:val="0"/>
      <w:marBottom w:val="0"/>
      <w:divBdr>
        <w:top w:val="none" w:sz="0" w:space="0" w:color="auto"/>
        <w:left w:val="none" w:sz="0" w:space="0" w:color="auto"/>
        <w:bottom w:val="none" w:sz="0" w:space="0" w:color="auto"/>
        <w:right w:val="none" w:sz="0" w:space="0" w:color="auto"/>
      </w:divBdr>
    </w:div>
    <w:div w:id="899512119">
      <w:bodyDiv w:val="1"/>
      <w:marLeft w:val="0"/>
      <w:marRight w:val="0"/>
      <w:marTop w:val="0"/>
      <w:marBottom w:val="0"/>
      <w:divBdr>
        <w:top w:val="none" w:sz="0" w:space="0" w:color="auto"/>
        <w:left w:val="none" w:sz="0" w:space="0" w:color="auto"/>
        <w:bottom w:val="none" w:sz="0" w:space="0" w:color="auto"/>
        <w:right w:val="none" w:sz="0" w:space="0" w:color="auto"/>
      </w:divBdr>
    </w:div>
    <w:div w:id="948927395">
      <w:bodyDiv w:val="1"/>
      <w:marLeft w:val="0"/>
      <w:marRight w:val="0"/>
      <w:marTop w:val="0"/>
      <w:marBottom w:val="0"/>
      <w:divBdr>
        <w:top w:val="none" w:sz="0" w:space="0" w:color="auto"/>
        <w:left w:val="none" w:sz="0" w:space="0" w:color="auto"/>
        <w:bottom w:val="none" w:sz="0" w:space="0" w:color="auto"/>
        <w:right w:val="none" w:sz="0" w:space="0" w:color="auto"/>
      </w:divBdr>
    </w:div>
    <w:div w:id="966471216">
      <w:bodyDiv w:val="1"/>
      <w:marLeft w:val="0"/>
      <w:marRight w:val="0"/>
      <w:marTop w:val="0"/>
      <w:marBottom w:val="0"/>
      <w:divBdr>
        <w:top w:val="none" w:sz="0" w:space="0" w:color="auto"/>
        <w:left w:val="none" w:sz="0" w:space="0" w:color="auto"/>
        <w:bottom w:val="none" w:sz="0" w:space="0" w:color="auto"/>
        <w:right w:val="none" w:sz="0" w:space="0" w:color="auto"/>
      </w:divBdr>
    </w:div>
    <w:div w:id="991177748">
      <w:bodyDiv w:val="1"/>
      <w:marLeft w:val="0"/>
      <w:marRight w:val="0"/>
      <w:marTop w:val="0"/>
      <w:marBottom w:val="0"/>
      <w:divBdr>
        <w:top w:val="none" w:sz="0" w:space="0" w:color="auto"/>
        <w:left w:val="none" w:sz="0" w:space="0" w:color="auto"/>
        <w:bottom w:val="none" w:sz="0" w:space="0" w:color="auto"/>
        <w:right w:val="none" w:sz="0" w:space="0" w:color="auto"/>
      </w:divBdr>
      <w:divsChild>
        <w:div w:id="1972325606">
          <w:marLeft w:val="0"/>
          <w:marRight w:val="0"/>
          <w:marTop w:val="0"/>
          <w:marBottom w:val="0"/>
          <w:divBdr>
            <w:top w:val="none" w:sz="0" w:space="0" w:color="auto"/>
            <w:left w:val="none" w:sz="0" w:space="0" w:color="auto"/>
            <w:bottom w:val="none" w:sz="0" w:space="0" w:color="auto"/>
            <w:right w:val="none" w:sz="0" w:space="0" w:color="auto"/>
          </w:divBdr>
          <w:divsChild>
            <w:div w:id="297804164">
              <w:marLeft w:val="0"/>
              <w:marRight w:val="0"/>
              <w:marTop w:val="0"/>
              <w:marBottom w:val="0"/>
              <w:divBdr>
                <w:top w:val="none" w:sz="0" w:space="0" w:color="auto"/>
                <w:left w:val="none" w:sz="0" w:space="0" w:color="auto"/>
                <w:bottom w:val="none" w:sz="0" w:space="0" w:color="auto"/>
                <w:right w:val="none" w:sz="0" w:space="0" w:color="auto"/>
              </w:divBdr>
              <w:divsChild>
                <w:div w:id="247036156">
                  <w:marLeft w:val="0"/>
                  <w:marRight w:val="0"/>
                  <w:marTop w:val="0"/>
                  <w:marBottom w:val="0"/>
                  <w:divBdr>
                    <w:top w:val="none" w:sz="0" w:space="0" w:color="auto"/>
                    <w:left w:val="none" w:sz="0" w:space="0" w:color="auto"/>
                    <w:bottom w:val="none" w:sz="0" w:space="0" w:color="auto"/>
                    <w:right w:val="none" w:sz="0" w:space="0" w:color="auto"/>
                  </w:divBdr>
                </w:div>
              </w:divsChild>
            </w:div>
            <w:div w:id="13421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71773">
      <w:bodyDiv w:val="1"/>
      <w:marLeft w:val="0"/>
      <w:marRight w:val="0"/>
      <w:marTop w:val="0"/>
      <w:marBottom w:val="0"/>
      <w:divBdr>
        <w:top w:val="none" w:sz="0" w:space="0" w:color="auto"/>
        <w:left w:val="none" w:sz="0" w:space="0" w:color="auto"/>
        <w:bottom w:val="none" w:sz="0" w:space="0" w:color="auto"/>
        <w:right w:val="none" w:sz="0" w:space="0" w:color="auto"/>
      </w:divBdr>
      <w:divsChild>
        <w:div w:id="1231386754">
          <w:marLeft w:val="0"/>
          <w:marRight w:val="0"/>
          <w:marTop w:val="0"/>
          <w:marBottom w:val="0"/>
          <w:divBdr>
            <w:top w:val="none" w:sz="0" w:space="0" w:color="auto"/>
            <w:left w:val="none" w:sz="0" w:space="0" w:color="auto"/>
            <w:bottom w:val="none" w:sz="0" w:space="0" w:color="auto"/>
            <w:right w:val="none" w:sz="0" w:space="0" w:color="auto"/>
          </w:divBdr>
          <w:divsChild>
            <w:div w:id="528224059">
              <w:marLeft w:val="0"/>
              <w:marRight w:val="0"/>
              <w:marTop w:val="0"/>
              <w:marBottom w:val="0"/>
              <w:divBdr>
                <w:top w:val="none" w:sz="0" w:space="0" w:color="auto"/>
                <w:left w:val="none" w:sz="0" w:space="0" w:color="auto"/>
                <w:bottom w:val="none" w:sz="0" w:space="0" w:color="auto"/>
                <w:right w:val="none" w:sz="0" w:space="0" w:color="auto"/>
              </w:divBdr>
              <w:divsChild>
                <w:div w:id="676427715">
                  <w:marLeft w:val="0"/>
                  <w:marRight w:val="0"/>
                  <w:marTop w:val="0"/>
                  <w:marBottom w:val="0"/>
                  <w:divBdr>
                    <w:top w:val="none" w:sz="0" w:space="0" w:color="auto"/>
                    <w:left w:val="none" w:sz="0" w:space="0" w:color="auto"/>
                    <w:bottom w:val="none" w:sz="0" w:space="0" w:color="auto"/>
                    <w:right w:val="none" w:sz="0" w:space="0" w:color="auto"/>
                  </w:divBdr>
                </w:div>
              </w:divsChild>
            </w:div>
            <w:div w:id="150570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4470">
      <w:bodyDiv w:val="1"/>
      <w:marLeft w:val="0"/>
      <w:marRight w:val="0"/>
      <w:marTop w:val="0"/>
      <w:marBottom w:val="0"/>
      <w:divBdr>
        <w:top w:val="none" w:sz="0" w:space="0" w:color="auto"/>
        <w:left w:val="none" w:sz="0" w:space="0" w:color="auto"/>
        <w:bottom w:val="none" w:sz="0" w:space="0" w:color="auto"/>
        <w:right w:val="none" w:sz="0" w:space="0" w:color="auto"/>
      </w:divBdr>
    </w:div>
    <w:div w:id="1103384312">
      <w:bodyDiv w:val="1"/>
      <w:marLeft w:val="0"/>
      <w:marRight w:val="0"/>
      <w:marTop w:val="0"/>
      <w:marBottom w:val="0"/>
      <w:divBdr>
        <w:top w:val="none" w:sz="0" w:space="0" w:color="auto"/>
        <w:left w:val="none" w:sz="0" w:space="0" w:color="auto"/>
        <w:bottom w:val="none" w:sz="0" w:space="0" w:color="auto"/>
        <w:right w:val="none" w:sz="0" w:space="0" w:color="auto"/>
      </w:divBdr>
    </w:div>
    <w:div w:id="1121024931">
      <w:bodyDiv w:val="1"/>
      <w:marLeft w:val="0"/>
      <w:marRight w:val="0"/>
      <w:marTop w:val="0"/>
      <w:marBottom w:val="0"/>
      <w:divBdr>
        <w:top w:val="none" w:sz="0" w:space="0" w:color="auto"/>
        <w:left w:val="none" w:sz="0" w:space="0" w:color="auto"/>
        <w:bottom w:val="none" w:sz="0" w:space="0" w:color="auto"/>
        <w:right w:val="none" w:sz="0" w:space="0" w:color="auto"/>
      </w:divBdr>
    </w:div>
    <w:div w:id="1141843898">
      <w:bodyDiv w:val="1"/>
      <w:marLeft w:val="0"/>
      <w:marRight w:val="0"/>
      <w:marTop w:val="0"/>
      <w:marBottom w:val="0"/>
      <w:divBdr>
        <w:top w:val="none" w:sz="0" w:space="0" w:color="auto"/>
        <w:left w:val="none" w:sz="0" w:space="0" w:color="auto"/>
        <w:bottom w:val="none" w:sz="0" w:space="0" w:color="auto"/>
        <w:right w:val="none" w:sz="0" w:space="0" w:color="auto"/>
      </w:divBdr>
    </w:div>
    <w:div w:id="1151483929">
      <w:bodyDiv w:val="1"/>
      <w:marLeft w:val="0"/>
      <w:marRight w:val="0"/>
      <w:marTop w:val="0"/>
      <w:marBottom w:val="0"/>
      <w:divBdr>
        <w:top w:val="none" w:sz="0" w:space="0" w:color="auto"/>
        <w:left w:val="none" w:sz="0" w:space="0" w:color="auto"/>
        <w:bottom w:val="none" w:sz="0" w:space="0" w:color="auto"/>
        <w:right w:val="none" w:sz="0" w:space="0" w:color="auto"/>
      </w:divBdr>
    </w:div>
    <w:div w:id="1189176670">
      <w:bodyDiv w:val="1"/>
      <w:marLeft w:val="0"/>
      <w:marRight w:val="0"/>
      <w:marTop w:val="0"/>
      <w:marBottom w:val="0"/>
      <w:divBdr>
        <w:top w:val="none" w:sz="0" w:space="0" w:color="auto"/>
        <w:left w:val="none" w:sz="0" w:space="0" w:color="auto"/>
        <w:bottom w:val="none" w:sz="0" w:space="0" w:color="auto"/>
        <w:right w:val="none" w:sz="0" w:space="0" w:color="auto"/>
      </w:divBdr>
    </w:div>
    <w:div w:id="1190528326">
      <w:bodyDiv w:val="1"/>
      <w:marLeft w:val="0"/>
      <w:marRight w:val="0"/>
      <w:marTop w:val="0"/>
      <w:marBottom w:val="0"/>
      <w:divBdr>
        <w:top w:val="none" w:sz="0" w:space="0" w:color="auto"/>
        <w:left w:val="none" w:sz="0" w:space="0" w:color="auto"/>
        <w:bottom w:val="none" w:sz="0" w:space="0" w:color="auto"/>
        <w:right w:val="none" w:sz="0" w:space="0" w:color="auto"/>
      </w:divBdr>
    </w:div>
    <w:div w:id="1233812458">
      <w:bodyDiv w:val="1"/>
      <w:marLeft w:val="0"/>
      <w:marRight w:val="0"/>
      <w:marTop w:val="0"/>
      <w:marBottom w:val="0"/>
      <w:divBdr>
        <w:top w:val="none" w:sz="0" w:space="0" w:color="auto"/>
        <w:left w:val="none" w:sz="0" w:space="0" w:color="auto"/>
        <w:bottom w:val="none" w:sz="0" w:space="0" w:color="auto"/>
        <w:right w:val="none" w:sz="0" w:space="0" w:color="auto"/>
      </w:divBdr>
    </w:div>
    <w:div w:id="1254318048">
      <w:bodyDiv w:val="1"/>
      <w:marLeft w:val="0"/>
      <w:marRight w:val="0"/>
      <w:marTop w:val="0"/>
      <w:marBottom w:val="0"/>
      <w:divBdr>
        <w:top w:val="none" w:sz="0" w:space="0" w:color="auto"/>
        <w:left w:val="none" w:sz="0" w:space="0" w:color="auto"/>
        <w:bottom w:val="none" w:sz="0" w:space="0" w:color="auto"/>
        <w:right w:val="none" w:sz="0" w:space="0" w:color="auto"/>
      </w:divBdr>
    </w:div>
    <w:div w:id="1314598631">
      <w:bodyDiv w:val="1"/>
      <w:marLeft w:val="0"/>
      <w:marRight w:val="0"/>
      <w:marTop w:val="0"/>
      <w:marBottom w:val="0"/>
      <w:divBdr>
        <w:top w:val="none" w:sz="0" w:space="0" w:color="auto"/>
        <w:left w:val="none" w:sz="0" w:space="0" w:color="auto"/>
        <w:bottom w:val="none" w:sz="0" w:space="0" w:color="auto"/>
        <w:right w:val="none" w:sz="0" w:space="0" w:color="auto"/>
      </w:divBdr>
      <w:divsChild>
        <w:div w:id="680549817">
          <w:marLeft w:val="0"/>
          <w:marRight w:val="0"/>
          <w:marTop w:val="0"/>
          <w:marBottom w:val="0"/>
          <w:divBdr>
            <w:top w:val="none" w:sz="0" w:space="0" w:color="auto"/>
            <w:left w:val="none" w:sz="0" w:space="0" w:color="auto"/>
            <w:bottom w:val="none" w:sz="0" w:space="0" w:color="auto"/>
            <w:right w:val="none" w:sz="0" w:space="0" w:color="auto"/>
          </w:divBdr>
          <w:divsChild>
            <w:div w:id="1818645200">
              <w:marLeft w:val="0"/>
              <w:marRight w:val="0"/>
              <w:marTop w:val="0"/>
              <w:marBottom w:val="0"/>
              <w:divBdr>
                <w:top w:val="none" w:sz="0" w:space="0" w:color="auto"/>
                <w:left w:val="none" w:sz="0" w:space="0" w:color="auto"/>
                <w:bottom w:val="none" w:sz="0" w:space="0" w:color="auto"/>
                <w:right w:val="none" w:sz="0" w:space="0" w:color="auto"/>
              </w:divBdr>
              <w:divsChild>
                <w:div w:id="55055324">
                  <w:marLeft w:val="0"/>
                  <w:marRight w:val="0"/>
                  <w:marTop w:val="0"/>
                  <w:marBottom w:val="0"/>
                  <w:divBdr>
                    <w:top w:val="none" w:sz="0" w:space="0" w:color="auto"/>
                    <w:left w:val="none" w:sz="0" w:space="0" w:color="auto"/>
                    <w:bottom w:val="none" w:sz="0" w:space="0" w:color="auto"/>
                    <w:right w:val="none" w:sz="0" w:space="0" w:color="auto"/>
                  </w:divBdr>
                </w:div>
              </w:divsChild>
            </w:div>
            <w:div w:id="2015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61040">
      <w:bodyDiv w:val="1"/>
      <w:marLeft w:val="0"/>
      <w:marRight w:val="0"/>
      <w:marTop w:val="0"/>
      <w:marBottom w:val="0"/>
      <w:divBdr>
        <w:top w:val="none" w:sz="0" w:space="0" w:color="auto"/>
        <w:left w:val="none" w:sz="0" w:space="0" w:color="auto"/>
        <w:bottom w:val="none" w:sz="0" w:space="0" w:color="auto"/>
        <w:right w:val="none" w:sz="0" w:space="0" w:color="auto"/>
      </w:divBdr>
      <w:divsChild>
        <w:div w:id="480855679">
          <w:marLeft w:val="0"/>
          <w:marRight w:val="0"/>
          <w:marTop w:val="0"/>
          <w:marBottom w:val="0"/>
          <w:divBdr>
            <w:top w:val="none" w:sz="0" w:space="0" w:color="auto"/>
            <w:left w:val="none" w:sz="0" w:space="0" w:color="auto"/>
            <w:bottom w:val="none" w:sz="0" w:space="0" w:color="auto"/>
            <w:right w:val="none" w:sz="0" w:space="0" w:color="auto"/>
          </w:divBdr>
          <w:divsChild>
            <w:div w:id="1535460856">
              <w:marLeft w:val="0"/>
              <w:marRight w:val="0"/>
              <w:marTop w:val="0"/>
              <w:marBottom w:val="0"/>
              <w:divBdr>
                <w:top w:val="none" w:sz="0" w:space="0" w:color="auto"/>
                <w:left w:val="none" w:sz="0" w:space="0" w:color="auto"/>
                <w:bottom w:val="none" w:sz="0" w:space="0" w:color="auto"/>
                <w:right w:val="none" w:sz="0" w:space="0" w:color="auto"/>
              </w:divBdr>
              <w:divsChild>
                <w:div w:id="1636989713">
                  <w:marLeft w:val="0"/>
                  <w:marRight w:val="0"/>
                  <w:marTop w:val="0"/>
                  <w:marBottom w:val="0"/>
                  <w:divBdr>
                    <w:top w:val="none" w:sz="0" w:space="0" w:color="auto"/>
                    <w:left w:val="none" w:sz="0" w:space="0" w:color="auto"/>
                    <w:bottom w:val="none" w:sz="0" w:space="0" w:color="auto"/>
                    <w:right w:val="none" w:sz="0" w:space="0" w:color="auto"/>
                  </w:divBdr>
                </w:div>
              </w:divsChild>
            </w:div>
            <w:div w:id="13408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4583">
      <w:bodyDiv w:val="1"/>
      <w:marLeft w:val="0"/>
      <w:marRight w:val="0"/>
      <w:marTop w:val="0"/>
      <w:marBottom w:val="0"/>
      <w:divBdr>
        <w:top w:val="none" w:sz="0" w:space="0" w:color="auto"/>
        <w:left w:val="none" w:sz="0" w:space="0" w:color="auto"/>
        <w:bottom w:val="none" w:sz="0" w:space="0" w:color="auto"/>
        <w:right w:val="none" w:sz="0" w:space="0" w:color="auto"/>
      </w:divBdr>
    </w:div>
    <w:div w:id="1337489937">
      <w:bodyDiv w:val="1"/>
      <w:marLeft w:val="0"/>
      <w:marRight w:val="0"/>
      <w:marTop w:val="0"/>
      <w:marBottom w:val="0"/>
      <w:divBdr>
        <w:top w:val="none" w:sz="0" w:space="0" w:color="auto"/>
        <w:left w:val="none" w:sz="0" w:space="0" w:color="auto"/>
        <w:bottom w:val="none" w:sz="0" w:space="0" w:color="auto"/>
        <w:right w:val="none" w:sz="0" w:space="0" w:color="auto"/>
      </w:divBdr>
    </w:div>
    <w:div w:id="1359813952">
      <w:bodyDiv w:val="1"/>
      <w:marLeft w:val="0"/>
      <w:marRight w:val="0"/>
      <w:marTop w:val="0"/>
      <w:marBottom w:val="0"/>
      <w:divBdr>
        <w:top w:val="none" w:sz="0" w:space="0" w:color="auto"/>
        <w:left w:val="none" w:sz="0" w:space="0" w:color="auto"/>
        <w:bottom w:val="none" w:sz="0" w:space="0" w:color="auto"/>
        <w:right w:val="none" w:sz="0" w:space="0" w:color="auto"/>
      </w:divBdr>
    </w:div>
    <w:div w:id="1383480965">
      <w:bodyDiv w:val="1"/>
      <w:marLeft w:val="0"/>
      <w:marRight w:val="0"/>
      <w:marTop w:val="0"/>
      <w:marBottom w:val="0"/>
      <w:divBdr>
        <w:top w:val="none" w:sz="0" w:space="0" w:color="auto"/>
        <w:left w:val="none" w:sz="0" w:space="0" w:color="auto"/>
        <w:bottom w:val="none" w:sz="0" w:space="0" w:color="auto"/>
        <w:right w:val="none" w:sz="0" w:space="0" w:color="auto"/>
      </w:divBdr>
    </w:div>
    <w:div w:id="1403869082">
      <w:bodyDiv w:val="1"/>
      <w:marLeft w:val="0"/>
      <w:marRight w:val="0"/>
      <w:marTop w:val="0"/>
      <w:marBottom w:val="0"/>
      <w:divBdr>
        <w:top w:val="none" w:sz="0" w:space="0" w:color="auto"/>
        <w:left w:val="none" w:sz="0" w:space="0" w:color="auto"/>
        <w:bottom w:val="none" w:sz="0" w:space="0" w:color="auto"/>
        <w:right w:val="none" w:sz="0" w:space="0" w:color="auto"/>
      </w:divBdr>
    </w:div>
    <w:div w:id="1561357076">
      <w:bodyDiv w:val="1"/>
      <w:marLeft w:val="0"/>
      <w:marRight w:val="0"/>
      <w:marTop w:val="0"/>
      <w:marBottom w:val="0"/>
      <w:divBdr>
        <w:top w:val="none" w:sz="0" w:space="0" w:color="auto"/>
        <w:left w:val="none" w:sz="0" w:space="0" w:color="auto"/>
        <w:bottom w:val="none" w:sz="0" w:space="0" w:color="auto"/>
        <w:right w:val="none" w:sz="0" w:space="0" w:color="auto"/>
      </w:divBdr>
    </w:div>
    <w:div w:id="1606882183">
      <w:bodyDiv w:val="1"/>
      <w:marLeft w:val="0"/>
      <w:marRight w:val="0"/>
      <w:marTop w:val="0"/>
      <w:marBottom w:val="0"/>
      <w:divBdr>
        <w:top w:val="none" w:sz="0" w:space="0" w:color="auto"/>
        <w:left w:val="none" w:sz="0" w:space="0" w:color="auto"/>
        <w:bottom w:val="none" w:sz="0" w:space="0" w:color="auto"/>
        <w:right w:val="none" w:sz="0" w:space="0" w:color="auto"/>
      </w:divBdr>
      <w:divsChild>
        <w:div w:id="1718043205">
          <w:marLeft w:val="0"/>
          <w:marRight w:val="0"/>
          <w:marTop w:val="0"/>
          <w:marBottom w:val="0"/>
          <w:divBdr>
            <w:top w:val="none" w:sz="0" w:space="0" w:color="auto"/>
            <w:left w:val="none" w:sz="0" w:space="0" w:color="auto"/>
            <w:bottom w:val="none" w:sz="0" w:space="0" w:color="auto"/>
            <w:right w:val="none" w:sz="0" w:space="0" w:color="auto"/>
          </w:divBdr>
          <w:divsChild>
            <w:div w:id="257375191">
              <w:marLeft w:val="0"/>
              <w:marRight w:val="0"/>
              <w:marTop w:val="0"/>
              <w:marBottom w:val="0"/>
              <w:divBdr>
                <w:top w:val="none" w:sz="0" w:space="0" w:color="auto"/>
                <w:left w:val="none" w:sz="0" w:space="0" w:color="auto"/>
                <w:bottom w:val="none" w:sz="0" w:space="0" w:color="auto"/>
                <w:right w:val="none" w:sz="0" w:space="0" w:color="auto"/>
              </w:divBdr>
              <w:divsChild>
                <w:div w:id="2058509646">
                  <w:marLeft w:val="0"/>
                  <w:marRight w:val="0"/>
                  <w:marTop w:val="0"/>
                  <w:marBottom w:val="0"/>
                  <w:divBdr>
                    <w:top w:val="none" w:sz="0" w:space="0" w:color="auto"/>
                    <w:left w:val="none" w:sz="0" w:space="0" w:color="auto"/>
                    <w:bottom w:val="none" w:sz="0" w:space="0" w:color="auto"/>
                    <w:right w:val="none" w:sz="0" w:space="0" w:color="auto"/>
                  </w:divBdr>
                </w:div>
              </w:divsChild>
            </w:div>
            <w:div w:id="7693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4779">
      <w:bodyDiv w:val="1"/>
      <w:marLeft w:val="0"/>
      <w:marRight w:val="0"/>
      <w:marTop w:val="0"/>
      <w:marBottom w:val="0"/>
      <w:divBdr>
        <w:top w:val="none" w:sz="0" w:space="0" w:color="auto"/>
        <w:left w:val="none" w:sz="0" w:space="0" w:color="auto"/>
        <w:bottom w:val="none" w:sz="0" w:space="0" w:color="auto"/>
        <w:right w:val="none" w:sz="0" w:space="0" w:color="auto"/>
      </w:divBdr>
    </w:div>
    <w:div w:id="1628704660">
      <w:bodyDiv w:val="1"/>
      <w:marLeft w:val="0"/>
      <w:marRight w:val="0"/>
      <w:marTop w:val="0"/>
      <w:marBottom w:val="0"/>
      <w:divBdr>
        <w:top w:val="none" w:sz="0" w:space="0" w:color="auto"/>
        <w:left w:val="none" w:sz="0" w:space="0" w:color="auto"/>
        <w:bottom w:val="none" w:sz="0" w:space="0" w:color="auto"/>
        <w:right w:val="none" w:sz="0" w:space="0" w:color="auto"/>
      </w:divBdr>
      <w:divsChild>
        <w:div w:id="1534806028">
          <w:marLeft w:val="0"/>
          <w:marRight w:val="0"/>
          <w:marTop w:val="0"/>
          <w:marBottom w:val="0"/>
          <w:divBdr>
            <w:top w:val="none" w:sz="0" w:space="0" w:color="auto"/>
            <w:left w:val="none" w:sz="0" w:space="0" w:color="auto"/>
            <w:bottom w:val="none" w:sz="0" w:space="0" w:color="auto"/>
            <w:right w:val="none" w:sz="0" w:space="0" w:color="auto"/>
          </w:divBdr>
          <w:divsChild>
            <w:div w:id="1710061445">
              <w:marLeft w:val="0"/>
              <w:marRight w:val="0"/>
              <w:marTop w:val="0"/>
              <w:marBottom w:val="0"/>
              <w:divBdr>
                <w:top w:val="none" w:sz="0" w:space="0" w:color="auto"/>
                <w:left w:val="none" w:sz="0" w:space="0" w:color="auto"/>
                <w:bottom w:val="none" w:sz="0" w:space="0" w:color="auto"/>
                <w:right w:val="none" w:sz="0" w:space="0" w:color="auto"/>
              </w:divBdr>
              <w:divsChild>
                <w:div w:id="1931961864">
                  <w:marLeft w:val="0"/>
                  <w:marRight w:val="0"/>
                  <w:marTop w:val="0"/>
                  <w:marBottom w:val="0"/>
                  <w:divBdr>
                    <w:top w:val="none" w:sz="0" w:space="0" w:color="auto"/>
                    <w:left w:val="none" w:sz="0" w:space="0" w:color="auto"/>
                    <w:bottom w:val="none" w:sz="0" w:space="0" w:color="auto"/>
                    <w:right w:val="none" w:sz="0" w:space="0" w:color="auto"/>
                  </w:divBdr>
                </w:div>
              </w:divsChild>
            </w:div>
            <w:div w:id="15340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51350">
      <w:bodyDiv w:val="1"/>
      <w:marLeft w:val="0"/>
      <w:marRight w:val="0"/>
      <w:marTop w:val="0"/>
      <w:marBottom w:val="0"/>
      <w:divBdr>
        <w:top w:val="none" w:sz="0" w:space="0" w:color="auto"/>
        <w:left w:val="none" w:sz="0" w:space="0" w:color="auto"/>
        <w:bottom w:val="none" w:sz="0" w:space="0" w:color="auto"/>
        <w:right w:val="none" w:sz="0" w:space="0" w:color="auto"/>
      </w:divBdr>
    </w:div>
    <w:div w:id="1652782393">
      <w:bodyDiv w:val="1"/>
      <w:marLeft w:val="0"/>
      <w:marRight w:val="0"/>
      <w:marTop w:val="0"/>
      <w:marBottom w:val="0"/>
      <w:divBdr>
        <w:top w:val="none" w:sz="0" w:space="0" w:color="auto"/>
        <w:left w:val="none" w:sz="0" w:space="0" w:color="auto"/>
        <w:bottom w:val="none" w:sz="0" w:space="0" w:color="auto"/>
        <w:right w:val="none" w:sz="0" w:space="0" w:color="auto"/>
      </w:divBdr>
      <w:divsChild>
        <w:div w:id="1493519399">
          <w:marLeft w:val="0"/>
          <w:marRight w:val="0"/>
          <w:marTop w:val="0"/>
          <w:marBottom w:val="0"/>
          <w:divBdr>
            <w:top w:val="none" w:sz="0" w:space="0" w:color="auto"/>
            <w:left w:val="none" w:sz="0" w:space="0" w:color="auto"/>
            <w:bottom w:val="none" w:sz="0" w:space="0" w:color="auto"/>
            <w:right w:val="none" w:sz="0" w:space="0" w:color="auto"/>
          </w:divBdr>
          <w:divsChild>
            <w:div w:id="933319754">
              <w:marLeft w:val="0"/>
              <w:marRight w:val="0"/>
              <w:marTop w:val="0"/>
              <w:marBottom w:val="0"/>
              <w:divBdr>
                <w:top w:val="none" w:sz="0" w:space="0" w:color="auto"/>
                <w:left w:val="none" w:sz="0" w:space="0" w:color="auto"/>
                <w:bottom w:val="none" w:sz="0" w:space="0" w:color="auto"/>
                <w:right w:val="none" w:sz="0" w:space="0" w:color="auto"/>
              </w:divBdr>
              <w:divsChild>
                <w:div w:id="142625545">
                  <w:marLeft w:val="0"/>
                  <w:marRight w:val="0"/>
                  <w:marTop w:val="0"/>
                  <w:marBottom w:val="0"/>
                  <w:divBdr>
                    <w:top w:val="none" w:sz="0" w:space="0" w:color="auto"/>
                    <w:left w:val="none" w:sz="0" w:space="0" w:color="auto"/>
                    <w:bottom w:val="none" w:sz="0" w:space="0" w:color="auto"/>
                    <w:right w:val="none" w:sz="0" w:space="0" w:color="auto"/>
                  </w:divBdr>
                </w:div>
              </w:divsChild>
            </w:div>
            <w:div w:id="8253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4384">
      <w:bodyDiv w:val="1"/>
      <w:marLeft w:val="0"/>
      <w:marRight w:val="0"/>
      <w:marTop w:val="0"/>
      <w:marBottom w:val="0"/>
      <w:divBdr>
        <w:top w:val="none" w:sz="0" w:space="0" w:color="auto"/>
        <w:left w:val="none" w:sz="0" w:space="0" w:color="auto"/>
        <w:bottom w:val="none" w:sz="0" w:space="0" w:color="auto"/>
        <w:right w:val="none" w:sz="0" w:space="0" w:color="auto"/>
      </w:divBdr>
    </w:div>
    <w:div w:id="1726678774">
      <w:bodyDiv w:val="1"/>
      <w:marLeft w:val="0"/>
      <w:marRight w:val="0"/>
      <w:marTop w:val="0"/>
      <w:marBottom w:val="0"/>
      <w:divBdr>
        <w:top w:val="none" w:sz="0" w:space="0" w:color="auto"/>
        <w:left w:val="none" w:sz="0" w:space="0" w:color="auto"/>
        <w:bottom w:val="none" w:sz="0" w:space="0" w:color="auto"/>
        <w:right w:val="none" w:sz="0" w:space="0" w:color="auto"/>
      </w:divBdr>
    </w:div>
    <w:div w:id="1731002671">
      <w:bodyDiv w:val="1"/>
      <w:marLeft w:val="0"/>
      <w:marRight w:val="0"/>
      <w:marTop w:val="0"/>
      <w:marBottom w:val="0"/>
      <w:divBdr>
        <w:top w:val="none" w:sz="0" w:space="0" w:color="auto"/>
        <w:left w:val="none" w:sz="0" w:space="0" w:color="auto"/>
        <w:bottom w:val="none" w:sz="0" w:space="0" w:color="auto"/>
        <w:right w:val="none" w:sz="0" w:space="0" w:color="auto"/>
      </w:divBdr>
    </w:div>
    <w:div w:id="1746149032">
      <w:bodyDiv w:val="1"/>
      <w:marLeft w:val="0"/>
      <w:marRight w:val="0"/>
      <w:marTop w:val="0"/>
      <w:marBottom w:val="0"/>
      <w:divBdr>
        <w:top w:val="none" w:sz="0" w:space="0" w:color="auto"/>
        <w:left w:val="none" w:sz="0" w:space="0" w:color="auto"/>
        <w:bottom w:val="none" w:sz="0" w:space="0" w:color="auto"/>
        <w:right w:val="none" w:sz="0" w:space="0" w:color="auto"/>
      </w:divBdr>
    </w:div>
    <w:div w:id="1775514269">
      <w:bodyDiv w:val="1"/>
      <w:marLeft w:val="0"/>
      <w:marRight w:val="0"/>
      <w:marTop w:val="0"/>
      <w:marBottom w:val="0"/>
      <w:divBdr>
        <w:top w:val="none" w:sz="0" w:space="0" w:color="auto"/>
        <w:left w:val="none" w:sz="0" w:space="0" w:color="auto"/>
        <w:bottom w:val="none" w:sz="0" w:space="0" w:color="auto"/>
        <w:right w:val="none" w:sz="0" w:space="0" w:color="auto"/>
      </w:divBdr>
    </w:div>
    <w:div w:id="1781141857">
      <w:bodyDiv w:val="1"/>
      <w:marLeft w:val="0"/>
      <w:marRight w:val="0"/>
      <w:marTop w:val="0"/>
      <w:marBottom w:val="0"/>
      <w:divBdr>
        <w:top w:val="none" w:sz="0" w:space="0" w:color="auto"/>
        <w:left w:val="none" w:sz="0" w:space="0" w:color="auto"/>
        <w:bottom w:val="none" w:sz="0" w:space="0" w:color="auto"/>
        <w:right w:val="none" w:sz="0" w:space="0" w:color="auto"/>
      </w:divBdr>
      <w:divsChild>
        <w:div w:id="225653386">
          <w:marLeft w:val="0"/>
          <w:marRight w:val="0"/>
          <w:marTop w:val="0"/>
          <w:marBottom w:val="0"/>
          <w:divBdr>
            <w:top w:val="none" w:sz="0" w:space="0" w:color="auto"/>
            <w:left w:val="none" w:sz="0" w:space="0" w:color="auto"/>
            <w:bottom w:val="none" w:sz="0" w:space="0" w:color="auto"/>
            <w:right w:val="none" w:sz="0" w:space="0" w:color="auto"/>
          </w:divBdr>
          <w:divsChild>
            <w:div w:id="1283725919">
              <w:marLeft w:val="0"/>
              <w:marRight w:val="0"/>
              <w:marTop w:val="0"/>
              <w:marBottom w:val="0"/>
              <w:divBdr>
                <w:top w:val="none" w:sz="0" w:space="0" w:color="auto"/>
                <w:left w:val="none" w:sz="0" w:space="0" w:color="auto"/>
                <w:bottom w:val="none" w:sz="0" w:space="0" w:color="auto"/>
                <w:right w:val="none" w:sz="0" w:space="0" w:color="auto"/>
              </w:divBdr>
              <w:divsChild>
                <w:div w:id="1737896869">
                  <w:marLeft w:val="0"/>
                  <w:marRight w:val="0"/>
                  <w:marTop w:val="0"/>
                  <w:marBottom w:val="0"/>
                  <w:divBdr>
                    <w:top w:val="none" w:sz="0" w:space="0" w:color="auto"/>
                    <w:left w:val="none" w:sz="0" w:space="0" w:color="auto"/>
                    <w:bottom w:val="none" w:sz="0" w:space="0" w:color="auto"/>
                    <w:right w:val="none" w:sz="0" w:space="0" w:color="auto"/>
                  </w:divBdr>
                </w:div>
              </w:divsChild>
            </w:div>
            <w:div w:id="10893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8511">
      <w:bodyDiv w:val="1"/>
      <w:marLeft w:val="0"/>
      <w:marRight w:val="0"/>
      <w:marTop w:val="0"/>
      <w:marBottom w:val="0"/>
      <w:divBdr>
        <w:top w:val="none" w:sz="0" w:space="0" w:color="auto"/>
        <w:left w:val="none" w:sz="0" w:space="0" w:color="auto"/>
        <w:bottom w:val="none" w:sz="0" w:space="0" w:color="auto"/>
        <w:right w:val="none" w:sz="0" w:space="0" w:color="auto"/>
      </w:divBdr>
    </w:div>
    <w:div w:id="1844398082">
      <w:bodyDiv w:val="1"/>
      <w:marLeft w:val="0"/>
      <w:marRight w:val="0"/>
      <w:marTop w:val="0"/>
      <w:marBottom w:val="0"/>
      <w:divBdr>
        <w:top w:val="none" w:sz="0" w:space="0" w:color="auto"/>
        <w:left w:val="none" w:sz="0" w:space="0" w:color="auto"/>
        <w:bottom w:val="none" w:sz="0" w:space="0" w:color="auto"/>
        <w:right w:val="none" w:sz="0" w:space="0" w:color="auto"/>
      </w:divBdr>
      <w:divsChild>
        <w:div w:id="1302074472">
          <w:marLeft w:val="0"/>
          <w:marRight w:val="0"/>
          <w:marTop w:val="0"/>
          <w:marBottom w:val="0"/>
          <w:divBdr>
            <w:top w:val="none" w:sz="0" w:space="0" w:color="auto"/>
            <w:left w:val="none" w:sz="0" w:space="0" w:color="auto"/>
            <w:bottom w:val="none" w:sz="0" w:space="0" w:color="auto"/>
            <w:right w:val="none" w:sz="0" w:space="0" w:color="auto"/>
          </w:divBdr>
          <w:divsChild>
            <w:div w:id="1280141867">
              <w:marLeft w:val="0"/>
              <w:marRight w:val="0"/>
              <w:marTop w:val="0"/>
              <w:marBottom w:val="0"/>
              <w:divBdr>
                <w:top w:val="none" w:sz="0" w:space="0" w:color="auto"/>
                <w:left w:val="none" w:sz="0" w:space="0" w:color="auto"/>
                <w:bottom w:val="none" w:sz="0" w:space="0" w:color="auto"/>
                <w:right w:val="none" w:sz="0" w:space="0" w:color="auto"/>
              </w:divBdr>
              <w:divsChild>
                <w:div w:id="195168592">
                  <w:marLeft w:val="0"/>
                  <w:marRight w:val="0"/>
                  <w:marTop w:val="0"/>
                  <w:marBottom w:val="0"/>
                  <w:divBdr>
                    <w:top w:val="none" w:sz="0" w:space="0" w:color="auto"/>
                    <w:left w:val="none" w:sz="0" w:space="0" w:color="auto"/>
                    <w:bottom w:val="none" w:sz="0" w:space="0" w:color="auto"/>
                    <w:right w:val="none" w:sz="0" w:space="0" w:color="auto"/>
                  </w:divBdr>
                </w:div>
              </w:divsChild>
            </w:div>
            <w:div w:id="6937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1891">
      <w:bodyDiv w:val="1"/>
      <w:marLeft w:val="0"/>
      <w:marRight w:val="0"/>
      <w:marTop w:val="0"/>
      <w:marBottom w:val="0"/>
      <w:divBdr>
        <w:top w:val="none" w:sz="0" w:space="0" w:color="auto"/>
        <w:left w:val="none" w:sz="0" w:space="0" w:color="auto"/>
        <w:bottom w:val="none" w:sz="0" w:space="0" w:color="auto"/>
        <w:right w:val="none" w:sz="0" w:space="0" w:color="auto"/>
      </w:divBdr>
    </w:div>
    <w:div w:id="1855341374">
      <w:bodyDiv w:val="1"/>
      <w:marLeft w:val="0"/>
      <w:marRight w:val="0"/>
      <w:marTop w:val="0"/>
      <w:marBottom w:val="0"/>
      <w:divBdr>
        <w:top w:val="none" w:sz="0" w:space="0" w:color="auto"/>
        <w:left w:val="none" w:sz="0" w:space="0" w:color="auto"/>
        <w:bottom w:val="none" w:sz="0" w:space="0" w:color="auto"/>
        <w:right w:val="none" w:sz="0" w:space="0" w:color="auto"/>
      </w:divBdr>
    </w:div>
    <w:div w:id="1869446779">
      <w:bodyDiv w:val="1"/>
      <w:marLeft w:val="0"/>
      <w:marRight w:val="0"/>
      <w:marTop w:val="0"/>
      <w:marBottom w:val="0"/>
      <w:divBdr>
        <w:top w:val="none" w:sz="0" w:space="0" w:color="auto"/>
        <w:left w:val="none" w:sz="0" w:space="0" w:color="auto"/>
        <w:bottom w:val="none" w:sz="0" w:space="0" w:color="auto"/>
        <w:right w:val="none" w:sz="0" w:space="0" w:color="auto"/>
      </w:divBdr>
    </w:div>
    <w:div w:id="1895312379">
      <w:bodyDiv w:val="1"/>
      <w:marLeft w:val="0"/>
      <w:marRight w:val="0"/>
      <w:marTop w:val="0"/>
      <w:marBottom w:val="0"/>
      <w:divBdr>
        <w:top w:val="none" w:sz="0" w:space="0" w:color="auto"/>
        <w:left w:val="none" w:sz="0" w:space="0" w:color="auto"/>
        <w:bottom w:val="none" w:sz="0" w:space="0" w:color="auto"/>
        <w:right w:val="none" w:sz="0" w:space="0" w:color="auto"/>
      </w:divBdr>
    </w:div>
    <w:div w:id="1907111076">
      <w:bodyDiv w:val="1"/>
      <w:marLeft w:val="0"/>
      <w:marRight w:val="0"/>
      <w:marTop w:val="0"/>
      <w:marBottom w:val="0"/>
      <w:divBdr>
        <w:top w:val="none" w:sz="0" w:space="0" w:color="auto"/>
        <w:left w:val="none" w:sz="0" w:space="0" w:color="auto"/>
        <w:bottom w:val="none" w:sz="0" w:space="0" w:color="auto"/>
        <w:right w:val="none" w:sz="0" w:space="0" w:color="auto"/>
      </w:divBdr>
      <w:divsChild>
        <w:div w:id="1009019208">
          <w:marLeft w:val="0"/>
          <w:marRight w:val="0"/>
          <w:marTop w:val="0"/>
          <w:marBottom w:val="0"/>
          <w:divBdr>
            <w:top w:val="none" w:sz="0" w:space="0" w:color="auto"/>
            <w:left w:val="none" w:sz="0" w:space="0" w:color="auto"/>
            <w:bottom w:val="none" w:sz="0" w:space="0" w:color="auto"/>
            <w:right w:val="none" w:sz="0" w:space="0" w:color="auto"/>
          </w:divBdr>
          <w:divsChild>
            <w:div w:id="955216044">
              <w:marLeft w:val="0"/>
              <w:marRight w:val="0"/>
              <w:marTop w:val="0"/>
              <w:marBottom w:val="0"/>
              <w:divBdr>
                <w:top w:val="none" w:sz="0" w:space="0" w:color="auto"/>
                <w:left w:val="none" w:sz="0" w:space="0" w:color="auto"/>
                <w:bottom w:val="none" w:sz="0" w:space="0" w:color="auto"/>
                <w:right w:val="none" w:sz="0" w:space="0" w:color="auto"/>
              </w:divBdr>
              <w:divsChild>
                <w:div w:id="1545098334">
                  <w:marLeft w:val="0"/>
                  <w:marRight w:val="0"/>
                  <w:marTop w:val="0"/>
                  <w:marBottom w:val="0"/>
                  <w:divBdr>
                    <w:top w:val="none" w:sz="0" w:space="0" w:color="auto"/>
                    <w:left w:val="none" w:sz="0" w:space="0" w:color="auto"/>
                    <w:bottom w:val="none" w:sz="0" w:space="0" w:color="auto"/>
                    <w:right w:val="none" w:sz="0" w:space="0" w:color="auto"/>
                  </w:divBdr>
                </w:div>
              </w:divsChild>
            </w:div>
            <w:div w:id="56499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1840">
      <w:bodyDiv w:val="1"/>
      <w:marLeft w:val="0"/>
      <w:marRight w:val="0"/>
      <w:marTop w:val="0"/>
      <w:marBottom w:val="0"/>
      <w:divBdr>
        <w:top w:val="none" w:sz="0" w:space="0" w:color="auto"/>
        <w:left w:val="none" w:sz="0" w:space="0" w:color="auto"/>
        <w:bottom w:val="none" w:sz="0" w:space="0" w:color="auto"/>
        <w:right w:val="none" w:sz="0" w:space="0" w:color="auto"/>
      </w:divBdr>
    </w:div>
    <w:div w:id="1928802146">
      <w:bodyDiv w:val="1"/>
      <w:marLeft w:val="0"/>
      <w:marRight w:val="0"/>
      <w:marTop w:val="0"/>
      <w:marBottom w:val="0"/>
      <w:divBdr>
        <w:top w:val="none" w:sz="0" w:space="0" w:color="auto"/>
        <w:left w:val="none" w:sz="0" w:space="0" w:color="auto"/>
        <w:bottom w:val="none" w:sz="0" w:space="0" w:color="auto"/>
        <w:right w:val="none" w:sz="0" w:space="0" w:color="auto"/>
      </w:divBdr>
    </w:div>
    <w:div w:id="1933081424">
      <w:bodyDiv w:val="1"/>
      <w:marLeft w:val="0"/>
      <w:marRight w:val="0"/>
      <w:marTop w:val="0"/>
      <w:marBottom w:val="0"/>
      <w:divBdr>
        <w:top w:val="none" w:sz="0" w:space="0" w:color="auto"/>
        <w:left w:val="none" w:sz="0" w:space="0" w:color="auto"/>
        <w:bottom w:val="none" w:sz="0" w:space="0" w:color="auto"/>
        <w:right w:val="none" w:sz="0" w:space="0" w:color="auto"/>
      </w:divBdr>
    </w:div>
    <w:div w:id="1958442851">
      <w:bodyDiv w:val="1"/>
      <w:marLeft w:val="0"/>
      <w:marRight w:val="0"/>
      <w:marTop w:val="0"/>
      <w:marBottom w:val="0"/>
      <w:divBdr>
        <w:top w:val="none" w:sz="0" w:space="0" w:color="auto"/>
        <w:left w:val="none" w:sz="0" w:space="0" w:color="auto"/>
        <w:bottom w:val="none" w:sz="0" w:space="0" w:color="auto"/>
        <w:right w:val="none" w:sz="0" w:space="0" w:color="auto"/>
      </w:divBdr>
      <w:divsChild>
        <w:div w:id="761725345">
          <w:marLeft w:val="0"/>
          <w:marRight w:val="0"/>
          <w:marTop w:val="0"/>
          <w:marBottom w:val="0"/>
          <w:divBdr>
            <w:top w:val="none" w:sz="0" w:space="0" w:color="auto"/>
            <w:left w:val="none" w:sz="0" w:space="0" w:color="auto"/>
            <w:bottom w:val="none" w:sz="0" w:space="0" w:color="auto"/>
            <w:right w:val="none" w:sz="0" w:space="0" w:color="auto"/>
          </w:divBdr>
          <w:divsChild>
            <w:div w:id="974215168">
              <w:marLeft w:val="0"/>
              <w:marRight w:val="0"/>
              <w:marTop w:val="0"/>
              <w:marBottom w:val="0"/>
              <w:divBdr>
                <w:top w:val="none" w:sz="0" w:space="0" w:color="auto"/>
                <w:left w:val="none" w:sz="0" w:space="0" w:color="auto"/>
                <w:bottom w:val="none" w:sz="0" w:space="0" w:color="auto"/>
                <w:right w:val="none" w:sz="0" w:space="0" w:color="auto"/>
              </w:divBdr>
              <w:divsChild>
                <w:div w:id="995765880">
                  <w:marLeft w:val="0"/>
                  <w:marRight w:val="0"/>
                  <w:marTop w:val="0"/>
                  <w:marBottom w:val="0"/>
                  <w:divBdr>
                    <w:top w:val="none" w:sz="0" w:space="0" w:color="auto"/>
                    <w:left w:val="none" w:sz="0" w:space="0" w:color="auto"/>
                    <w:bottom w:val="none" w:sz="0" w:space="0" w:color="auto"/>
                    <w:right w:val="none" w:sz="0" w:space="0" w:color="auto"/>
                  </w:divBdr>
                  <w:divsChild>
                    <w:div w:id="8776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3247">
      <w:bodyDiv w:val="1"/>
      <w:marLeft w:val="0"/>
      <w:marRight w:val="0"/>
      <w:marTop w:val="0"/>
      <w:marBottom w:val="0"/>
      <w:divBdr>
        <w:top w:val="none" w:sz="0" w:space="0" w:color="auto"/>
        <w:left w:val="none" w:sz="0" w:space="0" w:color="auto"/>
        <w:bottom w:val="none" w:sz="0" w:space="0" w:color="auto"/>
        <w:right w:val="none" w:sz="0" w:space="0" w:color="auto"/>
      </w:divBdr>
    </w:div>
    <w:div w:id="1994025279">
      <w:bodyDiv w:val="1"/>
      <w:marLeft w:val="0"/>
      <w:marRight w:val="0"/>
      <w:marTop w:val="0"/>
      <w:marBottom w:val="0"/>
      <w:divBdr>
        <w:top w:val="none" w:sz="0" w:space="0" w:color="auto"/>
        <w:left w:val="none" w:sz="0" w:space="0" w:color="auto"/>
        <w:bottom w:val="none" w:sz="0" w:space="0" w:color="auto"/>
        <w:right w:val="none" w:sz="0" w:space="0" w:color="auto"/>
      </w:divBdr>
    </w:div>
    <w:div w:id="2021812720">
      <w:bodyDiv w:val="1"/>
      <w:marLeft w:val="0"/>
      <w:marRight w:val="0"/>
      <w:marTop w:val="0"/>
      <w:marBottom w:val="0"/>
      <w:divBdr>
        <w:top w:val="none" w:sz="0" w:space="0" w:color="auto"/>
        <w:left w:val="none" w:sz="0" w:space="0" w:color="auto"/>
        <w:bottom w:val="none" w:sz="0" w:space="0" w:color="auto"/>
        <w:right w:val="none" w:sz="0" w:space="0" w:color="auto"/>
      </w:divBdr>
    </w:div>
    <w:div w:id="2096318160">
      <w:bodyDiv w:val="1"/>
      <w:marLeft w:val="0"/>
      <w:marRight w:val="0"/>
      <w:marTop w:val="0"/>
      <w:marBottom w:val="0"/>
      <w:divBdr>
        <w:top w:val="none" w:sz="0" w:space="0" w:color="auto"/>
        <w:left w:val="none" w:sz="0" w:space="0" w:color="auto"/>
        <w:bottom w:val="none" w:sz="0" w:space="0" w:color="auto"/>
        <w:right w:val="none" w:sz="0" w:space="0" w:color="auto"/>
      </w:divBdr>
    </w:div>
    <w:div w:id="2112969002">
      <w:bodyDiv w:val="1"/>
      <w:marLeft w:val="0"/>
      <w:marRight w:val="0"/>
      <w:marTop w:val="0"/>
      <w:marBottom w:val="0"/>
      <w:divBdr>
        <w:top w:val="none" w:sz="0" w:space="0" w:color="auto"/>
        <w:left w:val="none" w:sz="0" w:space="0" w:color="auto"/>
        <w:bottom w:val="none" w:sz="0" w:space="0" w:color="auto"/>
        <w:right w:val="none" w:sz="0" w:space="0" w:color="auto"/>
      </w:divBdr>
      <w:divsChild>
        <w:div w:id="1765690003">
          <w:marLeft w:val="0"/>
          <w:marRight w:val="0"/>
          <w:marTop w:val="0"/>
          <w:marBottom w:val="0"/>
          <w:divBdr>
            <w:top w:val="none" w:sz="0" w:space="0" w:color="auto"/>
            <w:left w:val="none" w:sz="0" w:space="0" w:color="auto"/>
            <w:bottom w:val="none" w:sz="0" w:space="0" w:color="auto"/>
            <w:right w:val="none" w:sz="0" w:space="0" w:color="auto"/>
          </w:divBdr>
          <w:divsChild>
            <w:div w:id="1717000462">
              <w:marLeft w:val="0"/>
              <w:marRight w:val="0"/>
              <w:marTop w:val="0"/>
              <w:marBottom w:val="0"/>
              <w:divBdr>
                <w:top w:val="none" w:sz="0" w:space="0" w:color="auto"/>
                <w:left w:val="none" w:sz="0" w:space="0" w:color="auto"/>
                <w:bottom w:val="none" w:sz="0" w:space="0" w:color="auto"/>
                <w:right w:val="none" w:sz="0" w:space="0" w:color="auto"/>
              </w:divBdr>
              <w:divsChild>
                <w:div w:id="693117043">
                  <w:marLeft w:val="0"/>
                  <w:marRight w:val="0"/>
                  <w:marTop w:val="0"/>
                  <w:marBottom w:val="0"/>
                  <w:divBdr>
                    <w:top w:val="none" w:sz="0" w:space="0" w:color="auto"/>
                    <w:left w:val="none" w:sz="0" w:space="0" w:color="auto"/>
                    <w:bottom w:val="none" w:sz="0" w:space="0" w:color="auto"/>
                    <w:right w:val="none" w:sz="0" w:space="0" w:color="auto"/>
                  </w:divBdr>
                </w:div>
              </w:divsChild>
            </w:div>
            <w:div w:id="1124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97">
      <w:bodyDiv w:val="1"/>
      <w:marLeft w:val="0"/>
      <w:marRight w:val="0"/>
      <w:marTop w:val="0"/>
      <w:marBottom w:val="0"/>
      <w:divBdr>
        <w:top w:val="none" w:sz="0" w:space="0" w:color="auto"/>
        <w:left w:val="none" w:sz="0" w:space="0" w:color="auto"/>
        <w:bottom w:val="none" w:sz="0" w:space="0" w:color="auto"/>
        <w:right w:val="none" w:sz="0" w:space="0" w:color="auto"/>
      </w:divBdr>
    </w:div>
    <w:div w:id="214207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ife\Documents\OU\TMA%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5EA585B8917C4792F73DE10103DC70" ma:contentTypeVersion="4" ma:contentTypeDescription="Create a new document." ma:contentTypeScope="" ma:versionID="acf402948b49ceff26126e997014fa5f">
  <xsd:schema xmlns:xsd="http://www.w3.org/2001/XMLSchema" xmlns:xs="http://www.w3.org/2001/XMLSchema" xmlns:p="http://schemas.microsoft.com/office/2006/metadata/properties" xmlns:ns3="045a326b-0315-429e-9155-0ea91fd9dc24" targetNamespace="http://schemas.microsoft.com/office/2006/metadata/properties" ma:root="true" ma:fieldsID="a0978d8c53218a16d7f5cc91314dacab" ns3:_="">
    <xsd:import namespace="045a326b-0315-429e-9155-0ea91fd9dc2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5a326b-0315-429e-9155-0ea91fd9dc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63AD8D8-896B-467B-BD6F-D3009D547C6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5D02CE-94A4-411F-98E2-2EFF7CD53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5a326b-0315-429e-9155-0ea91fd9dc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EAB4B5-3A22-48CC-979D-11C3D3C28CB1}">
  <ds:schemaRefs>
    <ds:schemaRef ds:uri="http://schemas.microsoft.com/sharepoint/v3/contenttype/forms"/>
  </ds:schemaRefs>
</ds:datastoreItem>
</file>

<file path=customXml/itemProps4.xml><?xml version="1.0" encoding="utf-8"?>
<ds:datastoreItem xmlns:ds="http://schemas.openxmlformats.org/officeDocument/2006/customXml" ds:itemID="{4895A013-5D59-44C2-B1B9-588A0161E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TMA Template</Template>
  <TotalTime>2</TotalTime>
  <Pages>26</Pages>
  <Words>7251</Words>
  <Characters>41335</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Guife</dc:creator>
  <cp:keywords/>
  <dc:description/>
  <cp:lastModifiedBy>Henrique Aires Silva (Student)</cp:lastModifiedBy>
  <cp:revision>3</cp:revision>
  <cp:lastPrinted>2022-09-07T21:58:00Z</cp:lastPrinted>
  <dcterms:created xsi:type="dcterms:W3CDTF">2022-09-07T21:58:00Z</dcterms:created>
  <dcterms:modified xsi:type="dcterms:W3CDTF">2022-09-07T21:59:00Z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0x010100195EA585B8917C4792F73DE10103DC70</vt:lpwstr>
  </property>
  <property fmtid="{D5CDD505-2E9C-101B-9397-08002B2CF9AE}" pid="3" name="ZOTERO_PREF_1">
    <vt:lpwstr>&lt;data data-version="3" zotero-version="6.0.13"&gt;&lt;session id="C1hRjVeR"/&gt;&lt;style id="http://www.zotero.org/styles/harvard-cite-them-right" hasBibliography="1" bibliographyStyleHasBeenSet="1"/&gt;&lt;prefs&gt;&lt;pref name="fieldType" value="Field"/&gt;&lt;pref name="automatic</vt:lpwstr>
  </property>
  <property fmtid="{D5CDD505-2E9C-101B-9397-08002B2CF9AE}" pid="4" name="ZOTERO_PREF_2">
    <vt:lpwstr>JournalAbbreviations" value="true"/&gt;&lt;/prefs&gt;&lt;/data&gt;</vt:lpwstr>
  </property>
</Properties>
</file>